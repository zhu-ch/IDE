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5C5" w:rsidRDefault="001965C5" w:rsidP="001965C5">
      <w:pPr>
        <w:ind w:right="21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项目名称：</w:t>
      </w:r>
      <w:proofErr w:type="spellStart"/>
      <w:r>
        <w:rPr>
          <w:rFonts w:ascii="幼圆" w:eastAsia="幼圆" w:hint="eastAsia"/>
          <w:sz w:val="24"/>
          <w:szCs w:val="24"/>
        </w:rPr>
        <w:t>MiniIDE</w:t>
      </w:r>
      <w:proofErr w:type="spellEnd"/>
      <w:r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 w:hint="eastAsia"/>
          <w:sz w:val="24"/>
          <w:szCs w:val="24"/>
        </w:rPr>
        <w:t>-</w:t>
      </w:r>
      <w:r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 w:hint="eastAsia"/>
          <w:sz w:val="24"/>
          <w:szCs w:val="24"/>
        </w:rPr>
        <w:t>C语言编辑器</w:t>
      </w:r>
    </w:p>
    <w:p w:rsidR="001965C5" w:rsidRDefault="001965C5" w:rsidP="001965C5">
      <w:pPr>
        <w:ind w:right="210"/>
        <w:rPr>
          <w:rFonts w:ascii="幼圆" w:eastAsia="幼圆"/>
          <w:sz w:val="36"/>
        </w:rPr>
      </w:pPr>
      <w:r>
        <w:rPr>
          <w:rFonts w:ascii="幼圆" w:eastAsia="幼圆" w:hint="eastAsia"/>
          <w:sz w:val="24"/>
          <w:szCs w:val="24"/>
        </w:rPr>
        <w:t>文档编号：</w:t>
      </w:r>
      <w:r>
        <w:rPr>
          <w:rFonts w:ascii="幼圆" w:eastAsia="幼圆"/>
          <w:sz w:val="24"/>
          <w:szCs w:val="24"/>
        </w:rPr>
        <w:t>1</w:t>
      </w:r>
      <w:r>
        <w:rPr>
          <w:rFonts w:ascii="幼圆" w:eastAsia="幼圆" w:hint="eastAsia"/>
          <w:sz w:val="24"/>
          <w:szCs w:val="24"/>
        </w:rPr>
        <w:t xml:space="preserve">.0  </w:t>
      </w:r>
      <w:r>
        <w:rPr>
          <w:rFonts w:ascii="幼圆" w:eastAsia="幼圆" w:hint="eastAsia"/>
          <w:sz w:val="36"/>
        </w:rPr>
        <w:t xml:space="preserve">             </w:t>
      </w:r>
    </w:p>
    <w:p w:rsidR="001965C5" w:rsidRDefault="001965C5" w:rsidP="001965C5">
      <w:pPr>
        <w:adjustRightInd w:val="0"/>
        <w:snapToGrid w:val="0"/>
        <w:ind w:right="210"/>
        <w:rPr>
          <w:sz w:val="28"/>
        </w:rPr>
      </w:pPr>
      <w:r>
        <w:rPr>
          <w:rFonts w:ascii="幼圆" w:eastAsia="幼圆" w:hint="eastAsia"/>
          <w:sz w:val="36"/>
        </w:rPr>
        <w:t xml:space="preserve">                          </w:t>
      </w:r>
    </w:p>
    <w:p w:rsidR="001965C5" w:rsidRDefault="001965C5" w:rsidP="001965C5">
      <w:pPr>
        <w:adjustRightInd w:val="0"/>
        <w:snapToGrid w:val="0"/>
        <w:ind w:right="210"/>
        <w:rPr>
          <w:sz w:val="28"/>
        </w:rPr>
      </w:pPr>
    </w:p>
    <w:p w:rsidR="001965C5" w:rsidRDefault="001965C5" w:rsidP="001965C5">
      <w:pPr>
        <w:adjustRightInd w:val="0"/>
        <w:snapToGrid w:val="0"/>
        <w:ind w:right="210"/>
        <w:rPr>
          <w:sz w:val="28"/>
        </w:rPr>
      </w:pPr>
    </w:p>
    <w:p w:rsidR="001965C5" w:rsidRDefault="001965C5" w:rsidP="001965C5">
      <w:pPr>
        <w:adjustRightInd w:val="0"/>
        <w:snapToGrid w:val="0"/>
        <w:ind w:right="210"/>
        <w:rPr>
          <w:sz w:val="28"/>
        </w:rPr>
      </w:pPr>
    </w:p>
    <w:p w:rsidR="001965C5" w:rsidRDefault="001965C5" w:rsidP="001965C5">
      <w:pPr>
        <w:adjustRightInd w:val="0"/>
        <w:snapToGrid w:val="0"/>
        <w:ind w:right="210"/>
        <w:rPr>
          <w:sz w:val="28"/>
        </w:rPr>
      </w:pPr>
    </w:p>
    <w:p w:rsidR="001965C5" w:rsidRDefault="001965C5" w:rsidP="001965C5">
      <w:pPr>
        <w:adjustRightInd w:val="0"/>
        <w:snapToGrid w:val="0"/>
        <w:ind w:right="210"/>
        <w:rPr>
          <w:sz w:val="28"/>
        </w:rPr>
      </w:pPr>
    </w:p>
    <w:p w:rsidR="001965C5" w:rsidRDefault="001965C5" w:rsidP="001965C5">
      <w:pPr>
        <w:autoSpaceDE w:val="0"/>
        <w:autoSpaceDN w:val="0"/>
        <w:adjustRightInd w:val="0"/>
        <w:spacing w:line="240" w:lineRule="auto"/>
        <w:ind w:right="210"/>
        <w:jc w:val="center"/>
        <w:rPr>
          <w:rFonts w:eastAsia="黑体"/>
          <w:sz w:val="72"/>
        </w:rPr>
      </w:pPr>
      <w:proofErr w:type="spellStart"/>
      <w:r>
        <w:rPr>
          <w:rFonts w:eastAsia="黑体" w:hint="eastAsia"/>
          <w:sz w:val="72"/>
        </w:rPr>
        <w:t>MiniIDE</w:t>
      </w:r>
      <w:proofErr w:type="spellEnd"/>
      <w:r>
        <w:rPr>
          <w:rFonts w:eastAsia="黑体"/>
          <w:sz w:val="72"/>
        </w:rPr>
        <w:t xml:space="preserve"> – </w:t>
      </w:r>
      <w:r>
        <w:rPr>
          <w:rFonts w:eastAsia="黑体" w:hint="eastAsia"/>
          <w:sz w:val="72"/>
        </w:rPr>
        <w:t>C</w:t>
      </w:r>
      <w:r>
        <w:rPr>
          <w:rFonts w:eastAsia="黑体" w:hint="eastAsia"/>
          <w:sz w:val="72"/>
        </w:rPr>
        <w:t>语言编辑器</w:t>
      </w:r>
    </w:p>
    <w:p w:rsidR="001965C5" w:rsidRDefault="00D15464" w:rsidP="001965C5">
      <w:pPr>
        <w:autoSpaceDE w:val="0"/>
        <w:autoSpaceDN w:val="0"/>
        <w:adjustRightInd w:val="0"/>
        <w:spacing w:line="240" w:lineRule="auto"/>
        <w:ind w:right="210"/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项目</w:t>
      </w:r>
      <w:r w:rsidR="001965C5">
        <w:rPr>
          <w:rFonts w:eastAsia="黑体" w:hint="eastAsia"/>
          <w:sz w:val="72"/>
        </w:rPr>
        <w:t>管理文档</w:t>
      </w:r>
    </w:p>
    <w:p w:rsidR="001965C5" w:rsidRDefault="001965C5" w:rsidP="001965C5">
      <w:pPr>
        <w:adjustRightInd w:val="0"/>
        <w:snapToGrid w:val="0"/>
        <w:ind w:right="210"/>
        <w:rPr>
          <w:sz w:val="28"/>
        </w:rPr>
      </w:pPr>
    </w:p>
    <w:p w:rsidR="001965C5" w:rsidRDefault="001965C5" w:rsidP="001965C5">
      <w:pPr>
        <w:adjustRightInd w:val="0"/>
        <w:snapToGrid w:val="0"/>
        <w:ind w:right="210"/>
        <w:rPr>
          <w:sz w:val="28"/>
        </w:rPr>
      </w:pPr>
    </w:p>
    <w:p w:rsidR="001965C5" w:rsidRDefault="001965C5" w:rsidP="001965C5">
      <w:pPr>
        <w:adjustRightInd w:val="0"/>
        <w:snapToGrid w:val="0"/>
        <w:ind w:right="210"/>
        <w:rPr>
          <w:sz w:val="28"/>
        </w:rPr>
      </w:pPr>
    </w:p>
    <w:p w:rsidR="001965C5" w:rsidRDefault="001965C5" w:rsidP="001965C5">
      <w:pPr>
        <w:adjustRightInd w:val="0"/>
        <w:snapToGrid w:val="0"/>
        <w:ind w:right="210"/>
        <w:rPr>
          <w:sz w:val="28"/>
        </w:rPr>
      </w:pPr>
    </w:p>
    <w:p w:rsidR="001965C5" w:rsidRDefault="001965C5" w:rsidP="001965C5">
      <w:pPr>
        <w:adjustRightInd w:val="0"/>
        <w:snapToGrid w:val="0"/>
        <w:ind w:right="210"/>
        <w:rPr>
          <w:sz w:val="28"/>
        </w:rPr>
      </w:pPr>
    </w:p>
    <w:p w:rsidR="001965C5" w:rsidRDefault="001965C5" w:rsidP="001965C5">
      <w:pPr>
        <w:adjustRightInd w:val="0"/>
        <w:snapToGrid w:val="0"/>
        <w:ind w:right="210"/>
        <w:rPr>
          <w:sz w:val="28"/>
        </w:rPr>
      </w:pPr>
    </w:p>
    <w:p w:rsidR="001965C5" w:rsidRDefault="001965C5" w:rsidP="001965C5">
      <w:pPr>
        <w:adjustRightInd w:val="0"/>
        <w:snapToGrid w:val="0"/>
        <w:ind w:right="210"/>
        <w:rPr>
          <w:sz w:val="28"/>
        </w:rPr>
      </w:pPr>
    </w:p>
    <w:p w:rsidR="001965C5" w:rsidRDefault="001965C5" w:rsidP="001965C5">
      <w:pPr>
        <w:adjustRightInd w:val="0"/>
        <w:snapToGrid w:val="0"/>
        <w:ind w:right="210"/>
        <w:rPr>
          <w:sz w:val="28"/>
        </w:rPr>
      </w:pPr>
    </w:p>
    <w:p w:rsidR="001965C5" w:rsidRDefault="001965C5" w:rsidP="001965C5">
      <w:pPr>
        <w:adjustRightInd w:val="0"/>
        <w:snapToGrid w:val="0"/>
        <w:ind w:right="210"/>
        <w:rPr>
          <w:sz w:val="28"/>
        </w:rPr>
      </w:pPr>
    </w:p>
    <w:p w:rsidR="001965C5" w:rsidRDefault="001965C5" w:rsidP="001965C5">
      <w:pPr>
        <w:adjustRightInd w:val="0"/>
        <w:snapToGrid w:val="0"/>
        <w:ind w:right="210"/>
        <w:rPr>
          <w:sz w:val="28"/>
        </w:rPr>
      </w:pPr>
    </w:p>
    <w:p w:rsidR="001965C5" w:rsidRDefault="001965C5" w:rsidP="001965C5">
      <w:pPr>
        <w:adjustRightInd w:val="0"/>
        <w:snapToGrid w:val="0"/>
        <w:ind w:right="210"/>
        <w:rPr>
          <w:sz w:val="28"/>
        </w:rPr>
      </w:pPr>
    </w:p>
    <w:p w:rsidR="001965C5" w:rsidRDefault="001965C5" w:rsidP="001965C5">
      <w:pPr>
        <w:adjustRightInd w:val="0"/>
        <w:snapToGrid w:val="0"/>
        <w:ind w:right="210"/>
        <w:rPr>
          <w:sz w:val="28"/>
        </w:rPr>
      </w:pPr>
    </w:p>
    <w:p w:rsidR="001965C5" w:rsidRDefault="001965C5" w:rsidP="001965C5">
      <w:pPr>
        <w:adjustRightInd w:val="0"/>
        <w:snapToGrid w:val="0"/>
        <w:ind w:right="210"/>
        <w:rPr>
          <w:sz w:val="28"/>
        </w:rPr>
      </w:pPr>
    </w:p>
    <w:p w:rsidR="001965C5" w:rsidRDefault="001965C5" w:rsidP="001965C5">
      <w:pPr>
        <w:pStyle w:val="xl40"/>
        <w:widowControl w:val="0"/>
        <w:spacing w:before="0" w:beforeAutospacing="0" w:after="0" w:afterAutospacing="0"/>
        <w:ind w:right="21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</w:p>
    <w:p w:rsidR="001965C5" w:rsidRDefault="001965C5" w:rsidP="001965C5">
      <w:pPr>
        <w:pStyle w:val="xl40"/>
        <w:widowControl w:val="0"/>
        <w:spacing w:before="0" w:beforeAutospacing="0" w:after="0" w:afterAutospacing="0"/>
        <w:ind w:right="21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1965C5" w:rsidTr="00F07C49">
        <w:trPr>
          <w:trHeight w:val="428"/>
        </w:trPr>
        <w:tc>
          <w:tcPr>
            <w:tcW w:w="1160" w:type="dxa"/>
            <w:vAlign w:val="center"/>
          </w:tcPr>
          <w:p w:rsidR="001965C5" w:rsidRDefault="001965C5" w:rsidP="00F07C49">
            <w:pPr>
              <w:spacing w:line="240" w:lineRule="auto"/>
              <w:ind w:right="210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总页数</w:t>
            </w:r>
          </w:p>
        </w:tc>
        <w:tc>
          <w:tcPr>
            <w:tcW w:w="1108" w:type="dxa"/>
            <w:vAlign w:val="center"/>
          </w:tcPr>
          <w:p w:rsidR="001965C5" w:rsidRDefault="001965C5" w:rsidP="00F07C49">
            <w:pPr>
              <w:spacing w:line="240" w:lineRule="auto"/>
              <w:ind w:right="210"/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 w:rsidR="001965C5" w:rsidRDefault="001965C5" w:rsidP="00F07C49">
            <w:pPr>
              <w:spacing w:line="240" w:lineRule="auto"/>
              <w:ind w:right="210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正文</w:t>
            </w:r>
          </w:p>
        </w:tc>
        <w:tc>
          <w:tcPr>
            <w:tcW w:w="1080" w:type="dxa"/>
            <w:vAlign w:val="center"/>
          </w:tcPr>
          <w:p w:rsidR="001965C5" w:rsidRDefault="001965C5" w:rsidP="00F07C49">
            <w:pPr>
              <w:spacing w:line="240" w:lineRule="auto"/>
              <w:ind w:right="210"/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 w:rsidR="001965C5" w:rsidRDefault="001965C5" w:rsidP="00F07C49">
            <w:pPr>
              <w:spacing w:line="240" w:lineRule="auto"/>
              <w:ind w:right="210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附录</w:t>
            </w:r>
          </w:p>
        </w:tc>
        <w:tc>
          <w:tcPr>
            <w:tcW w:w="1260" w:type="dxa"/>
            <w:vAlign w:val="center"/>
          </w:tcPr>
          <w:p w:rsidR="001965C5" w:rsidRDefault="001965C5" w:rsidP="00F07C49">
            <w:pPr>
              <w:spacing w:line="240" w:lineRule="auto"/>
              <w:ind w:right="210"/>
              <w:jc w:val="center"/>
              <w:rPr>
                <w:rFonts w:ascii="幼圆" w:eastAsia="楷体_GB2312"/>
              </w:rPr>
            </w:pPr>
          </w:p>
        </w:tc>
        <w:tc>
          <w:tcPr>
            <w:tcW w:w="1357" w:type="dxa"/>
            <w:vAlign w:val="center"/>
          </w:tcPr>
          <w:p w:rsidR="001965C5" w:rsidRDefault="001965C5" w:rsidP="00F07C49">
            <w:pPr>
              <w:spacing w:line="240" w:lineRule="auto"/>
              <w:ind w:right="210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生效日期</w:t>
            </w:r>
          </w:p>
        </w:tc>
        <w:tc>
          <w:tcPr>
            <w:tcW w:w="1161" w:type="dxa"/>
            <w:vAlign w:val="center"/>
          </w:tcPr>
          <w:p w:rsidR="001965C5" w:rsidRDefault="001965C5" w:rsidP="00F07C49">
            <w:pPr>
              <w:spacing w:line="240" w:lineRule="auto"/>
              <w:ind w:right="210"/>
              <w:jc w:val="center"/>
              <w:rPr>
                <w:rFonts w:ascii="幼圆" w:eastAsia="楷体_GB2312"/>
              </w:rPr>
            </w:pPr>
          </w:p>
        </w:tc>
      </w:tr>
      <w:tr w:rsidR="001965C5" w:rsidTr="00F07C49">
        <w:trPr>
          <w:cantSplit/>
          <w:trHeight w:val="461"/>
        </w:trPr>
        <w:tc>
          <w:tcPr>
            <w:tcW w:w="1160" w:type="dxa"/>
            <w:vAlign w:val="center"/>
          </w:tcPr>
          <w:p w:rsidR="001965C5" w:rsidRDefault="001965C5" w:rsidP="00F07C49">
            <w:pPr>
              <w:spacing w:line="240" w:lineRule="auto"/>
              <w:ind w:right="210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编制</w:t>
            </w:r>
          </w:p>
        </w:tc>
        <w:tc>
          <w:tcPr>
            <w:tcW w:w="3268" w:type="dxa"/>
            <w:gridSpan w:val="3"/>
            <w:vAlign w:val="center"/>
          </w:tcPr>
          <w:p w:rsidR="001965C5" w:rsidRDefault="001965C5" w:rsidP="00F07C49">
            <w:pPr>
              <w:pStyle w:val="xl45"/>
              <w:widowControl w:val="0"/>
              <w:spacing w:before="0" w:beforeAutospacing="0" w:after="0" w:afterAutospacing="0"/>
              <w:ind w:right="210"/>
              <w:textAlignment w:val="auto"/>
              <w:rPr>
                <w:rFonts w:eastAsia="楷体_GB2312" w:hAnsi="Times New Roman" w:hint="default"/>
                <w:kern w:val="2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:rsidR="001965C5" w:rsidRDefault="001965C5" w:rsidP="00F07C49">
            <w:pPr>
              <w:pStyle w:val="xl26"/>
              <w:widowControl w:val="0"/>
              <w:spacing w:before="0" w:beforeAutospacing="0" w:after="0" w:afterAutospacing="0"/>
              <w:ind w:right="21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  <w:r>
              <w:rPr>
                <w:rFonts w:ascii="幼圆" w:eastAsia="楷体_GB2312" w:hAnsi="Times New Roman" w:cs="Times New Roman" w:hint="eastAsia"/>
                <w:kern w:val="2"/>
                <w:lang w:eastAsia="zh-CN"/>
              </w:rPr>
              <w:t>批准</w:t>
            </w:r>
          </w:p>
        </w:tc>
        <w:tc>
          <w:tcPr>
            <w:tcW w:w="3778" w:type="dxa"/>
            <w:gridSpan w:val="3"/>
            <w:vAlign w:val="center"/>
          </w:tcPr>
          <w:p w:rsidR="001965C5" w:rsidRDefault="001965C5" w:rsidP="00F07C49">
            <w:pPr>
              <w:pStyle w:val="xl26"/>
              <w:widowControl w:val="0"/>
              <w:spacing w:before="0" w:beforeAutospacing="0" w:after="0" w:afterAutospacing="0"/>
              <w:ind w:right="21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</w:p>
        </w:tc>
      </w:tr>
    </w:tbl>
    <w:p w:rsidR="00867707" w:rsidRDefault="00867707" w:rsidP="001965C5"/>
    <w:p w:rsidR="001965C5" w:rsidRDefault="001965C5">
      <w:pPr>
        <w:pStyle w:val="TOC"/>
      </w:pPr>
      <w:r>
        <w:rPr>
          <w:lang w:val="zh-CN"/>
        </w:rPr>
        <w:lastRenderedPageBreak/>
        <w:t>目录</w:t>
      </w:r>
    </w:p>
    <w:p w:rsidR="00DD2268" w:rsidRPr="00461DB3" w:rsidRDefault="001965C5">
      <w:pPr>
        <w:pStyle w:val="TOC1"/>
        <w:tabs>
          <w:tab w:val="left" w:pos="420"/>
          <w:tab w:val="right" w:leader="dot" w:pos="9627"/>
        </w:tabs>
        <w:rPr>
          <w:rFonts w:ascii="等线" w:eastAsia="等线" w:hAnsi="等线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052285" w:history="1">
        <w:r w:rsidR="00DD2268" w:rsidRPr="00704780">
          <w:rPr>
            <w:rStyle w:val="ab"/>
            <w:noProof/>
          </w:rPr>
          <w:t>1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人员分工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_Toc19052285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3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1"/>
        <w:tabs>
          <w:tab w:val="left" w:pos="42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286" w:history="1">
        <w:r w:rsidR="00DD2268" w:rsidRPr="00704780">
          <w:rPr>
            <w:rStyle w:val="ab"/>
            <w:noProof/>
          </w:rPr>
          <w:t>2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工作计划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_Toc19052286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4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2"/>
        <w:tabs>
          <w:tab w:val="left" w:pos="126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287" w:history="1">
        <w:r w:rsidR="00DD2268" w:rsidRPr="00704780">
          <w:rPr>
            <w:rStyle w:val="ab"/>
            <w:noProof/>
          </w:rPr>
          <w:t>2.1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项目框架的设计与搭建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_Toc19052287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4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2"/>
        <w:tabs>
          <w:tab w:val="left" w:pos="126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288" w:history="1">
        <w:r w:rsidR="00DD2268" w:rsidRPr="00704780">
          <w:rPr>
            <w:rStyle w:val="ab"/>
            <w:noProof/>
          </w:rPr>
          <w:t>2.2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文本编辑器的基本操作功能实现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_Toc19052288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4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2"/>
        <w:tabs>
          <w:tab w:val="left" w:pos="126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289" w:history="1">
        <w:r w:rsidR="00DD2268" w:rsidRPr="00704780">
          <w:rPr>
            <w:rStyle w:val="ab"/>
            <w:noProof/>
          </w:rPr>
          <w:t>2.3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C</w:t>
        </w:r>
        <w:r w:rsidR="00DD2268" w:rsidRPr="00704780">
          <w:rPr>
            <w:rStyle w:val="ab"/>
            <w:noProof/>
          </w:rPr>
          <w:t>语言编辑器的编译运行功能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_Toc19052289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4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2"/>
        <w:tabs>
          <w:tab w:val="left" w:pos="126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290" w:history="1">
        <w:r w:rsidR="00DD2268" w:rsidRPr="00704780">
          <w:rPr>
            <w:rStyle w:val="ab"/>
            <w:noProof/>
          </w:rPr>
          <w:t>2.4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C</w:t>
        </w:r>
        <w:r w:rsidR="00DD2268" w:rsidRPr="00704780">
          <w:rPr>
            <w:rStyle w:val="ab"/>
            <w:noProof/>
          </w:rPr>
          <w:t>语言编辑器特殊功能支持的设计与实现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_Toc19052290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4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2"/>
        <w:tabs>
          <w:tab w:val="left" w:pos="126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291" w:history="1">
        <w:r w:rsidR="00DD2268" w:rsidRPr="00704780">
          <w:rPr>
            <w:rStyle w:val="ab"/>
            <w:noProof/>
          </w:rPr>
          <w:t>2.5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多文件编辑与编译的设计与实现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_Toc19052291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4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2"/>
        <w:tabs>
          <w:tab w:val="left" w:pos="126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292" w:history="1">
        <w:r w:rsidR="00DD2268" w:rsidRPr="00704780">
          <w:rPr>
            <w:rStyle w:val="ab"/>
            <w:noProof/>
          </w:rPr>
          <w:t>2.6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实现</w:t>
        </w:r>
        <w:r w:rsidR="00DD2268" w:rsidRPr="00704780">
          <w:rPr>
            <w:rStyle w:val="ab"/>
            <w:noProof/>
          </w:rPr>
          <w:t>debug</w:t>
        </w:r>
        <w:r w:rsidR="00DD2268" w:rsidRPr="00704780">
          <w:rPr>
            <w:rStyle w:val="ab"/>
            <w:noProof/>
          </w:rPr>
          <w:t>等技术难点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_Toc19052292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5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1"/>
        <w:tabs>
          <w:tab w:val="left" w:pos="42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293" w:history="1">
        <w:r w:rsidR="00DD2268" w:rsidRPr="00704780">
          <w:rPr>
            <w:rStyle w:val="ab"/>
            <w:noProof/>
          </w:rPr>
          <w:t>3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进度安排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_Toc19052293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6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2"/>
        <w:tabs>
          <w:tab w:val="left" w:pos="126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294" w:history="1">
        <w:r w:rsidR="00DD2268" w:rsidRPr="00704780">
          <w:rPr>
            <w:rStyle w:val="ab"/>
            <w:noProof/>
          </w:rPr>
          <w:t>3.1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第一周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_Toc19052294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6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3"/>
        <w:tabs>
          <w:tab w:val="left" w:pos="168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295" w:history="1">
        <w:r w:rsidR="00DD2268" w:rsidRPr="00704780">
          <w:rPr>
            <w:rStyle w:val="ab"/>
            <w:noProof/>
          </w:rPr>
          <w:t>3.1.1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搭建项目基本框架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_Toc19052295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6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3"/>
        <w:tabs>
          <w:tab w:val="left" w:pos="168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296" w:history="1">
        <w:r w:rsidR="00DD2268" w:rsidRPr="00704780">
          <w:rPr>
            <w:rStyle w:val="ab"/>
            <w:noProof/>
          </w:rPr>
          <w:t>3.1.2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完成文本编辑器的基本功能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_Toc19052296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6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3"/>
        <w:tabs>
          <w:tab w:val="left" w:pos="168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297" w:history="1">
        <w:r w:rsidR="00DD2268" w:rsidRPr="00704780">
          <w:rPr>
            <w:rStyle w:val="ab"/>
            <w:noProof/>
          </w:rPr>
          <w:t>3.1.3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实现文件的编译和运行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_Toc19052297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6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3"/>
        <w:tabs>
          <w:tab w:val="left" w:pos="168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298" w:history="1">
        <w:r w:rsidR="00DD2268" w:rsidRPr="00704780">
          <w:rPr>
            <w:rStyle w:val="ab"/>
            <w:noProof/>
          </w:rPr>
          <w:t>3.1.4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实现</w:t>
        </w:r>
        <w:r w:rsidR="00DD2268" w:rsidRPr="00704780">
          <w:rPr>
            <w:rStyle w:val="ab"/>
            <w:noProof/>
          </w:rPr>
          <w:t>C</w:t>
        </w:r>
        <w:r w:rsidR="00DD2268" w:rsidRPr="00704780">
          <w:rPr>
            <w:rStyle w:val="ab"/>
            <w:noProof/>
          </w:rPr>
          <w:t>语言的特殊支持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_Toc19052298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6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2"/>
        <w:tabs>
          <w:tab w:val="left" w:pos="126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299" w:history="1">
        <w:r w:rsidR="00DD2268" w:rsidRPr="00704780">
          <w:rPr>
            <w:rStyle w:val="ab"/>
            <w:noProof/>
          </w:rPr>
          <w:t>3.2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第二周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_Toc19052299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6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3"/>
        <w:tabs>
          <w:tab w:val="left" w:pos="168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300" w:history="1">
        <w:r w:rsidR="00DD2268" w:rsidRPr="00704780">
          <w:rPr>
            <w:rStyle w:val="ab"/>
            <w:noProof/>
          </w:rPr>
          <w:t>3.2.1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多文件编译和运行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_Toc19052300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6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3"/>
        <w:tabs>
          <w:tab w:val="left" w:pos="168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301" w:history="1">
        <w:r w:rsidR="00DD2268" w:rsidRPr="00704780">
          <w:rPr>
            <w:rStyle w:val="ab"/>
            <w:noProof/>
          </w:rPr>
          <w:t>3.2.2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树形文件资源管理器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_Toc19052301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6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3"/>
        <w:tabs>
          <w:tab w:val="left" w:pos="168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302" w:history="1">
        <w:r w:rsidR="00DD2268" w:rsidRPr="00704780">
          <w:rPr>
            <w:rStyle w:val="ab"/>
            <w:noProof/>
          </w:rPr>
          <w:t>3.2.3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进一步丰富</w:t>
        </w:r>
        <w:r w:rsidR="00DD2268" w:rsidRPr="00704780">
          <w:rPr>
            <w:rStyle w:val="ab"/>
            <w:noProof/>
          </w:rPr>
          <w:t>C</w:t>
        </w:r>
        <w:r w:rsidR="00DD2268" w:rsidRPr="00704780">
          <w:rPr>
            <w:rStyle w:val="ab"/>
            <w:noProof/>
          </w:rPr>
          <w:t>语言的特殊支持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_Toc19052302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7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2"/>
        <w:tabs>
          <w:tab w:val="left" w:pos="126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303" w:history="1">
        <w:r w:rsidR="00DD2268" w:rsidRPr="00704780">
          <w:rPr>
            <w:rStyle w:val="ab"/>
            <w:noProof/>
          </w:rPr>
          <w:t>3.3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第三周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_Toc19052303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7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3"/>
        <w:tabs>
          <w:tab w:val="left" w:pos="168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304" w:history="1">
        <w:r w:rsidR="00DD2268" w:rsidRPr="00704780">
          <w:rPr>
            <w:rStyle w:val="ab"/>
            <w:noProof/>
          </w:rPr>
          <w:t>3.3.1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进一步丰富</w:t>
        </w:r>
        <w:r w:rsidR="00DD2268" w:rsidRPr="00704780">
          <w:rPr>
            <w:rStyle w:val="ab"/>
            <w:noProof/>
          </w:rPr>
          <w:t>C</w:t>
        </w:r>
        <w:r w:rsidR="00DD2268" w:rsidRPr="00704780">
          <w:rPr>
            <w:rStyle w:val="ab"/>
            <w:noProof/>
          </w:rPr>
          <w:t>语言的特殊支持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_Toc19052304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7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3"/>
        <w:tabs>
          <w:tab w:val="left" w:pos="168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305" w:history="1">
        <w:r w:rsidR="00DD2268" w:rsidRPr="00704780">
          <w:rPr>
            <w:rStyle w:val="ab"/>
            <w:noProof/>
          </w:rPr>
          <w:t>3.3.2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实现文件的调试功能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_Toc19052305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7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3"/>
        <w:tabs>
          <w:tab w:val="left" w:pos="168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306" w:history="1">
        <w:r w:rsidR="00DD2268" w:rsidRPr="00704780">
          <w:rPr>
            <w:rStyle w:val="ab"/>
            <w:noProof/>
          </w:rPr>
          <w:t>3.3.3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对项目的布局进行更改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_Toc19052306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7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3"/>
        <w:tabs>
          <w:tab w:val="left" w:pos="168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307" w:history="1">
        <w:r w:rsidR="00DD2268" w:rsidRPr="00704780">
          <w:rPr>
            <w:rStyle w:val="ab"/>
            <w:noProof/>
          </w:rPr>
          <w:t>3.3.4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实现项目需求变更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_Toc19052307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7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3"/>
        <w:tabs>
          <w:tab w:val="left" w:pos="168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308" w:history="1">
        <w:r w:rsidR="00DD2268" w:rsidRPr="00704780">
          <w:rPr>
            <w:rStyle w:val="ab"/>
            <w:noProof/>
          </w:rPr>
          <w:t>3.3.5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进行功能测试、性能测试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_Toc19052308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7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3"/>
        <w:tabs>
          <w:tab w:val="left" w:pos="168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309" w:history="1">
        <w:r w:rsidR="00DD2268" w:rsidRPr="00704780">
          <w:rPr>
            <w:rStyle w:val="ab"/>
            <w:noProof/>
          </w:rPr>
          <w:t>3.3.6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撰写文档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_Toc19052309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7</w:t>
        </w:r>
        <w:r w:rsidR="00DD2268">
          <w:rPr>
            <w:noProof/>
            <w:webHidden/>
          </w:rPr>
          <w:fldChar w:fldCharType="end"/>
        </w:r>
      </w:hyperlink>
    </w:p>
    <w:p w:rsidR="00DD2268" w:rsidRPr="00461DB3" w:rsidRDefault="00C051CB">
      <w:pPr>
        <w:pStyle w:val="TOC1"/>
        <w:tabs>
          <w:tab w:val="left" w:pos="420"/>
          <w:tab w:val="right" w:leader="dot" w:pos="9627"/>
        </w:tabs>
        <w:rPr>
          <w:rFonts w:ascii="等线" w:eastAsia="等线" w:hAnsi="等线"/>
          <w:noProof/>
          <w:szCs w:val="22"/>
        </w:rPr>
      </w:pPr>
      <w:hyperlink w:anchor="_Toc19052310" w:history="1">
        <w:r w:rsidR="00DD2268" w:rsidRPr="00704780">
          <w:rPr>
            <w:rStyle w:val="ab"/>
            <w:noProof/>
          </w:rPr>
          <w:t>4</w:t>
        </w:r>
        <w:r w:rsidR="00DD2268" w:rsidRPr="00461DB3">
          <w:rPr>
            <w:rFonts w:ascii="等线" w:eastAsia="等线" w:hAnsi="等线"/>
            <w:noProof/>
            <w:szCs w:val="22"/>
          </w:rPr>
          <w:tab/>
        </w:r>
        <w:r w:rsidR="00DD2268" w:rsidRPr="00704780">
          <w:rPr>
            <w:rStyle w:val="ab"/>
            <w:noProof/>
          </w:rPr>
          <w:t>任务安排表</w:t>
        </w:r>
        <w:r w:rsidR="00DD2268">
          <w:rPr>
            <w:noProof/>
            <w:webHidden/>
          </w:rPr>
          <w:tab/>
        </w:r>
        <w:r w:rsidR="00DD2268">
          <w:rPr>
            <w:noProof/>
            <w:webHidden/>
          </w:rPr>
          <w:fldChar w:fldCharType="begin"/>
        </w:r>
        <w:r w:rsidR="00DD2268">
          <w:rPr>
            <w:noProof/>
            <w:webHidden/>
          </w:rPr>
          <w:instrText xml:space="preserve"> PAGEREF _Toc19052310 \h </w:instrText>
        </w:r>
        <w:r w:rsidR="00DD2268">
          <w:rPr>
            <w:noProof/>
            <w:webHidden/>
          </w:rPr>
        </w:r>
        <w:r w:rsidR="00DD2268">
          <w:rPr>
            <w:noProof/>
            <w:webHidden/>
          </w:rPr>
          <w:fldChar w:fldCharType="separate"/>
        </w:r>
        <w:r w:rsidR="00DD2268">
          <w:rPr>
            <w:noProof/>
            <w:webHidden/>
          </w:rPr>
          <w:t>8</w:t>
        </w:r>
        <w:r w:rsidR="00DD2268">
          <w:rPr>
            <w:noProof/>
            <w:webHidden/>
          </w:rPr>
          <w:fldChar w:fldCharType="end"/>
        </w:r>
      </w:hyperlink>
    </w:p>
    <w:p w:rsidR="001965C5" w:rsidRDefault="001965C5">
      <w:r>
        <w:rPr>
          <w:b/>
          <w:bCs/>
          <w:lang w:val="zh-CN"/>
        </w:rPr>
        <w:fldChar w:fldCharType="end"/>
      </w:r>
    </w:p>
    <w:p w:rsidR="00D15464" w:rsidRDefault="001965C5" w:rsidP="001965C5">
      <w:pPr>
        <w:pStyle w:val="1"/>
      </w:pPr>
      <w:r>
        <w:br w:type="page"/>
      </w:r>
      <w:bookmarkStart w:id="0" w:name="_Toc19052285"/>
      <w:bookmarkStart w:id="1" w:name="_GoBack"/>
      <w:bookmarkEnd w:id="1"/>
      <w:r>
        <w:rPr>
          <w:rFonts w:hint="eastAsia"/>
        </w:rPr>
        <w:lastRenderedPageBreak/>
        <w:t>人员分工</w:t>
      </w:r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237"/>
      </w:tblGrid>
      <w:tr w:rsidR="00D15464" w:rsidTr="00461DB3">
        <w:trPr>
          <w:jc w:val="center"/>
        </w:trPr>
        <w:tc>
          <w:tcPr>
            <w:tcW w:w="1809" w:type="dxa"/>
            <w:shd w:val="clear" w:color="auto" w:fill="auto"/>
          </w:tcPr>
          <w:p w:rsidR="00D15464" w:rsidRPr="00461DB3" w:rsidRDefault="00D15464" w:rsidP="00461DB3">
            <w:pPr>
              <w:jc w:val="center"/>
              <w:rPr>
                <w:b/>
                <w:bCs/>
              </w:rPr>
            </w:pPr>
            <w:r w:rsidRPr="00461DB3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6237" w:type="dxa"/>
            <w:shd w:val="clear" w:color="auto" w:fill="auto"/>
          </w:tcPr>
          <w:p w:rsidR="00D15464" w:rsidRPr="00461DB3" w:rsidRDefault="00D15464" w:rsidP="00461DB3">
            <w:pPr>
              <w:jc w:val="center"/>
              <w:rPr>
                <w:b/>
                <w:bCs/>
              </w:rPr>
            </w:pPr>
            <w:r w:rsidRPr="00461DB3">
              <w:rPr>
                <w:rFonts w:hint="eastAsia"/>
                <w:b/>
                <w:bCs/>
              </w:rPr>
              <w:t>分工</w:t>
            </w:r>
          </w:p>
        </w:tc>
      </w:tr>
      <w:tr w:rsidR="00D15464" w:rsidTr="00461DB3">
        <w:trPr>
          <w:jc w:val="center"/>
        </w:trPr>
        <w:tc>
          <w:tcPr>
            <w:tcW w:w="1809" w:type="dxa"/>
            <w:shd w:val="clear" w:color="auto" w:fill="auto"/>
            <w:vAlign w:val="center"/>
          </w:tcPr>
          <w:p w:rsidR="00D15464" w:rsidRPr="001D14D5" w:rsidRDefault="00D15464" w:rsidP="00461DB3">
            <w:pPr>
              <w:jc w:val="center"/>
            </w:pPr>
            <w:r w:rsidRPr="001D14D5">
              <w:rPr>
                <w:rFonts w:hint="eastAsia"/>
              </w:rPr>
              <w:t>张佳明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D15464" w:rsidRDefault="00D15464" w:rsidP="00D15464">
            <w:r w:rsidRPr="001D14D5">
              <w:rPr>
                <w:rFonts w:hint="eastAsia"/>
              </w:rPr>
              <w:t>项目经理与产品经理</w:t>
            </w:r>
          </w:p>
          <w:p w:rsidR="009539D0" w:rsidRDefault="00DA1A07" w:rsidP="00D15464">
            <w:r>
              <w:rPr>
                <w:rFonts w:hint="eastAsia"/>
              </w:rPr>
              <w:t>程序员</w:t>
            </w:r>
          </w:p>
          <w:p w:rsidR="009539D0" w:rsidRDefault="009539D0" w:rsidP="00D15464">
            <w:r>
              <w:rPr>
                <w:rFonts w:hint="eastAsia"/>
              </w:rPr>
              <w:t>汇报</w:t>
            </w:r>
            <w:r w:rsidR="00BA3F6A">
              <w:rPr>
                <w:rFonts w:hint="eastAsia"/>
              </w:rPr>
              <w:t>进度</w:t>
            </w:r>
          </w:p>
          <w:p w:rsidR="009539D0" w:rsidRDefault="009539D0" w:rsidP="00D15464">
            <w:r>
              <w:rPr>
                <w:rFonts w:hint="eastAsia"/>
              </w:rPr>
              <w:t>撰写设计方案、测试方案、设计文档、管理文档、小组总结文档</w:t>
            </w:r>
          </w:p>
        </w:tc>
      </w:tr>
      <w:tr w:rsidR="00D15464" w:rsidTr="00461DB3">
        <w:trPr>
          <w:jc w:val="center"/>
        </w:trPr>
        <w:tc>
          <w:tcPr>
            <w:tcW w:w="1809" w:type="dxa"/>
            <w:shd w:val="clear" w:color="auto" w:fill="auto"/>
            <w:vAlign w:val="center"/>
          </w:tcPr>
          <w:p w:rsidR="00D15464" w:rsidRPr="001D14D5" w:rsidRDefault="00D15464" w:rsidP="00461DB3">
            <w:pPr>
              <w:jc w:val="center"/>
            </w:pPr>
            <w:r w:rsidRPr="001D14D5">
              <w:rPr>
                <w:rFonts w:hint="eastAsia"/>
              </w:rPr>
              <w:t>朱长昊（组长）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D15464" w:rsidRDefault="000E3AFC" w:rsidP="00D15464">
            <w:r>
              <w:rPr>
                <w:rFonts w:hint="eastAsia"/>
              </w:rPr>
              <w:t>技术支持</w:t>
            </w:r>
          </w:p>
          <w:p w:rsidR="00DA1A07" w:rsidRDefault="00DA1A07" w:rsidP="00D15464">
            <w:r>
              <w:rPr>
                <w:rFonts w:hint="eastAsia"/>
              </w:rPr>
              <w:t>程序员</w:t>
            </w:r>
          </w:p>
          <w:p w:rsidR="009539D0" w:rsidRDefault="009539D0" w:rsidP="00D15464">
            <w:r>
              <w:rPr>
                <w:rFonts w:hint="eastAsia"/>
              </w:rPr>
              <w:t>撰写需求文档</w:t>
            </w:r>
          </w:p>
        </w:tc>
      </w:tr>
      <w:tr w:rsidR="00D15464" w:rsidTr="00461DB3">
        <w:trPr>
          <w:jc w:val="center"/>
        </w:trPr>
        <w:tc>
          <w:tcPr>
            <w:tcW w:w="1809" w:type="dxa"/>
            <w:shd w:val="clear" w:color="auto" w:fill="auto"/>
            <w:vAlign w:val="center"/>
          </w:tcPr>
          <w:p w:rsidR="00D15464" w:rsidRDefault="00D15464" w:rsidP="00461DB3">
            <w:pPr>
              <w:jc w:val="center"/>
            </w:pPr>
            <w:r w:rsidRPr="001D14D5">
              <w:rPr>
                <w:rFonts w:hint="eastAsia"/>
              </w:rPr>
              <w:t>刘震宇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539D0" w:rsidRDefault="000E3AFC" w:rsidP="009539D0">
            <w:r>
              <w:rPr>
                <w:rFonts w:hint="eastAsia"/>
              </w:rPr>
              <w:t>程序员</w:t>
            </w:r>
          </w:p>
          <w:p w:rsidR="00D15464" w:rsidRDefault="009539D0" w:rsidP="009539D0">
            <w:r>
              <w:rPr>
                <w:rFonts w:hint="eastAsia"/>
              </w:rPr>
              <w:t>撰写需求文档</w:t>
            </w:r>
          </w:p>
        </w:tc>
      </w:tr>
      <w:tr w:rsidR="00D15464" w:rsidTr="00461DB3">
        <w:trPr>
          <w:jc w:val="center"/>
        </w:trPr>
        <w:tc>
          <w:tcPr>
            <w:tcW w:w="1809" w:type="dxa"/>
            <w:shd w:val="clear" w:color="auto" w:fill="auto"/>
            <w:vAlign w:val="center"/>
          </w:tcPr>
          <w:p w:rsidR="00D15464" w:rsidRDefault="00D15464" w:rsidP="00461DB3">
            <w:pPr>
              <w:jc w:val="center"/>
            </w:pPr>
            <w:r>
              <w:rPr>
                <w:rFonts w:hint="eastAsia"/>
              </w:rPr>
              <w:t>湛蓝</w:t>
            </w:r>
            <w:proofErr w:type="gramStart"/>
            <w:r>
              <w:rPr>
                <w:rFonts w:hint="eastAsia"/>
              </w:rPr>
              <w:t>蓝</w:t>
            </w:r>
            <w:proofErr w:type="gramEnd"/>
          </w:p>
        </w:tc>
        <w:tc>
          <w:tcPr>
            <w:tcW w:w="6237" w:type="dxa"/>
            <w:shd w:val="clear" w:color="auto" w:fill="auto"/>
            <w:vAlign w:val="center"/>
          </w:tcPr>
          <w:p w:rsidR="00D15464" w:rsidRDefault="000E3AFC" w:rsidP="00D15464">
            <w:r>
              <w:rPr>
                <w:rFonts w:hint="eastAsia"/>
              </w:rPr>
              <w:t>程序员</w:t>
            </w:r>
          </w:p>
          <w:p w:rsidR="00BD5857" w:rsidRDefault="009539D0" w:rsidP="00BD5857">
            <w:r>
              <w:rPr>
                <w:rFonts w:hint="eastAsia"/>
              </w:rPr>
              <w:t>制作系统演示视频</w:t>
            </w:r>
          </w:p>
          <w:p w:rsidR="009539D0" w:rsidRDefault="00BD5857" w:rsidP="00BD5857">
            <w:r>
              <w:rPr>
                <w:rFonts w:hint="eastAsia"/>
              </w:rPr>
              <w:t>撰写测试文档</w:t>
            </w:r>
          </w:p>
        </w:tc>
      </w:tr>
      <w:tr w:rsidR="00D15464" w:rsidTr="00461DB3">
        <w:trPr>
          <w:jc w:val="center"/>
        </w:trPr>
        <w:tc>
          <w:tcPr>
            <w:tcW w:w="1809" w:type="dxa"/>
            <w:shd w:val="clear" w:color="auto" w:fill="auto"/>
            <w:vAlign w:val="center"/>
          </w:tcPr>
          <w:p w:rsidR="00D15464" w:rsidRDefault="00D15464" w:rsidP="00461DB3">
            <w:pPr>
              <w:jc w:val="center"/>
            </w:pPr>
            <w:r>
              <w:rPr>
                <w:rFonts w:hint="eastAsia"/>
              </w:rPr>
              <w:t>蒋雨彤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BD5857" w:rsidRDefault="00D15464" w:rsidP="00BD5857">
            <w:r>
              <w:rPr>
                <w:rFonts w:hint="eastAsia"/>
              </w:rPr>
              <w:t>测试</w:t>
            </w:r>
          </w:p>
          <w:p w:rsidR="00D15464" w:rsidRDefault="00BD5857" w:rsidP="00BD5857">
            <w:r>
              <w:rPr>
                <w:rFonts w:hint="eastAsia"/>
              </w:rPr>
              <w:t>制作系统演示视频</w:t>
            </w:r>
          </w:p>
          <w:p w:rsidR="009539D0" w:rsidRDefault="009539D0" w:rsidP="00D15464">
            <w:r>
              <w:rPr>
                <w:rFonts w:hint="eastAsia"/>
              </w:rPr>
              <w:t>撰写测试文档</w:t>
            </w:r>
          </w:p>
        </w:tc>
      </w:tr>
    </w:tbl>
    <w:p w:rsidR="00D15464" w:rsidRDefault="00D15464" w:rsidP="001965C5"/>
    <w:p w:rsidR="001965C5" w:rsidRDefault="001965C5" w:rsidP="001965C5">
      <w:pPr>
        <w:pStyle w:val="1"/>
      </w:pPr>
      <w:r>
        <w:br w:type="page"/>
      </w:r>
      <w:bookmarkStart w:id="2" w:name="_Toc19052286"/>
      <w:r>
        <w:rPr>
          <w:rFonts w:hint="eastAsia"/>
        </w:rPr>
        <w:lastRenderedPageBreak/>
        <w:t>工作计划</w:t>
      </w:r>
      <w:bookmarkEnd w:id="2"/>
    </w:p>
    <w:p w:rsidR="001965C5" w:rsidRDefault="00D96980" w:rsidP="00D96980">
      <w:pPr>
        <w:pStyle w:val="2"/>
      </w:pPr>
      <w:bookmarkStart w:id="3" w:name="_Toc19052287"/>
      <w:r>
        <w:rPr>
          <w:rFonts w:hint="eastAsia"/>
        </w:rPr>
        <w:t>项目框架的设计与搭建</w:t>
      </w:r>
      <w:bookmarkEnd w:id="3"/>
    </w:p>
    <w:p w:rsidR="00D96980" w:rsidRDefault="00126B49" w:rsidP="00126B49">
      <w:pPr>
        <w:ind w:firstLineChars="202" w:firstLine="424"/>
      </w:pPr>
      <w:r>
        <w:rPr>
          <w:rFonts w:hint="eastAsia"/>
        </w:rPr>
        <w:t>项目初期，本小组根据日常所用的</w:t>
      </w:r>
      <w:r>
        <w:rPr>
          <w:rFonts w:hint="eastAsia"/>
        </w:rPr>
        <w:t>C</w:t>
      </w:r>
      <w:r>
        <w:rPr>
          <w:rFonts w:hint="eastAsia"/>
        </w:rPr>
        <w:t>语言编辑器（如</w:t>
      </w:r>
      <w:r>
        <w:rPr>
          <w:rFonts w:hint="eastAsia"/>
        </w:rPr>
        <w:t>Dev-c</w:t>
      </w:r>
      <w:r>
        <w:rPr>
          <w:rFonts w:hint="eastAsia"/>
        </w:rPr>
        <w:t>，</w:t>
      </w:r>
      <w:r>
        <w:rPr>
          <w:rFonts w:hint="eastAsia"/>
        </w:rPr>
        <w:t>VS-code</w:t>
      </w:r>
      <w:r>
        <w:rPr>
          <w:rFonts w:hint="eastAsia"/>
        </w:rPr>
        <w:t>等）的使用经验，以及我们所提出的功能、性能等想法，着手进行项目的界面设计和项目的架构设计。</w:t>
      </w:r>
    </w:p>
    <w:p w:rsidR="0008491B" w:rsidRPr="00D96980" w:rsidRDefault="00B70F60" w:rsidP="0008491B">
      <w:pPr>
        <w:ind w:firstLineChars="202" w:firstLine="424"/>
      </w:pPr>
      <w:r>
        <w:rPr>
          <w:rFonts w:hint="eastAsia"/>
        </w:rPr>
        <w:t>在完成界面设计的基础上，着手利用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实现</w:t>
      </w:r>
      <w:r w:rsidR="0008491B">
        <w:rPr>
          <w:rFonts w:hint="eastAsia"/>
        </w:rPr>
        <w:t>项目的菜单栏、任务栏、文本编辑区、任务栏等界面模块，完成项目的基本搭建。</w:t>
      </w:r>
    </w:p>
    <w:p w:rsidR="00D96980" w:rsidRDefault="00D96980" w:rsidP="00D96980">
      <w:pPr>
        <w:pStyle w:val="2"/>
      </w:pPr>
      <w:bookmarkStart w:id="4" w:name="_Toc19052288"/>
      <w:r>
        <w:rPr>
          <w:rFonts w:hint="eastAsia"/>
        </w:rPr>
        <w:t>文本编辑器的基本操作功能实现</w:t>
      </w:r>
      <w:bookmarkEnd w:id="4"/>
    </w:p>
    <w:p w:rsidR="00D96980" w:rsidRDefault="0008491B" w:rsidP="0008491B">
      <w:pPr>
        <w:ind w:firstLineChars="202" w:firstLine="424"/>
      </w:pPr>
      <w:r>
        <w:rPr>
          <w:rFonts w:hint="eastAsia"/>
        </w:rPr>
        <w:t>最开始实现最基本的文本编辑器的操作功能，如新建、打开、保存、另存为、复制、剪切、粘贴、撤销、重做、查找、替换。本项目在基本的文本编辑器功能实现完毕。</w:t>
      </w:r>
    </w:p>
    <w:p w:rsidR="00D96980" w:rsidRDefault="00D96980" w:rsidP="00D96980">
      <w:pPr>
        <w:pStyle w:val="2"/>
      </w:pPr>
      <w:bookmarkStart w:id="5" w:name="_Toc19052289"/>
      <w:r>
        <w:rPr>
          <w:rFonts w:hint="eastAsia"/>
        </w:rPr>
        <w:t>C</w:t>
      </w:r>
      <w:r>
        <w:rPr>
          <w:rFonts w:hint="eastAsia"/>
        </w:rPr>
        <w:t>语言编辑器的编译运行功能</w:t>
      </w:r>
      <w:bookmarkEnd w:id="5"/>
    </w:p>
    <w:p w:rsidR="0008491B" w:rsidRDefault="0008491B" w:rsidP="0008491B">
      <w:pPr>
        <w:ind w:firstLineChars="202" w:firstLine="424"/>
      </w:pPr>
      <w:r>
        <w:rPr>
          <w:rFonts w:hint="eastAsia"/>
        </w:rPr>
        <w:t>作为</w:t>
      </w:r>
      <w:r>
        <w:rPr>
          <w:rFonts w:hint="eastAsia"/>
        </w:rPr>
        <w:t>C</w:t>
      </w:r>
      <w:r>
        <w:rPr>
          <w:rFonts w:hint="eastAsia"/>
        </w:rPr>
        <w:t>语言编辑器，编译运行功能是其非常关键的一环，我们参照老师的建议使用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完成此项功能。</w:t>
      </w:r>
    </w:p>
    <w:p w:rsidR="00D96980" w:rsidRPr="00D96980" w:rsidRDefault="0008491B" w:rsidP="0008491B">
      <w:pPr>
        <w:ind w:firstLineChars="202" w:firstLine="424"/>
      </w:pPr>
      <w:r>
        <w:rPr>
          <w:rFonts w:hint="eastAsia"/>
        </w:rPr>
        <w:t>将编辑的文件保存成为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文件，并通过执行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控制台指令调用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来实现编译功能，通过查看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的编译返回信息进行编辑是否完成与否的判断。若编译不成功，则</w:t>
      </w:r>
      <w:r w:rsidR="00AC21D0">
        <w:rPr>
          <w:rFonts w:hint="eastAsia"/>
        </w:rPr>
        <w:t>在控制台显示编译信息；若编译成功，控制台显示编译成功并提示用户可运行项目。</w:t>
      </w:r>
    </w:p>
    <w:p w:rsidR="00D96980" w:rsidRDefault="00D96980" w:rsidP="00D96980">
      <w:pPr>
        <w:pStyle w:val="2"/>
      </w:pPr>
      <w:bookmarkStart w:id="6" w:name="_Toc19052290"/>
      <w:r>
        <w:rPr>
          <w:rFonts w:hint="eastAsia"/>
        </w:rPr>
        <w:t>C</w:t>
      </w:r>
      <w:r>
        <w:rPr>
          <w:rFonts w:hint="eastAsia"/>
        </w:rPr>
        <w:t>语言编辑器特殊功能支持的设计与实现</w:t>
      </w:r>
      <w:bookmarkEnd w:id="6"/>
    </w:p>
    <w:p w:rsidR="00D96980" w:rsidRDefault="00AC21D0" w:rsidP="00AC21D0">
      <w:pPr>
        <w:ind w:firstLineChars="202" w:firstLine="424"/>
      </w:pPr>
      <w:r>
        <w:rPr>
          <w:rFonts w:hint="eastAsia"/>
        </w:rPr>
        <w:t>C</w:t>
      </w:r>
      <w:r>
        <w:rPr>
          <w:rFonts w:hint="eastAsia"/>
        </w:rPr>
        <w:t>语言编辑器的特色是其对代码编辑时的功能支持和对</w:t>
      </w:r>
      <w:r>
        <w:rPr>
          <w:rFonts w:hint="eastAsia"/>
        </w:rPr>
        <w:t>C</w:t>
      </w:r>
      <w:r>
        <w:rPr>
          <w:rFonts w:hint="eastAsia"/>
        </w:rPr>
        <w:t>语言特殊的支持。</w:t>
      </w:r>
    </w:p>
    <w:p w:rsidR="00AC21D0" w:rsidRPr="00D96980" w:rsidRDefault="00AC21D0" w:rsidP="00AC21D0">
      <w:pPr>
        <w:ind w:firstLineChars="202" w:firstLine="424"/>
      </w:pPr>
      <w:r>
        <w:rPr>
          <w:rFonts w:hint="eastAsia"/>
        </w:rPr>
        <w:t>本项目除了提供作为</w:t>
      </w:r>
      <w:r>
        <w:rPr>
          <w:rFonts w:hint="eastAsia"/>
        </w:rPr>
        <w:t>C</w:t>
      </w:r>
      <w:r>
        <w:rPr>
          <w:rFonts w:hint="eastAsia"/>
        </w:rPr>
        <w:t>语言最基本的文本编辑功能和编译运行功能，还提供自动缩进、括号匹配、自动补全、格式排版、多行注释、代码折叠等关于代码编辑方面的支持，以及提供关键词</w:t>
      </w:r>
      <w:proofErr w:type="gramStart"/>
      <w:r>
        <w:rPr>
          <w:rFonts w:hint="eastAsia"/>
        </w:rPr>
        <w:t>识别高</w:t>
      </w:r>
      <w:proofErr w:type="gramEnd"/>
      <w:r>
        <w:rPr>
          <w:rFonts w:hint="eastAsia"/>
        </w:rPr>
        <w:t>亮、联想提示补全等关于</w:t>
      </w:r>
      <w:r>
        <w:rPr>
          <w:rFonts w:hint="eastAsia"/>
        </w:rPr>
        <w:t>C</w:t>
      </w:r>
      <w:r>
        <w:rPr>
          <w:rFonts w:hint="eastAsia"/>
        </w:rPr>
        <w:t>语言的特殊支持。</w:t>
      </w:r>
    </w:p>
    <w:p w:rsidR="00D96980" w:rsidRDefault="00D96980" w:rsidP="00D96980">
      <w:pPr>
        <w:pStyle w:val="2"/>
      </w:pPr>
      <w:bookmarkStart w:id="7" w:name="_Toc19052291"/>
      <w:r>
        <w:rPr>
          <w:rFonts w:hint="eastAsia"/>
        </w:rPr>
        <w:t>多文件编辑与编译的设计与实现</w:t>
      </w:r>
      <w:bookmarkEnd w:id="7"/>
    </w:p>
    <w:p w:rsidR="00D96980" w:rsidRDefault="00EB339A" w:rsidP="00EB339A">
      <w:pPr>
        <w:ind w:firstLineChars="202" w:firstLine="424"/>
      </w:pPr>
      <w:r>
        <w:rPr>
          <w:rFonts w:hint="eastAsia"/>
        </w:rPr>
        <w:t>考虑到</w:t>
      </w:r>
      <w:proofErr w:type="gramStart"/>
      <w:r>
        <w:rPr>
          <w:rFonts w:hint="eastAsia"/>
        </w:rPr>
        <w:t>日常项目</w:t>
      </w:r>
      <w:proofErr w:type="gramEnd"/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的可扩展性，本项目应支持对外部头文件、源文件的引用，并实现其编辑、编译、形成项目并运行。</w:t>
      </w:r>
    </w:p>
    <w:p w:rsidR="00EB339A" w:rsidRPr="00D96980" w:rsidRDefault="00EB339A" w:rsidP="00EB339A">
      <w:pPr>
        <w:ind w:firstLineChars="202" w:firstLine="424"/>
      </w:pPr>
      <w:r>
        <w:rPr>
          <w:rFonts w:hint="eastAsia"/>
        </w:rPr>
        <w:t>本项目通过树形目录资源管理的方式进行项目的管理</w:t>
      </w:r>
      <w:r w:rsidR="00331D4B">
        <w:rPr>
          <w:rFonts w:hint="eastAsia"/>
        </w:rPr>
        <w:t>，并能够查询主</w:t>
      </w:r>
      <w:proofErr w:type="spellStart"/>
      <w:r w:rsidR="00331D4B">
        <w:rPr>
          <w:rFonts w:hint="eastAsia"/>
        </w:rPr>
        <w:t>cpp</w:t>
      </w:r>
      <w:proofErr w:type="spellEnd"/>
      <w:r w:rsidR="00331D4B">
        <w:rPr>
          <w:rFonts w:hint="eastAsia"/>
        </w:rPr>
        <w:t>文件引用的外部文件，将所</w:t>
      </w:r>
      <w:r w:rsidR="00331D4B">
        <w:rPr>
          <w:rFonts w:hint="eastAsia"/>
        </w:rPr>
        <w:lastRenderedPageBreak/>
        <w:t>有的文件进行编译形成统一的可执行文件，并运行项目。</w:t>
      </w:r>
    </w:p>
    <w:p w:rsidR="00D96980" w:rsidRDefault="00D96980" w:rsidP="00D96980">
      <w:pPr>
        <w:pStyle w:val="2"/>
      </w:pPr>
      <w:bookmarkStart w:id="8" w:name="_Toc19052292"/>
      <w:r>
        <w:rPr>
          <w:rFonts w:hint="eastAsia"/>
        </w:rPr>
        <w:t>实现</w:t>
      </w:r>
      <w:r>
        <w:rPr>
          <w:rFonts w:hint="eastAsia"/>
        </w:rPr>
        <w:t>debug</w:t>
      </w:r>
      <w:r>
        <w:rPr>
          <w:rFonts w:hint="eastAsia"/>
        </w:rPr>
        <w:t>等技术难点</w:t>
      </w:r>
      <w:bookmarkEnd w:id="8"/>
    </w:p>
    <w:p w:rsidR="00D96980" w:rsidRDefault="00331D4B" w:rsidP="00331D4B">
      <w:pPr>
        <w:ind w:firstLineChars="202" w:firstLine="424"/>
      </w:pPr>
      <w:r>
        <w:rPr>
          <w:rFonts w:hint="eastAsia"/>
        </w:rPr>
        <w:t>作为开发人员，</w:t>
      </w:r>
      <w:r>
        <w:rPr>
          <w:rFonts w:hint="eastAsia"/>
        </w:rPr>
        <w:t>debug</w:t>
      </w:r>
      <w:r>
        <w:rPr>
          <w:rFonts w:hint="eastAsia"/>
        </w:rPr>
        <w:t>则是编写程序是必不可少的重要功能。本项目参照老师所给建议，利用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完成调试功能的实现。</w:t>
      </w:r>
    </w:p>
    <w:p w:rsidR="00331D4B" w:rsidRPr="00D96980" w:rsidRDefault="00331D4B" w:rsidP="00331D4B">
      <w:pPr>
        <w:ind w:firstLineChars="202" w:firstLine="424"/>
      </w:pPr>
      <w:r>
        <w:rPr>
          <w:rFonts w:hint="eastAsia"/>
        </w:rPr>
        <w:t>当用户执行调试，我们先通过编译功能执行对文件的编译。若编译成功，则新写入执行调试功能的线程，并提供用户一个带有开始执行、添加变量、单步执行、单步进入、单步跳过、结束调试等关于调试功能的</w:t>
      </w:r>
      <w:r>
        <w:rPr>
          <w:rFonts w:hint="eastAsia"/>
        </w:rPr>
        <w:t>GUI</w:t>
      </w:r>
      <w:r>
        <w:rPr>
          <w:rFonts w:hint="eastAsia"/>
        </w:rPr>
        <w:t>窗口。用户点击窗口的不同功能按钮，后台将不同的指令写入调试线程中，并</w:t>
      </w:r>
      <w:r w:rsidR="00856CE1">
        <w:rPr>
          <w:rFonts w:hint="eastAsia"/>
        </w:rPr>
        <w:t>通过</w:t>
      </w:r>
      <w:proofErr w:type="spellStart"/>
      <w:r w:rsidR="00856CE1">
        <w:rPr>
          <w:rFonts w:hint="eastAsia"/>
        </w:rPr>
        <w:t>gdb</w:t>
      </w:r>
      <w:proofErr w:type="spellEnd"/>
      <w:r w:rsidR="00856CE1">
        <w:rPr>
          <w:rFonts w:hint="eastAsia"/>
        </w:rPr>
        <w:t>执行线程中的指令。并且，后台在写入命令的同时，也读取线程中</w:t>
      </w:r>
      <w:proofErr w:type="spellStart"/>
      <w:r w:rsidR="00856CE1">
        <w:rPr>
          <w:rFonts w:hint="eastAsia"/>
        </w:rPr>
        <w:t>gdb</w:t>
      </w:r>
      <w:proofErr w:type="spellEnd"/>
      <w:r w:rsidR="00856CE1">
        <w:rPr>
          <w:rFonts w:hint="eastAsia"/>
        </w:rPr>
        <w:t>返回的信息，并将其显示在调试窗口和代码编辑区域。</w:t>
      </w:r>
    </w:p>
    <w:p w:rsidR="001965C5" w:rsidRDefault="001965C5" w:rsidP="001965C5">
      <w:pPr>
        <w:pStyle w:val="1"/>
      </w:pPr>
      <w:r>
        <w:br w:type="page"/>
      </w:r>
      <w:bookmarkStart w:id="9" w:name="_Toc19052293"/>
      <w:r>
        <w:rPr>
          <w:rFonts w:hint="eastAsia"/>
        </w:rPr>
        <w:lastRenderedPageBreak/>
        <w:t>进度安排</w:t>
      </w:r>
      <w:bookmarkEnd w:id="9"/>
    </w:p>
    <w:p w:rsidR="001965C5" w:rsidRDefault="00F07C49" w:rsidP="00F07C49">
      <w:pPr>
        <w:pStyle w:val="2"/>
      </w:pPr>
      <w:bookmarkStart w:id="10" w:name="_Toc19052294"/>
      <w:r>
        <w:rPr>
          <w:rFonts w:hint="eastAsia"/>
        </w:rPr>
        <w:t>第一周</w:t>
      </w:r>
      <w:bookmarkEnd w:id="10"/>
    </w:p>
    <w:p w:rsidR="00F07C49" w:rsidRDefault="00F07C49" w:rsidP="00F07C49">
      <w:pPr>
        <w:pStyle w:val="3"/>
      </w:pPr>
      <w:bookmarkStart w:id="11" w:name="_Toc19052295"/>
      <w:r>
        <w:rPr>
          <w:rFonts w:hint="eastAsia"/>
        </w:rPr>
        <w:t>搭建项目基本框架</w:t>
      </w:r>
      <w:bookmarkEnd w:id="11"/>
    </w:p>
    <w:p w:rsidR="00F07C49" w:rsidRPr="00F07C49" w:rsidRDefault="00F07C49" w:rsidP="00F07C49">
      <w:pPr>
        <w:ind w:firstLineChars="202" w:firstLine="424"/>
      </w:pPr>
      <w:r>
        <w:rPr>
          <w:rFonts w:hint="eastAsia"/>
        </w:rPr>
        <w:t>设计项目的界面设计和架构设计，利用</w:t>
      </w:r>
      <w:r>
        <w:rPr>
          <w:rFonts w:hint="eastAsia"/>
        </w:rPr>
        <w:t>Qt</w:t>
      </w:r>
      <w:r>
        <w:rPr>
          <w:rFonts w:hint="eastAsia"/>
        </w:rPr>
        <w:t>搭建了项目的基本框架。</w:t>
      </w:r>
    </w:p>
    <w:p w:rsidR="00F07C49" w:rsidRDefault="00F07C49" w:rsidP="00F07C49">
      <w:pPr>
        <w:pStyle w:val="3"/>
      </w:pPr>
      <w:bookmarkStart w:id="12" w:name="_Toc19052296"/>
      <w:r>
        <w:rPr>
          <w:rFonts w:hint="eastAsia"/>
        </w:rPr>
        <w:t>完成文本编辑器的基本功能</w:t>
      </w:r>
      <w:bookmarkEnd w:id="12"/>
    </w:p>
    <w:p w:rsidR="00F07C49" w:rsidRPr="00F07C49" w:rsidRDefault="00F04125" w:rsidP="00F04125">
      <w:pPr>
        <w:ind w:firstLineChars="202" w:firstLine="424"/>
      </w:pPr>
      <w:r>
        <w:rPr>
          <w:rFonts w:hint="eastAsia"/>
        </w:rPr>
        <w:t>完成新建、打开、保存、另存为、复制、剪切、粘贴、撤销、重做、查找、替换等关于文本编辑器基本功能的世界与实现，包括其窗口的设计与实现、功能信号与槽函数之间的绑定。</w:t>
      </w:r>
    </w:p>
    <w:p w:rsidR="00F07C49" w:rsidRDefault="00F07C49" w:rsidP="00F07C49">
      <w:pPr>
        <w:pStyle w:val="3"/>
      </w:pPr>
      <w:bookmarkStart w:id="13" w:name="_Toc19052297"/>
      <w:r>
        <w:rPr>
          <w:rFonts w:hint="eastAsia"/>
        </w:rPr>
        <w:t>实现文件的编译和运行</w:t>
      </w:r>
      <w:bookmarkEnd w:id="13"/>
    </w:p>
    <w:p w:rsidR="00F07C49" w:rsidRPr="00F07C49" w:rsidRDefault="00F04125" w:rsidP="00F04125">
      <w:pPr>
        <w:ind w:firstLineChars="202" w:firstLine="424"/>
      </w:pPr>
      <w:r>
        <w:rPr>
          <w:rFonts w:hint="eastAsia"/>
        </w:rPr>
        <w:t>实现对本</w:t>
      </w:r>
      <w:r>
        <w:rPr>
          <w:rFonts w:hint="eastAsia"/>
        </w:rPr>
        <w:t>C</w:t>
      </w:r>
      <w:r>
        <w:rPr>
          <w:rFonts w:hint="eastAsia"/>
        </w:rPr>
        <w:t>语言文件的编译和运行，并能够将编译信息显示在控制台上。</w:t>
      </w:r>
    </w:p>
    <w:p w:rsidR="00F07C49" w:rsidRDefault="00F07C49" w:rsidP="00F07C49">
      <w:pPr>
        <w:pStyle w:val="3"/>
      </w:pPr>
      <w:bookmarkStart w:id="14" w:name="_Toc19052298"/>
      <w:r>
        <w:rPr>
          <w:rFonts w:hint="eastAsia"/>
        </w:rPr>
        <w:t>实现</w:t>
      </w:r>
      <w:r>
        <w:rPr>
          <w:rFonts w:hint="eastAsia"/>
        </w:rPr>
        <w:t>C</w:t>
      </w:r>
      <w:r>
        <w:rPr>
          <w:rFonts w:hint="eastAsia"/>
        </w:rPr>
        <w:t>语言的特殊支持</w:t>
      </w:r>
      <w:bookmarkEnd w:id="14"/>
    </w:p>
    <w:p w:rsidR="00F07C49" w:rsidRPr="00F04125" w:rsidRDefault="00F04125" w:rsidP="00F04125">
      <w:pPr>
        <w:ind w:firstLineChars="202" w:firstLine="424"/>
      </w:pPr>
      <w:r>
        <w:rPr>
          <w:rFonts w:hint="eastAsia"/>
        </w:rPr>
        <w:t>实现对</w:t>
      </w:r>
      <w:r>
        <w:rPr>
          <w:rFonts w:hint="eastAsia"/>
        </w:rPr>
        <w:t>C</w:t>
      </w:r>
      <w:r>
        <w:rPr>
          <w:rFonts w:hint="eastAsia"/>
        </w:rPr>
        <w:t>语言的特殊支持，包括关键字识别、关键字联想提示补全、括号匹配、括号补全等功能，在文本编辑器的基础上进一步丰富</w:t>
      </w:r>
      <w:r>
        <w:rPr>
          <w:rFonts w:hint="eastAsia"/>
        </w:rPr>
        <w:t>C</w:t>
      </w:r>
      <w:r>
        <w:rPr>
          <w:rFonts w:hint="eastAsia"/>
        </w:rPr>
        <w:t>语言编辑器的功能支持。</w:t>
      </w:r>
    </w:p>
    <w:p w:rsidR="00F04125" w:rsidRPr="00F04125" w:rsidRDefault="00F07C49" w:rsidP="00F04125">
      <w:pPr>
        <w:pStyle w:val="2"/>
      </w:pPr>
      <w:bookmarkStart w:id="15" w:name="_Toc19052299"/>
      <w:r>
        <w:rPr>
          <w:rFonts w:hint="eastAsia"/>
        </w:rPr>
        <w:t>第二周</w:t>
      </w:r>
      <w:bookmarkEnd w:id="15"/>
    </w:p>
    <w:p w:rsidR="00F04125" w:rsidRDefault="00F04125" w:rsidP="00F04125">
      <w:pPr>
        <w:pStyle w:val="3"/>
      </w:pPr>
      <w:bookmarkStart w:id="16" w:name="_Toc19052300"/>
      <w:r>
        <w:rPr>
          <w:rFonts w:hint="eastAsia"/>
        </w:rPr>
        <w:t>多文件编译和运行</w:t>
      </w:r>
      <w:bookmarkEnd w:id="16"/>
    </w:p>
    <w:p w:rsidR="00F04125" w:rsidRPr="00F04125" w:rsidRDefault="00F04125" w:rsidP="00F04125">
      <w:pPr>
        <w:ind w:firstLineChars="202" w:firstLine="424"/>
      </w:pPr>
      <w:r>
        <w:t>实现查找主文件引用</w:t>
      </w:r>
      <w:r>
        <w:rPr>
          <w:rFonts w:hint="eastAsia"/>
        </w:rPr>
        <w:t>的外部头文件，并将</w:t>
      </w:r>
      <w:proofErr w:type="gramStart"/>
      <w:r>
        <w:rPr>
          <w:rFonts w:hint="eastAsia"/>
        </w:rPr>
        <w:t>其一同</w:t>
      </w:r>
      <w:proofErr w:type="gramEnd"/>
      <w:r>
        <w:rPr>
          <w:rFonts w:hint="eastAsia"/>
        </w:rPr>
        <w:t>执行编译、运行，形成统一的项目可执行文件。</w:t>
      </w:r>
    </w:p>
    <w:p w:rsidR="00F07C49" w:rsidRDefault="00F04125" w:rsidP="00F04125">
      <w:pPr>
        <w:pStyle w:val="3"/>
      </w:pPr>
      <w:bookmarkStart w:id="17" w:name="_Toc19052301"/>
      <w:r>
        <w:rPr>
          <w:rFonts w:hint="eastAsia"/>
        </w:rPr>
        <w:t>树形文件资源管理器</w:t>
      </w:r>
      <w:bookmarkEnd w:id="17"/>
    </w:p>
    <w:p w:rsidR="00F04125" w:rsidRPr="00F04125" w:rsidRDefault="00F04125" w:rsidP="00F04125">
      <w:pPr>
        <w:ind w:firstLineChars="202" w:firstLine="424"/>
      </w:pPr>
      <w:r>
        <w:rPr>
          <w:rFonts w:hint="eastAsia"/>
        </w:rPr>
        <w:t>考虑到多文件的管理可视化，实现树形文件资源管理器对项目进行管理，并将其与打开文件夹和打开文件的接口进行对接。</w:t>
      </w:r>
    </w:p>
    <w:p w:rsidR="00F04125" w:rsidRDefault="00F04125" w:rsidP="00F04125">
      <w:pPr>
        <w:pStyle w:val="3"/>
      </w:pPr>
      <w:bookmarkStart w:id="18" w:name="_Toc19052302"/>
      <w:r>
        <w:rPr>
          <w:rFonts w:hint="eastAsia"/>
        </w:rPr>
        <w:lastRenderedPageBreak/>
        <w:t>进一步丰富</w:t>
      </w:r>
      <w:r>
        <w:rPr>
          <w:rFonts w:hint="eastAsia"/>
        </w:rPr>
        <w:t>C</w:t>
      </w:r>
      <w:r>
        <w:rPr>
          <w:rFonts w:hint="eastAsia"/>
        </w:rPr>
        <w:t>语言的特殊支持</w:t>
      </w:r>
      <w:bookmarkEnd w:id="18"/>
    </w:p>
    <w:p w:rsidR="00F04125" w:rsidRPr="00F04125" w:rsidRDefault="00F04125" w:rsidP="00F04125">
      <w:pPr>
        <w:ind w:firstLineChars="202" w:firstLine="424"/>
      </w:pPr>
      <w:r>
        <w:rPr>
          <w:rFonts w:hint="eastAsia"/>
        </w:rPr>
        <w:t>添加多行注释等</w:t>
      </w:r>
      <w:r>
        <w:rPr>
          <w:rFonts w:hint="eastAsia"/>
        </w:rPr>
        <w:t>C</w:t>
      </w:r>
      <w:r>
        <w:rPr>
          <w:rFonts w:hint="eastAsia"/>
        </w:rPr>
        <w:t>语言特殊支持功能</w:t>
      </w:r>
    </w:p>
    <w:p w:rsidR="00F07C49" w:rsidRDefault="00F07C49" w:rsidP="00F07C49">
      <w:pPr>
        <w:pStyle w:val="2"/>
      </w:pPr>
      <w:bookmarkStart w:id="19" w:name="_Toc19052303"/>
      <w:r>
        <w:rPr>
          <w:rFonts w:hint="eastAsia"/>
        </w:rPr>
        <w:t>第三周</w:t>
      </w:r>
      <w:bookmarkEnd w:id="19"/>
    </w:p>
    <w:p w:rsidR="00F04125" w:rsidRDefault="00F04125" w:rsidP="00F04125">
      <w:pPr>
        <w:pStyle w:val="3"/>
      </w:pPr>
      <w:bookmarkStart w:id="20" w:name="_Toc19052304"/>
      <w:r>
        <w:rPr>
          <w:rFonts w:hint="eastAsia"/>
        </w:rPr>
        <w:t>进一步丰富</w:t>
      </w:r>
      <w:r>
        <w:rPr>
          <w:rFonts w:hint="eastAsia"/>
        </w:rPr>
        <w:t>C</w:t>
      </w:r>
      <w:r>
        <w:rPr>
          <w:rFonts w:hint="eastAsia"/>
        </w:rPr>
        <w:t>语言的特殊支持</w:t>
      </w:r>
      <w:bookmarkEnd w:id="20"/>
    </w:p>
    <w:p w:rsidR="00DD2268" w:rsidRPr="00DD2268" w:rsidRDefault="00DD2268" w:rsidP="00DD2268">
      <w:pPr>
        <w:ind w:firstLineChars="202" w:firstLine="424"/>
      </w:pPr>
      <w:r>
        <w:rPr>
          <w:rFonts w:hint="eastAsia"/>
        </w:rPr>
        <w:t>增加代码跳转、高亮显示已编辑函数等功能，更新变量重命名、自动缩进等功能。并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完成的功能进行进一步的完善，保证其可用性和可靠性。</w:t>
      </w:r>
    </w:p>
    <w:p w:rsidR="00F04125" w:rsidRDefault="00DD2268" w:rsidP="00DD2268">
      <w:pPr>
        <w:pStyle w:val="3"/>
      </w:pPr>
      <w:bookmarkStart w:id="21" w:name="_Toc19052305"/>
      <w:r>
        <w:rPr>
          <w:rFonts w:hint="eastAsia"/>
        </w:rPr>
        <w:t>实现文件的调试功能</w:t>
      </w:r>
      <w:bookmarkEnd w:id="21"/>
    </w:p>
    <w:p w:rsidR="00DD2268" w:rsidRPr="00DD2268" w:rsidRDefault="00DD2268" w:rsidP="00DD2268">
      <w:pPr>
        <w:ind w:firstLineChars="202" w:firstLine="424"/>
      </w:pPr>
      <w:r>
        <w:rPr>
          <w:rFonts w:hint="eastAsia"/>
        </w:rPr>
        <w:t>通过调用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实现调试功能。提供窗口将输入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的指令进行可视化，由后台进行命令的写入和读取，并反馈给前端界面进行显示。</w:t>
      </w:r>
    </w:p>
    <w:p w:rsidR="00DD2268" w:rsidRDefault="00DD2268" w:rsidP="00DD2268">
      <w:pPr>
        <w:pStyle w:val="3"/>
      </w:pPr>
      <w:bookmarkStart w:id="22" w:name="_Toc19052306"/>
      <w:r>
        <w:rPr>
          <w:rFonts w:hint="eastAsia"/>
        </w:rPr>
        <w:t>对项目的布局进行更改</w:t>
      </w:r>
      <w:bookmarkEnd w:id="22"/>
    </w:p>
    <w:p w:rsidR="00DD2268" w:rsidRPr="00DD2268" w:rsidRDefault="00DD2268" w:rsidP="00DD2268">
      <w:pPr>
        <w:ind w:firstLineChars="202" w:firstLine="424"/>
      </w:pPr>
      <w:r>
        <w:rPr>
          <w:rFonts w:hint="eastAsia"/>
        </w:rPr>
        <w:t>更开项目布局，提升项目的美观性。</w:t>
      </w:r>
    </w:p>
    <w:p w:rsidR="00DD2268" w:rsidRDefault="00DD2268" w:rsidP="00DD2268">
      <w:pPr>
        <w:pStyle w:val="3"/>
      </w:pPr>
      <w:bookmarkStart w:id="23" w:name="_Toc19052307"/>
      <w:r>
        <w:rPr>
          <w:rFonts w:hint="eastAsia"/>
        </w:rPr>
        <w:t>实现项目需求变更</w:t>
      </w:r>
      <w:bookmarkEnd w:id="23"/>
    </w:p>
    <w:p w:rsidR="00DD2268" w:rsidRPr="00DD2268" w:rsidRDefault="00DD2268" w:rsidP="00DD2268">
      <w:pPr>
        <w:ind w:firstLineChars="202" w:firstLine="424"/>
      </w:pPr>
      <w:r>
        <w:rPr>
          <w:rFonts w:hint="eastAsia"/>
        </w:rPr>
        <w:t>对老师提出的新需求进行实现。</w:t>
      </w:r>
    </w:p>
    <w:p w:rsidR="00DD2268" w:rsidRDefault="00DD2268" w:rsidP="00DD2268">
      <w:pPr>
        <w:pStyle w:val="3"/>
      </w:pPr>
      <w:bookmarkStart w:id="24" w:name="_Toc19052308"/>
      <w:r>
        <w:rPr>
          <w:rFonts w:hint="eastAsia"/>
        </w:rPr>
        <w:t>进行功能测试、性能测试</w:t>
      </w:r>
      <w:bookmarkEnd w:id="24"/>
    </w:p>
    <w:p w:rsidR="00DD2268" w:rsidRPr="00DD2268" w:rsidRDefault="00DD2268" w:rsidP="00DD2268">
      <w:pPr>
        <w:ind w:firstLineChars="202" w:firstLine="424"/>
      </w:pPr>
      <w:r>
        <w:rPr>
          <w:rFonts w:hint="eastAsia"/>
        </w:rPr>
        <w:t>撰写测试方案，并按照测试方案对项目进行测试。在保证所有功能实现正确的基础上，尽可能提升项目在响应时间、可用性等性能方面。</w:t>
      </w:r>
    </w:p>
    <w:p w:rsidR="00DD2268" w:rsidRDefault="00DD2268" w:rsidP="00DD2268">
      <w:pPr>
        <w:pStyle w:val="3"/>
      </w:pPr>
      <w:bookmarkStart w:id="25" w:name="_Toc19052309"/>
      <w:r>
        <w:rPr>
          <w:rFonts w:hint="eastAsia"/>
        </w:rPr>
        <w:t>撰写文档</w:t>
      </w:r>
      <w:bookmarkEnd w:id="25"/>
    </w:p>
    <w:p w:rsidR="00DD2268" w:rsidRPr="00DD2268" w:rsidRDefault="00DD2268" w:rsidP="00DD2268">
      <w:pPr>
        <w:ind w:firstLineChars="202" w:firstLine="424"/>
      </w:pPr>
      <w:r>
        <w:rPr>
          <w:rFonts w:hint="eastAsia"/>
        </w:rPr>
        <w:t>撰写需求文档、设计文档、测试文档、管理文档、总结文档，录制项目演示视频。</w:t>
      </w:r>
    </w:p>
    <w:p w:rsidR="001965C5" w:rsidRDefault="000E3AFC" w:rsidP="000E3AFC">
      <w:pPr>
        <w:pStyle w:val="1"/>
      </w:pPr>
      <w:r>
        <w:br w:type="page"/>
      </w:r>
      <w:bookmarkStart w:id="26" w:name="_Toc19052310"/>
      <w:r>
        <w:rPr>
          <w:rFonts w:hint="eastAsia"/>
        </w:rPr>
        <w:lastRenderedPageBreak/>
        <w:t>任务安排表</w:t>
      </w:r>
      <w:bookmarkEnd w:id="26"/>
    </w:p>
    <w:tbl>
      <w:tblPr>
        <w:tblW w:w="918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2003"/>
        <w:gridCol w:w="1842"/>
        <w:gridCol w:w="1560"/>
        <w:gridCol w:w="992"/>
        <w:gridCol w:w="1658"/>
      </w:tblGrid>
      <w:tr w:rsidR="000E3AFC" w:rsidRPr="000E3AFC" w:rsidTr="000E3AFC">
        <w:trPr>
          <w:trHeight w:val="33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功能区域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功能内容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负责人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要求完成时间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是否完成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实际完成时间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文本编辑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复制</w:t>
            </w:r>
            <w:proofErr w:type="spellStart"/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ctrl+c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粘贴</w:t>
            </w:r>
            <w:proofErr w:type="spellStart"/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ctrl+v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查找</w:t>
            </w:r>
            <w:proofErr w:type="spellStart"/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ctrl+f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 &amp; 朱长昊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替换</w:t>
            </w:r>
            <w:proofErr w:type="spellStart"/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ctrl+h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 &amp; 朱长昊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撤销</w:t>
            </w:r>
            <w:proofErr w:type="spellStart"/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ctrl+z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重做</w:t>
            </w:r>
            <w:proofErr w:type="spellStart"/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ctrl+y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在状态栏显示当</w:t>
            </w:r>
            <w:proofErr w:type="gramStart"/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前行数</w:t>
            </w:r>
            <w:proofErr w:type="gram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 &amp; 刘震宇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2019/9/1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调整字体大小ctrl + wheel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设置字体的颜色对话框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设置字体的样式和大小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代码编辑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关键字识别高亮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关键字联想提示、补全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括号自动匹配高亮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括号自动补全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朱长昊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2019/8/31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变量重命名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湛蓝</w:t>
            </w:r>
            <w:proofErr w:type="gramStart"/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蓝</w:t>
            </w:r>
            <w:proofErr w:type="gram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2019/8/30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自动缩进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 &amp; 刘震宇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2019/9/10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多行注释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刘震宇</w:t>
            </w:r>
            <w:r w:rsidR="00635FB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&amp;</w:t>
            </w:r>
            <w:r w:rsidR="00635FB2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2019/9/7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代码块折叠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朱长昊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2019/8/31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隐藏 / 显示 注释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湛蓝</w:t>
            </w:r>
            <w:proofErr w:type="gramStart"/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蓝</w:t>
            </w:r>
            <w:proofErr w:type="gramEnd"/>
            <w:r w:rsidR="00635FB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 &amp;</w:t>
            </w:r>
            <w:r w:rsidR="00635FB2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="00635FB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朱长昊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FE4F3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FE4F3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FE4F3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2019/9/10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对已编辑的函数进行高亮显示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湛蓝</w:t>
            </w:r>
            <w:proofErr w:type="gramStart"/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蓝</w:t>
            </w:r>
            <w:proofErr w:type="gram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代码跳转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湛蓝</w:t>
            </w:r>
            <w:proofErr w:type="gramStart"/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蓝</w:t>
            </w:r>
            <w:proofErr w:type="gramEnd"/>
            <w:r w:rsidR="00635FB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635FB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&amp;</w:t>
            </w:r>
            <w:r w:rsidR="00635FB2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="00635FB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朱长昊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行格式排版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刘震宇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2019/9/10</w:t>
            </w:r>
          </w:p>
        </w:tc>
      </w:tr>
      <w:tr w:rsidR="000E3AFC" w:rsidRPr="000E3AFC" w:rsidTr="008F361B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整体格式排版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刘震宇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2019/9/10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代码运行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对当前文件编译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对当前文件运行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实现多文件编译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 &amp; 刘震宇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2019/9/7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实现项目运行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2019/9/7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在控制台显示编译结果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gdb</w:t>
            </w:r>
            <w:proofErr w:type="spellEnd"/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对当前文件调试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朱长昊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lastRenderedPageBreak/>
              <w:t>文件管理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新建文件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打开文件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打开文件夹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2019/9/6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保存文件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另存为文件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2019/8/29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多文件编辑(打开新窗口&amp;&amp;左侧的属性管理)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2019/9/6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树形文件管理(点击可扩展式)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2019/9/6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项目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更改布局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2019/9/9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2019/9/9</w:t>
            </w:r>
          </w:p>
        </w:tc>
      </w:tr>
      <w:tr w:rsidR="000E3AFC" w:rsidRPr="000E3AFC" w:rsidTr="000E3AFC">
        <w:trPr>
          <w:trHeight w:val="33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设置图标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张佳明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2019/9/9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是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E3AFC" w:rsidRPr="000E3AFC" w:rsidRDefault="000E3AFC" w:rsidP="000E3AFC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0E3AF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2019/9/9</w:t>
            </w:r>
          </w:p>
        </w:tc>
      </w:tr>
    </w:tbl>
    <w:p w:rsidR="000E3AFC" w:rsidRPr="000E3AFC" w:rsidRDefault="000E3AFC" w:rsidP="000E3AFC"/>
    <w:sectPr w:rsidR="000E3AFC" w:rsidRPr="000E3AFC">
      <w:headerReference w:type="default" r:id="rId8"/>
      <w:headerReference w:type="first" r:id="rId9"/>
      <w:pgSz w:w="11906" w:h="16838"/>
      <w:pgMar w:top="1134" w:right="851" w:bottom="1134" w:left="1418" w:header="737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1CB" w:rsidRDefault="00C051CB">
      <w:pPr>
        <w:spacing w:line="240" w:lineRule="auto"/>
        <w:ind w:firstLine="420"/>
      </w:pPr>
      <w:r>
        <w:separator/>
      </w:r>
    </w:p>
  </w:endnote>
  <w:endnote w:type="continuationSeparator" w:id="0">
    <w:p w:rsidR="00C051CB" w:rsidRDefault="00C051C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1CB" w:rsidRDefault="00C051CB">
      <w:pPr>
        <w:spacing w:line="240" w:lineRule="auto"/>
        <w:ind w:firstLine="420"/>
      </w:pPr>
      <w:r>
        <w:separator/>
      </w:r>
    </w:p>
  </w:footnote>
  <w:footnote w:type="continuationSeparator" w:id="0">
    <w:p w:rsidR="00C051CB" w:rsidRDefault="00C051C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C49" w:rsidRDefault="00F07C49">
    <w:pPr>
      <w:pStyle w:val="a4"/>
      <w:ind w:right="360" w:firstLine="360"/>
      <w:jc w:val="both"/>
    </w:pPr>
    <w:proofErr w:type="spellStart"/>
    <w:r>
      <w:rPr>
        <w:rFonts w:eastAsia="幼圆" w:hint="eastAsia"/>
      </w:rPr>
      <w:t>MiniIDE</w:t>
    </w:r>
    <w:proofErr w:type="spellEnd"/>
    <w:r>
      <w:rPr>
        <w:rFonts w:eastAsia="幼圆"/>
      </w:rPr>
      <w:t xml:space="preserve"> </w:t>
    </w:r>
    <w:r>
      <w:rPr>
        <w:rFonts w:eastAsia="幼圆" w:hint="eastAsia"/>
      </w:rPr>
      <w:t>项目管理文档</w:t>
    </w:r>
    <w:r>
      <w:rPr>
        <w:rFonts w:eastAsia="幼圆" w:hint="eastAsia"/>
      </w:rPr>
      <w:t xml:space="preserve">                                                                    </w:t>
    </w:r>
    <w:r>
      <w:rPr>
        <w:rFonts w:eastAsia="幼圆" w:hint="eastAsia"/>
      </w:rPr>
      <w:t>第</w:t>
    </w: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>
      <w:rPr>
        <w:rStyle w:val="a5"/>
      </w:rPr>
      <w:t>10</w:t>
    </w:r>
    <w:r>
      <w:fldChar w:fldCharType="end"/>
    </w:r>
    <w:r>
      <w:rPr>
        <w:rStyle w:val="a5"/>
        <w:rFonts w:hint="eastAsia"/>
      </w:rPr>
      <w:t>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C49" w:rsidRDefault="00F07C49">
    <w:pPr>
      <w:pStyle w:val="a4"/>
      <w:ind w:firstLine="360"/>
      <w:jc w:val="right"/>
    </w:pPr>
    <w:r>
      <w:rPr>
        <w:rFonts w:hint="eastAsia"/>
      </w:rPr>
      <w:t>××××详细设计书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86E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E42D3E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A45D86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3447EC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5754E7"/>
    <w:multiLevelType w:val="hybridMultilevel"/>
    <w:tmpl w:val="EFCE793C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36B0D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456C2E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451C84"/>
    <w:multiLevelType w:val="hybridMultilevel"/>
    <w:tmpl w:val="52AC0C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137E2E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902CE7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6D1173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F24736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1201D2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9305AD"/>
    <w:multiLevelType w:val="hybridMultilevel"/>
    <w:tmpl w:val="BCA240C2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1356FD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C627E6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E94364"/>
    <w:multiLevelType w:val="hybridMultilevel"/>
    <w:tmpl w:val="17CAFA48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D97140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417028"/>
    <w:multiLevelType w:val="multilevel"/>
    <w:tmpl w:val="5541702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567046F7"/>
    <w:multiLevelType w:val="hybridMultilevel"/>
    <w:tmpl w:val="84EE1E60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A46E8D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BF21CD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D13D78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AE3584F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1314FA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36C4124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8C029F"/>
    <w:multiLevelType w:val="hybridMultilevel"/>
    <w:tmpl w:val="F0A0AC6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2E66B4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ADD4273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E60DDB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D947014"/>
    <w:multiLevelType w:val="hybridMultilevel"/>
    <w:tmpl w:val="B1E41010"/>
    <w:lvl w:ilvl="0" w:tplc="0544763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3"/>
  </w:num>
  <w:num w:numId="3">
    <w:abstractNumId w:val="4"/>
  </w:num>
  <w:num w:numId="4">
    <w:abstractNumId w:val="7"/>
  </w:num>
  <w:num w:numId="5">
    <w:abstractNumId w:val="19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6"/>
  </w:num>
  <w:num w:numId="33">
    <w:abstractNumId w:val="30"/>
  </w:num>
  <w:num w:numId="34">
    <w:abstractNumId w:val="18"/>
  </w:num>
  <w:num w:numId="35">
    <w:abstractNumId w:val="18"/>
  </w:num>
  <w:num w:numId="36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53"/>
    <w:rsid w:val="00001635"/>
    <w:rsid w:val="000044C9"/>
    <w:rsid w:val="00010109"/>
    <w:rsid w:val="00011B40"/>
    <w:rsid w:val="00025F12"/>
    <w:rsid w:val="00037ED4"/>
    <w:rsid w:val="00042F1C"/>
    <w:rsid w:val="000459CA"/>
    <w:rsid w:val="000568D9"/>
    <w:rsid w:val="00064A59"/>
    <w:rsid w:val="000709AE"/>
    <w:rsid w:val="0007124B"/>
    <w:rsid w:val="00071884"/>
    <w:rsid w:val="00071F13"/>
    <w:rsid w:val="0008491B"/>
    <w:rsid w:val="00091E4D"/>
    <w:rsid w:val="000959D7"/>
    <w:rsid w:val="000A5452"/>
    <w:rsid w:val="000C1972"/>
    <w:rsid w:val="000D5B0C"/>
    <w:rsid w:val="000E1CE9"/>
    <w:rsid w:val="000E2EE3"/>
    <w:rsid w:val="000E3AFC"/>
    <w:rsid w:val="000E7A8A"/>
    <w:rsid w:val="000F4C49"/>
    <w:rsid w:val="000F72A5"/>
    <w:rsid w:val="00102885"/>
    <w:rsid w:val="00114C15"/>
    <w:rsid w:val="001219D2"/>
    <w:rsid w:val="00126B49"/>
    <w:rsid w:val="00131765"/>
    <w:rsid w:val="00136868"/>
    <w:rsid w:val="0014120F"/>
    <w:rsid w:val="00166C5B"/>
    <w:rsid w:val="0017559A"/>
    <w:rsid w:val="00176C5E"/>
    <w:rsid w:val="0018116C"/>
    <w:rsid w:val="00181447"/>
    <w:rsid w:val="0018214C"/>
    <w:rsid w:val="001851A1"/>
    <w:rsid w:val="0018621D"/>
    <w:rsid w:val="00193B2B"/>
    <w:rsid w:val="001965C5"/>
    <w:rsid w:val="001A526E"/>
    <w:rsid w:val="001A775A"/>
    <w:rsid w:val="001B4240"/>
    <w:rsid w:val="001C274D"/>
    <w:rsid w:val="001D2B42"/>
    <w:rsid w:val="001D68E5"/>
    <w:rsid w:val="001E1106"/>
    <w:rsid w:val="001E1542"/>
    <w:rsid w:val="001E28FA"/>
    <w:rsid w:val="001E3136"/>
    <w:rsid w:val="001E4E53"/>
    <w:rsid w:val="0020067F"/>
    <w:rsid w:val="00205012"/>
    <w:rsid w:val="00207195"/>
    <w:rsid w:val="0021534C"/>
    <w:rsid w:val="00216549"/>
    <w:rsid w:val="00216731"/>
    <w:rsid w:val="00250B01"/>
    <w:rsid w:val="00250E09"/>
    <w:rsid w:val="00251120"/>
    <w:rsid w:val="002526D1"/>
    <w:rsid w:val="00253A19"/>
    <w:rsid w:val="00254805"/>
    <w:rsid w:val="00260073"/>
    <w:rsid w:val="00267730"/>
    <w:rsid w:val="00286AA7"/>
    <w:rsid w:val="0029427D"/>
    <w:rsid w:val="00297128"/>
    <w:rsid w:val="002A22F0"/>
    <w:rsid w:val="002B1CA3"/>
    <w:rsid w:val="002B3235"/>
    <w:rsid w:val="002C2081"/>
    <w:rsid w:val="002C7F0A"/>
    <w:rsid w:val="002D337E"/>
    <w:rsid w:val="002D71E6"/>
    <w:rsid w:val="002E1AA2"/>
    <w:rsid w:val="002E59A6"/>
    <w:rsid w:val="002F36E0"/>
    <w:rsid w:val="002F6270"/>
    <w:rsid w:val="002F78D8"/>
    <w:rsid w:val="00301771"/>
    <w:rsid w:val="003220D7"/>
    <w:rsid w:val="0033011E"/>
    <w:rsid w:val="00330751"/>
    <w:rsid w:val="003309A3"/>
    <w:rsid w:val="00331D4B"/>
    <w:rsid w:val="00332D17"/>
    <w:rsid w:val="00334E2B"/>
    <w:rsid w:val="00342E7A"/>
    <w:rsid w:val="00346195"/>
    <w:rsid w:val="0034647E"/>
    <w:rsid w:val="00347DE3"/>
    <w:rsid w:val="0035204A"/>
    <w:rsid w:val="00354160"/>
    <w:rsid w:val="00357A73"/>
    <w:rsid w:val="00371DAE"/>
    <w:rsid w:val="0038280F"/>
    <w:rsid w:val="00391BC3"/>
    <w:rsid w:val="00395D17"/>
    <w:rsid w:val="003A3AC9"/>
    <w:rsid w:val="003B0CBA"/>
    <w:rsid w:val="003C2149"/>
    <w:rsid w:val="003E7F97"/>
    <w:rsid w:val="003F04EA"/>
    <w:rsid w:val="003F6224"/>
    <w:rsid w:val="0040236D"/>
    <w:rsid w:val="00406FDC"/>
    <w:rsid w:val="004111C1"/>
    <w:rsid w:val="00411774"/>
    <w:rsid w:val="0041272E"/>
    <w:rsid w:val="00415507"/>
    <w:rsid w:val="0042234B"/>
    <w:rsid w:val="00423280"/>
    <w:rsid w:val="004336BB"/>
    <w:rsid w:val="00444FC7"/>
    <w:rsid w:val="004465A0"/>
    <w:rsid w:val="00446CBA"/>
    <w:rsid w:val="00454809"/>
    <w:rsid w:val="00456636"/>
    <w:rsid w:val="00456FD4"/>
    <w:rsid w:val="00461DB3"/>
    <w:rsid w:val="0046438D"/>
    <w:rsid w:val="00464E2E"/>
    <w:rsid w:val="00484A59"/>
    <w:rsid w:val="00485ABF"/>
    <w:rsid w:val="00486D28"/>
    <w:rsid w:val="00496DAF"/>
    <w:rsid w:val="004A05CA"/>
    <w:rsid w:val="004A245A"/>
    <w:rsid w:val="004A4BBA"/>
    <w:rsid w:val="004B1CE0"/>
    <w:rsid w:val="004B440B"/>
    <w:rsid w:val="004C155F"/>
    <w:rsid w:val="004C5A73"/>
    <w:rsid w:val="004D3076"/>
    <w:rsid w:val="004D319A"/>
    <w:rsid w:val="004D32A8"/>
    <w:rsid w:val="004D38AC"/>
    <w:rsid w:val="004D3F92"/>
    <w:rsid w:val="004E7364"/>
    <w:rsid w:val="004F3233"/>
    <w:rsid w:val="004F4B09"/>
    <w:rsid w:val="004F5C3A"/>
    <w:rsid w:val="005019DE"/>
    <w:rsid w:val="00510EDE"/>
    <w:rsid w:val="0053164A"/>
    <w:rsid w:val="005340F9"/>
    <w:rsid w:val="00536111"/>
    <w:rsid w:val="00537971"/>
    <w:rsid w:val="00542A26"/>
    <w:rsid w:val="00551E3F"/>
    <w:rsid w:val="00565A53"/>
    <w:rsid w:val="005778A4"/>
    <w:rsid w:val="00577924"/>
    <w:rsid w:val="00580AFE"/>
    <w:rsid w:val="005861A5"/>
    <w:rsid w:val="005912C5"/>
    <w:rsid w:val="005969AD"/>
    <w:rsid w:val="005A06FD"/>
    <w:rsid w:val="005A5610"/>
    <w:rsid w:val="005B4076"/>
    <w:rsid w:val="005B72B2"/>
    <w:rsid w:val="005C1FFE"/>
    <w:rsid w:val="005D0665"/>
    <w:rsid w:val="005D57B8"/>
    <w:rsid w:val="005F3250"/>
    <w:rsid w:val="006017DB"/>
    <w:rsid w:val="00604073"/>
    <w:rsid w:val="00606677"/>
    <w:rsid w:val="0060724B"/>
    <w:rsid w:val="0061233B"/>
    <w:rsid w:val="00615671"/>
    <w:rsid w:val="00616CC0"/>
    <w:rsid w:val="00622405"/>
    <w:rsid w:val="006258DE"/>
    <w:rsid w:val="0062750B"/>
    <w:rsid w:val="006319A7"/>
    <w:rsid w:val="00634732"/>
    <w:rsid w:val="006353F2"/>
    <w:rsid w:val="00635FB2"/>
    <w:rsid w:val="00647C9C"/>
    <w:rsid w:val="00657EF7"/>
    <w:rsid w:val="0066023A"/>
    <w:rsid w:val="0066137B"/>
    <w:rsid w:val="00681AF8"/>
    <w:rsid w:val="006945C1"/>
    <w:rsid w:val="00695B1F"/>
    <w:rsid w:val="006C67F2"/>
    <w:rsid w:val="006D45E1"/>
    <w:rsid w:val="006D4E69"/>
    <w:rsid w:val="006D596C"/>
    <w:rsid w:val="006E4617"/>
    <w:rsid w:val="006E5546"/>
    <w:rsid w:val="006F0006"/>
    <w:rsid w:val="006F14A7"/>
    <w:rsid w:val="006F3610"/>
    <w:rsid w:val="00702A46"/>
    <w:rsid w:val="0070381E"/>
    <w:rsid w:val="00717525"/>
    <w:rsid w:val="00720545"/>
    <w:rsid w:val="007205E2"/>
    <w:rsid w:val="0072446A"/>
    <w:rsid w:val="00724964"/>
    <w:rsid w:val="00724FAB"/>
    <w:rsid w:val="00725717"/>
    <w:rsid w:val="007260B2"/>
    <w:rsid w:val="007304AE"/>
    <w:rsid w:val="00733930"/>
    <w:rsid w:val="00733A35"/>
    <w:rsid w:val="00745690"/>
    <w:rsid w:val="00752EAE"/>
    <w:rsid w:val="0076577A"/>
    <w:rsid w:val="0077046C"/>
    <w:rsid w:val="0077080A"/>
    <w:rsid w:val="0077246E"/>
    <w:rsid w:val="007755D7"/>
    <w:rsid w:val="007756F9"/>
    <w:rsid w:val="00777BEF"/>
    <w:rsid w:val="00787F89"/>
    <w:rsid w:val="007A3BFF"/>
    <w:rsid w:val="007A5AD0"/>
    <w:rsid w:val="007A6199"/>
    <w:rsid w:val="007A722E"/>
    <w:rsid w:val="007B3CAE"/>
    <w:rsid w:val="007B43B2"/>
    <w:rsid w:val="007C1102"/>
    <w:rsid w:val="007C5DF4"/>
    <w:rsid w:val="007D3F43"/>
    <w:rsid w:val="007D486F"/>
    <w:rsid w:val="007D75C6"/>
    <w:rsid w:val="007F6578"/>
    <w:rsid w:val="007F74C6"/>
    <w:rsid w:val="00802AED"/>
    <w:rsid w:val="00803A01"/>
    <w:rsid w:val="008140F6"/>
    <w:rsid w:val="00814853"/>
    <w:rsid w:val="008211EA"/>
    <w:rsid w:val="00822DAF"/>
    <w:rsid w:val="00830938"/>
    <w:rsid w:val="008309A6"/>
    <w:rsid w:val="00831022"/>
    <w:rsid w:val="0083174A"/>
    <w:rsid w:val="008332AD"/>
    <w:rsid w:val="008355F0"/>
    <w:rsid w:val="008367E0"/>
    <w:rsid w:val="0084200B"/>
    <w:rsid w:val="0084380B"/>
    <w:rsid w:val="00851DD2"/>
    <w:rsid w:val="00852E6F"/>
    <w:rsid w:val="00855E96"/>
    <w:rsid w:val="00856CE1"/>
    <w:rsid w:val="00862D54"/>
    <w:rsid w:val="00867707"/>
    <w:rsid w:val="00867A8A"/>
    <w:rsid w:val="00873878"/>
    <w:rsid w:val="008768CD"/>
    <w:rsid w:val="00891777"/>
    <w:rsid w:val="00891C0D"/>
    <w:rsid w:val="00892D2D"/>
    <w:rsid w:val="008962DA"/>
    <w:rsid w:val="008A5C32"/>
    <w:rsid w:val="008B59C3"/>
    <w:rsid w:val="008C5A48"/>
    <w:rsid w:val="008E09EE"/>
    <w:rsid w:val="008F361B"/>
    <w:rsid w:val="009141F5"/>
    <w:rsid w:val="00925E4F"/>
    <w:rsid w:val="00931C59"/>
    <w:rsid w:val="00935BCC"/>
    <w:rsid w:val="0095017C"/>
    <w:rsid w:val="0095192B"/>
    <w:rsid w:val="00951B4A"/>
    <w:rsid w:val="009539D0"/>
    <w:rsid w:val="00955DD1"/>
    <w:rsid w:val="00956AA4"/>
    <w:rsid w:val="00962D95"/>
    <w:rsid w:val="009679FE"/>
    <w:rsid w:val="009836DC"/>
    <w:rsid w:val="009863DA"/>
    <w:rsid w:val="00986AF4"/>
    <w:rsid w:val="00997A7B"/>
    <w:rsid w:val="00997F7A"/>
    <w:rsid w:val="009A6F15"/>
    <w:rsid w:val="009B2F3B"/>
    <w:rsid w:val="009C1A12"/>
    <w:rsid w:val="009C5A68"/>
    <w:rsid w:val="009D625D"/>
    <w:rsid w:val="009E1D3C"/>
    <w:rsid w:val="009E36D7"/>
    <w:rsid w:val="009E6369"/>
    <w:rsid w:val="009F10BC"/>
    <w:rsid w:val="009F7D49"/>
    <w:rsid w:val="00A00F0C"/>
    <w:rsid w:val="00A018D3"/>
    <w:rsid w:val="00A25220"/>
    <w:rsid w:val="00A341E5"/>
    <w:rsid w:val="00A42029"/>
    <w:rsid w:val="00A4209C"/>
    <w:rsid w:val="00A517A2"/>
    <w:rsid w:val="00A71DD0"/>
    <w:rsid w:val="00A72C9A"/>
    <w:rsid w:val="00A76F62"/>
    <w:rsid w:val="00A77B15"/>
    <w:rsid w:val="00A827E7"/>
    <w:rsid w:val="00A83466"/>
    <w:rsid w:val="00A961DF"/>
    <w:rsid w:val="00AA1DB9"/>
    <w:rsid w:val="00AA7957"/>
    <w:rsid w:val="00AB5021"/>
    <w:rsid w:val="00AB56BA"/>
    <w:rsid w:val="00AC21D0"/>
    <w:rsid w:val="00AE0476"/>
    <w:rsid w:val="00AE0FF9"/>
    <w:rsid w:val="00AE4D3F"/>
    <w:rsid w:val="00B174C8"/>
    <w:rsid w:val="00B22762"/>
    <w:rsid w:val="00B27E67"/>
    <w:rsid w:val="00B3375D"/>
    <w:rsid w:val="00B3599B"/>
    <w:rsid w:val="00B41D39"/>
    <w:rsid w:val="00B5454F"/>
    <w:rsid w:val="00B55FB8"/>
    <w:rsid w:val="00B609DB"/>
    <w:rsid w:val="00B66F39"/>
    <w:rsid w:val="00B67F60"/>
    <w:rsid w:val="00B70886"/>
    <w:rsid w:val="00B70F60"/>
    <w:rsid w:val="00B7396E"/>
    <w:rsid w:val="00B77D9A"/>
    <w:rsid w:val="00B83CB2"/>
    <w:rsid w:val="00B85287"/>
    <w:rsid w:val="00B9398D"/>
    <w:rsid w:val="00BA1795"/>
    <w:rsid w:val="00BA3F6A"/>
    <w:rsid w:val="00BA7037"/>
    <w:rsid w:val="00BA7540"/>
    <w:rsid w:val="00BA7FA0"/>
    <w:rsid w:val="00BB46F8"/>
    <w:rsid w:val="00BB798D"/>
    <w:rsid w:val="00BC23C2"/>
    <w:rsid w:val="00BC2AAD"/>
    <w:rsid w:val="00BC64A6"/>
    <w:rsid w:val="00BC7CDB"/>
    <w:rsid w:val="00BD5857"/>
    <w:rsid w:val="00BE0011"/>
    <w:rsid w:val="00BE0048"/>
    <w:rsid w:val="00BF2FB8"/>
    <w:rsid w:val="00BF40D2"/>
    <w:rsid w:val="00C017D9"/>
    <w:rsid w:val="00C01E89"/>
    <w:rsid w:val="00C0348B"/>
    <w:rsid w:val="00C051CB"/>
    <w:rsid w:val="00C10305"/>
    <w:rsid w:val="00C1198E"/>
    <w:rsid w:val="00C13303"/>
    <w:rsid w:val="00C13A21"/>
    <w:rsid w:val="00C13D8F"/>
    <w:rsid w:val="00C16633"/>
    <w:rsid w:val="00C16A5E"/>
    <w:rsid w:val="00C25134"/>
    <w:rsid w:val="00C30D9B"/>
    <w:rsid w:val="00C45045"/>
    <w:rsid w:val="00C47D44"/>
    <w:rsid w:val="00C50165"/>
    <w:rsid w:val="00C50903"/>
    <w:rsid w:val="00C51A19"/>
    <w:rsid w:val="00C5371B"/>
    <w:rsid w:val="00C5475E"/>
    <w:rsid w:val="00C54A99"/>
    <w:rsid w:val="00C54CDB"/>
    <w:rsid w:val="00C55EA0"/>
    <w:rsid w:val="00C607A6"/>
    <w:rsid w:val="00C648B3"/>
    <w:rsid w:val="00C64B4D"/>
    <w:rsid w:val="00C6756C"/>
    <w:rsid w:val="00C67A9E"/>
    <w:rsid w:val="00C9060E"/>
    <w:rsid w:val="00C9345A"/>
    <w:rsid w:val="00CA03CE"/>
    <w:rsid w:val="00CB49B0"/>
    <w:rsid w:val="00CD3C74"/>
    <w:rsid w:val="00CD6CC4"/>
    <w:rsid w:val="00CE581B"/>
    <w:rsid w:val="00CF07BE"/>
    <w:rsid w:val="00D06962"/>
    <w:rsid w:val="00D075FF"/>
    <w:rsid w:val="00D136E6"/>
    <w:rsid w:val="00D13CE8"/>
    <w:rsid w:val="00D15464"/>
    <w:rsid w:val="00D15ACB"/>
    <w:rsid w:val="00D219E1"/>
    <w:rsid w:val="00D30A86"/>
    <w:rsid w:val="00D30FA8"/>
    <w:rsid w:val="00D32453"/>
    <w:rsid w:val="00D3263E"/>
    <w:rsid w:val="00D34257"/>
    <w:rsid w:val="00D36980"/>
    <w:rsid w:val="00D45F56"/>
    <w:rsid w:val="00D472F6"/>
    <w:rsid w:val="00D5418E"/>
    <w:rsid w:val="00D55EF0"/>
    <w:rsid w:val="00D72C3F"/>
    <w:rsid w:val="00D73196"/>
    <w:rsid w:val="00D75CC3"/>
    <w:rsid w:val="00D849A8"/>
    <w:rsid w:val="00D869A8"/>
    <w:rsid w:val="00D96980"/>
    <w:rsid w:val="00D97017"/>
    <w:rsid w:val="00DA1901"/>
    <w:rsid w:val="00DA1A07"/>
    <w:rsid w:val="00DA6F3F"/>
    <w:rsid w:val="00DA7677"/>
    <w:rsid w:val="00DB12BD"/>
    <w:rsid w:val="00DB159F"/>
    <w:rsid w:val="00DC293D"/>
    <w:rsid w:val="00DC3B00"/>
    <w:rsid w:val="00DC75AF"/>
    <w:rsid w:val="00DD2268"/>
    <w:rsid w:val="00DD2854"/>
    <w:rsid w:val="00DD2CCE"/>
    <w:rsid w:val="00DD730B"/>
    <w:rsid w:val="00DE4182"/>
    <w:rsid w:val="00DE4C89"/>
    <w:rsid w:val="00E00689"/>
    <w:rsid w:val="00E01629"/>
    <w:rsid w:val="00E01FA1"/>
    <w:rsid w:val="00E02506"/>
    <w:rsid w:val="00E0408D"/>
    <w:rsid w:val="00E26FCD"/>
    <w:rsid w:val="00E30F36"/>
    <w:rsid w:val="00E31195"/>
    <w:rsid w:val="00E338DD"/>
    <w:rsid w:val="00E34CB5"/>
    <w:rsid w:val="00E42E67"/>
    <w:rsid w:val="00E464F1"/>
    <w:rsid w:val="00E628F5"/>
    <w:rsid w:val="00E729EF"/>
    <w:rsid w:val="00E74DF2"/>
    <w:rsid w:val="00E81BE7"/>
    <w:rsid w:val="00E85F19"/>
    <w:rsid w:val="00E8699E"/>
    <w:rsid w:val="00E90B17"/>
    <w:rsid w:val="00E925BA"/>
    <w:rsid w:val="00E93089"/>
    <w:rsid w:val="00E93E3C"/>
    <w:rsid w:val="00E94DD7"/>
    <w:rsid w:val="00EA134B"/>
    <w:rsid w:val="00EA2697"/>
    <w:rsid w:val="00EA3BBF"/>
    <w:rsid w:val="00EB339A"/>
    <w:rsid w:val="00EC16D9"/>
    <w:rsid w:val="00EC3C82"/>
    <w:rsid w:val="00ED0923"/>
    <w:rsid w:val="00EE2811"/>
    <w:rsid w:val="00EE37CB"/>
    <w:rsid w:val="00EE5756"/>
    <w:rsid w:val="00EF22B3"/>
    <w:rsid w:val="00EF349B"/>
    <w:rsid w:val="00EF6A65"/>
    <w:rsid w:val="00F01787"/>
    <w:rsid w:val="00F04125"/>
    <w:rsid w:val="00F07B1F"/>
    <w:rsid w:val="00F07C49"/>
    <w:rsid w:val="00F07D4A"/>
    <w:rsid w:val="00F3248A"/>
    <w:rsid w:val="00F37BF9"/>
    <w:rsid w:val="00F44760"/>
    <w:rsid w:val="00F4538B"/>
    <w:rsid w:val="00F479E2"/>
    <w:rsid w:val="00F526EC"/>
    <w:rsid w:val="00F53B88"/>
    <w:rsid w:val="00F55A70"/>
    <w:rsid w:val="00F60E25"/>
    <w:rsid w:val="00F655FE"/>
    <w:rsid w:val="00F7590F"/>
    <w:rsid w:val="00F7681D"/>
    <w:rsid w:val="00F8547E"/>
    <w:rsid w:val="00F9225E"/>
    <w:rsid w:val="00FA00F0"/>
    <w:rsid w:val="00FA6837"/>
    <w:rsid w:val="00FA7257"/>
    <w:rsid w:val="00FA7901"/>
    <w:rsid w:val="00FB08E7"/>
    <w:rsid w:val="00FC046C"/>
    <w:rsid w:val="00FC2DAF"/>
    <w:rsid w:val="00FC440B"/>
    <w:rsid w:val="00FC5849"/>
    <w:rsid w:val="00FD10F8"/>
    <w:rsid w:val="00FD35B4"/>
    <w:rsid w:val="00FD6932"/>
    <w:rsid w:val="00FE2915"/>
    <w:rsid w:val="00FE48E8"/>
    <w:rsid w:val="00FE4F3C"/>
    <w:rsid w:val="00FF0460"/>
    <w:rsid w:val="00FF2E6C"/>
    <w:rsid w:val="00FF56B6"/>
    <w:rsid w:val="40AC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ecimalSymbol w:val="."/>
  <w:listSeparator w:val=","/>
  <w14:docId w14:val="74260BF9"/>
  <w15:chartTrackingRefBased/>
  <w15:docId w15:val="{9D735F09-F6A8-49FC-B903-52089FAD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semiHidden="1" w:uiPriority="39"/>
    <w:lsdException w:name="toc 3" w:semiHidden="1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rPr>
      <w:rFonts w:ascii="Arial" w:eastAsia="黑体" w:hAnsi="Arial"/>
      <w:b/>
      <w:bCs/>
      <w:kern w:val="2"/>
      <w:sz w:val="28"/>
      <w:szCs w:val="28"/>
    </w:rPr>
  </w:style>
  <w:style w:type="character" w:customStyle="1" w:styleId="a3">
    <w:name w:val="页眉 字符"/>
    <w:link w:val="a4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a6">
    <w:name w:val="页脚 字符"/>
    <w:link w:val="a7"/>
    <w:rPr>
      <w:kern w:val="2"/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annotation reference"/>
    <w:semiHidden/>
    <w:rPr>
      <w:i/>
      <w:iCs/>
      <w:color w:val="993366"/>
      <w:szCs w:val="21"/>
    </w:rPr>
  </w:style>
  <w:style w:type="character" w:customStyle="1" w:styleId="a9">
    <w:name w:val="批注文字 字符"/>
    <w:link w:val="aa"/>
    <w:semiHidden/>
    <w:rPr>
      <w:i/>
      <w:iCs/>
      <w:color w:val="0000FF"/>
      <w:kern w:val="2"/>
      <w:sz w:val="21"/>
    </w:rPr>
  </w:style>
  <w:style w:type="paragraph" w:styleId="aa">
    <w:name w:val="annotation text"/>
    <w:basedOn w:val="a"/>
    <w:link w:val="a9"/>
    <w:semiHidden/>
    <w:pPr>
      <w:ind w:firstLine="420"/>
      <w:jc w:val="left"/>
    </w:pPr>
    <w:rPr>
      <w:i/>
      <w:iCs/>
      <w:color w:val="0000FF"/>
    </w:r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Body Text Indent"/>
    <w:basedOn w:val="a"/>
    <w:pPr>
      <w:ind w:firstLineChars="200" w:firstLine="480"/>
    </w:pPr>
    <w:rPr>
      <w:szCs w:val="24"/>
    </w:rPr>
  </w:style>
  <w:style w:type="paragraph" w:styleId="ad">
    <w:name w:val="Normal Indent"/>
    <w:basedOn w:val="a"/>
    <w:pPr>
      <w:ind w:firstLine="425"/>
    </w:pPr>
  </w:style>
  <w:style w:type="paragraph" w:customStyle="1" w:styleId="xl45">
    <w:name w:val="xl45"/>
    <w:basedOn w:val="a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幼圆" w:eastAsia="幼圆" w:hAnsi="宋体" w:hint="eastAsia"/>
      <w:kern w:val="0"/>
      <w:sz w:val="24"/>
      <w:szCs w:val="24"/>
      <w:lang w:eastAsia="en-US"/>
    </w:rPr>
  </w:style>
  <w:style w:type="paragraph" w:styleId="ae">
    <w:name w:val="annotation subject"/>
    <w:basedOn w:val="aa"/>
    <w:next w:val="aa"/>
    <w:semiHidden/>
    <w:rPr>
      <w:b/>
      <w:bCs/>
    </w:rPr>
  </w:style>
  <w:style w:type="paragraph" w:customStyle="1" w:styleId="xl40">
    <w:name w:val="xl40"/>
    <w:basedOn w:val="a"/>
    <w:pPr>
      <w:widowControl/>
      <w:spacing w:before="100" w:beforeAutospacing="1" w:after="100" w:afterAutospacing="1" w:line="240" w:lineRule="auto"/>
      <w:jc w:val="center"/>
      <w:textAlignment w:val="top"/>
    </w:pPr>
    <w:rPr>
      <w:rFonts w:ascii="黑体" w:eastAsia="黑体" w:hAnsi="宋体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paragraph" w:styleId="21">
    <w:name w:val="Body Text 2"/>
    <w:basedOn w:val="a"/>
    <w:pPr>
      <w:widowControl/>
      <w:autoSpaceDE w:val="0"/>
      <w:autoSpaceDN w:val="0"/>
      <w:spacing w:after="120" w:line="240" w:lineRule="auto"/>
      <w:jc w:val="left"/>
    </w:pPr>
    <w:rPr>
      <w:kern w:val="0"/>
      <w:sz w:val="20"/>
    </w:rPr>
  </w:style>
  <w:style w:type="paragraph" w:styleId="TOC1">
    <w:name w:val="toc 1"/>
    <w:basedOn w:val="a"/>
    <w:next w:val="a"/>
    <w:uiPriority w:val="39"/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f">
    <w:name w:val="Title"/>
    <w:basedOn w:val="a"/>
    <w:qFormat/>
    <w:pPr>
      <w:widowControl/>
      <w:shd w:val="pct30" w:color="auto" w:fill="auto"/>
      <w:autoSpaceDE w:val="0"/>
      <w:autoSpaceDN w:val="0"/>
      <w:spacing w:line="240" w:lineRule="auto"/>
      <w:jc w:val="center"/>
    </w:pPr>
    <w:rPr>
      <w:b/>
      <w:bCs/>
      <w:kern w:val="0"/>
      <w:sz w:val="28"/>
      <w:szCs w:val="2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f0">
    <w:name w:val="Table Grid"/>
    <w:basedOn w:val="a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E581B"/>
    <w:pPr>
      <w:widowControl/>
      <w:numPr>
        <w:numId w:val="0"/>
      </w:numPr>
      <w:tabs>
        <w:tab w:val="left" w:pos="432"/>
      </w:tabs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f1">
    <w:name w:val="List Paragraph"/>
    <w:basedOn w:val="a"/>
    <w:uiPriority w:val="99"/>
    <w:qFormat/>
    <w:rsid w:val="00E74DF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42E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E42E67"/>
    <w:rPr>
      <w:rFonts w:ascii="宋体" w:hAnsi="宋体" w:cs="宋体"/>
      <w:sz w:val="24"/>
      <w:szCs w:val="24"/>
    </w:rPr>
  </w:style>
  <w:style w:type="character" w:customStyle="1" w:styleId="11">
    <w:name w:val="批注文字 字符1"/>
    <w:semiHidden/>
    <w:locked/>
    <w:rsid w:val="00E42E67"/>
    <w:rPr>
      <w:kern w:val="2"/>
      <w:sz w:val="21"/>
    </w:rPr>
  </w:style>
  <w:style w:type="paragraph" w:styleId="TOC4">
    <w:name w:val="toc 4"/>
    <w:basedOn w:val="a"/>
    <w:next w:val="a"/>
    <w:autoRedefine/>
    <w:uiPriority w:val="39"/>
    <w:unhideWhenUsed/>
    <w:rsid w:val="00411774"/>
    <w:pPr>
      <w:spacing w:line="240" w:lineRule="auto"/>
      <w:ind w:leftChars="600" w:left="1260"/>
    </w:pPr>
    <w:rPr>
      <w:rFonts w:ascii="等线" w:eastAsia="等线" w:hAnsi="等线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411774"/>
    <w:pPr>
      <w:spacing w:line="240" w:lineRule="auto"/>
      <w:ind w:leftChars="800" w:left="1680"/>
    </w:pPr>
    <w:rPr>
      <w:rFonts w:ascii="等线" w:eastAsia="等线" w:hAnsi="等线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411774"/>
    <w:pPr>
      <w:spacing w:line="240" w:lineRule="auto"/>
      <w:ind w:leftChars="1000" w:left="2100"/>
    </w:pPr>
    <w:rPr>
      <w:rFonts w:ascii="等线" w:eastAsia="等线" w:hAnsi="等线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411774"/>
    <w:pPr>
      <w:spacing w:line="240" w:lineRule="auto"/>
      <w:ind w:leftChars="1200" w:left="2520"/>
    </w:pPr>
    <w:rPr>
      <w:rFonts w:ascii="等线" w:eastAsia="等线" w:hAnsi="等线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411774"/>
    <w:pPr>
      <w:spacing w:line="240" w:lineRule="auto"/>
      <w:ind w:leftChars="1400" w:left="2940"/>
    </w:pPr>
    <w:rPr>
      <w:rFonts w:ascii="等线" w:eastAsia="等线" w:hAnsi="等线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411774"/>
    <w:pPr>
      <w:spacing w:line="240" w:lineRule="auto"/>
      <w:ind w:leftChars="1600" w:left="3360"/>
    </w:pPr>
    <w:rPr>
      <w:rFonts w:ascii="等线" w:eastAsia="等线" w:hAnsi="等线"/>
      <w:szCs w:val="22"/>
    </w:rPr>
  </w:style>
  <w:style w:type="character" w:styleId="af2">
    <w:name w:val="Unresolved Mention"/>
    <w:uiPriority w:val="99"/>
    <w:semiHidden/>
    <w:unhideWhenUsed/>
    <w:rsid w:val="00596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&#23454;&#35757;&#39033;&#30446;\Template\&#35814;&#32454;&#35774;&#35745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2EBF1-95FE-47BC-BA01-0EBFF5493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详细设计模板.dot</Template>
  <TotalTime>5</TotalTime>
  <Pages>10</Pages>
  <Words>833</Words>
  <Characters>4750</Characters>
  <Application>Microsoft Office Word</Application>
  <DocSecurity>0</DocSecurity>
  <Lines>39</Lines>
  <Paragraphs>11</Paragraphs>
  <ScaleCrop>false</ScaleCrop>
  <Company>沈阳东软软件股份有限公司</Company>
  <LinksUpToDate>false</LinksUpToDate>
  <CharactersWithSpaces>5572</CharactersWithSpaces>
  <SharedDoc>false</SharedDoc>
  <HLinks>
    <vt:vector size="156" baseType="variant">
      <vt:variant>
        <vt:i4>1572914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_Toc19052310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_Toc19052309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_Toc19052308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_Toc19052307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_Toc19052306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_Toc19052305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_Toc19052304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_Toc19052303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_Toc19052302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_Toc19052301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_Toc19052300</vt:lpwstr>
      </vt:variant>
      <vt:variant>
        <vt:i4>1048634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_Toc19052299</vt:lpwstr>
      </vt:variant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_Toc19052298</vt:lpwstr>
      </vt:variant>
      <vt:variant>
        <vt:i4>1966138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_Toc19052297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_Toc19052296</vt:lpwstr>
      </vt:variant>
      <vt:variant>
        <vt:i4>1835066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_Toc19052295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_Toc19052294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_Toc19052293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_Toc19052292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_Toc19052291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_Toc19052290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_Toc19052289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_Toc19052288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_Toc19052287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_Toc19052286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_Toc19052285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WangHongjun</dc:creator>
  <cp:keywords/>
  <dc:description/>
  <cp:lastModifiedBy>佳明 张</cp:lastModifiedBy>
  <cp:revision>3</cp:revision>
  <dcterms:created xsi:type="dcterms:W3CDTF">2019-09-11T07:37:00Z</dcterms:created>
  <dcterms:modified xsi:type="dcterms:W3CDTF">2019-09-12T09:08:00Z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