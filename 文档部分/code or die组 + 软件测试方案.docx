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47A1A" w14:textId="77777777" w:rsidR="00F2209D" w:rsidRDefault="00F2209D" w:rsidP="00F2209D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项目名称：</w:t>
      </w:r>
      <w:proofErr w:type="spellStart"/>
      <w:r>
        <w:rPr>
          <w:rFonts w:hint="eastAsia"/>
          <w:sz w:val="24"/>
          <w:szCs w:val="24"/>
        </w:rPr>
        <w:t>MiniIDE</w:t>
      </w:r>
      <w:proofErr w:type="spellEnd"/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语言编辑器</w:t>
      </w:r>
    </w:p>
    <w:p w14:paraId="32FD2524" w14:textId="77777777" w:rsidR="00F2209D" w:rsidRDefault="00F2209D" w:rsidP="00F2209D">
      <w:pPr>
        <w:rPr>
          <w:rFonts w:ascii="幼圆" w:eastAsia="幼圆"/>
          <w:sz w:val="36"/>
        </w:rPr>
      </w:pPr>
      <w:r>
        <w:rPr>
          <w:rFonts w:ascii="幼圆" w:eastAsia="幼圆" w:hint="eastAsia"/>
          <w:sz w:val="24"/>
          <w:szCs w:val="24"/>
        </w:rPr>
        <w:t xml:space="preserve">文档编号：1.0  </w:t>
      </w:r>
      <w:r>
        <w:rPr>
          <w:rFonts w:ascii="幼圆" w:eastAsia="幼圆" w:hint="eastAsia"/>
          <w:sz w:val="36"/>
        </w:rPr>
        <w:t xml:space="preserve">             </w:t>
      </w:r>
    </w:p>
    <w:p w14:paraId="3486ACEC" w14:textId="77777777" w:rsidR="00F2209D" w:rsidRDefault="00F2209D" w:rsidP="00F2209D">
      <w:pPr>
        <w:adjustRightInd w:val="0"/>
        <w:snapToGrid w:val="0"/>
        <w:rPr>
          <w:sz w:val="28"/>
        </w:rPr>
      </w:pPr>
      <w:r>
        <w:rPr>
          <w:rFonts w:ascii="幼圆" w:eastAsia="幼圆" w:hint="eastAsia"/>
          <w:sz w:val="36"/>
        </w:rPr>
        <w:t xml:space="preserve">                          </w:t>
      </w:r>
    </w:p>
    <w:p w14:paraId="2DA4A138" w14:textId="77777777" w:rsidR="00F2209D" w:rsidRDefault="00F2209D" w:rsidP="00F2209D">
      <w:pPr>
        <w:adjustRightInd w:val="0"/>
        <w:snapToGrid w:val="0"/>
        <w:rPr>
          <w:sz w:val="28"/>
        </w:rPr>
      </w:pPr>
    </w:p>
    <w:p w14:paraId="1FC99FC3" w14:textId="77777777" w:rsidR="00F2209D" w:rsidRDefault="00F2209D" w:rsidP="00F2209D">
      <w:pPr>
        <w:adjustRightInd w:val="0"/>
        <w:snapToGrid w:val="0"/>
        <w:rPr>
          <w:sz w:val="28"/>
        </w:rPr>
      </w:pPr>
    </w:p>
    <w:p w14:paraId="1502BB15" w14:textId="77777777" w:rsidR="00F2209D" w:rsidRDefault="00F2209D" w:rsidP="00F2209D">
      <w:pPr>
        <w:adjustRightInd w:val="0"/>
        <w:snapToGrid w:val="0"/>
        <w:rPr>
          <w:sz w:val="28"/>
        </w:rPr>
      </w:pPr>
    </w:p>
    <w:p w14:paraId="24CFD3CC" w14:textId="77777777" w:rsidR="00F2209D" w:rsidRDefault="00F2209D" w:rsidP="00F2209D">
      <w:pPr>
        <w:adjustRightInd w:val="0"/>
        <w:snapToGrid w:val="0"/>
        <w:rPr>
          <w:sz w:val="28"/>
        </w:rPr>
      </w:pPr>
    </w:p>
    <w:p w14:paraId="53FCF14E" w14:textId="77777777" w:rsidR="00F2209D" w:rsidRDefault="00F2209D" w:rsidP="00F2209D">
      <w:pPr>
        <w:adjustRightInd w:val="0"/>
        <w:snapToGrid w:val="0"/>
        <w:rPr>
          <w:sz w:val="28"/>
        </w:rPr>
      </w:pPr>
    </w:p>
    <w:p w14:paraId="29C22005" w14:textId="77777777" w:rsidR="00F2209D" w:rsidRDefault="00F2209D" w:rsidP="00F2209D">
      <w:pPr>
        <w:autoSpaceDE w:val="0"/>
        <w:autoSpaceDN w:val="0"/>
        <w:adjustRightInd w:val="0"/>
        <w:spacing w:line="240" w:lineRule="auto"/>
        <w:jc w:val="center"/>
        <w:rPr>
          <w:rFonts w:eastAsia="黑体"/>
          <w:sz w:val="72"/>
        </w:rPr>
      </w:pPr>
      <w:proofErr w:type="spellStart"/>
      <w:r>
        <w:rPr>
          <w:rFonts w:eastAsia="黑体" w:hint="eastAsia"/>
          <w:sz w:val="72"/>
        </w:rPr>
        <w:t>MiniIDE</w:t>
      </w:r>
      <w:proofErr w:type="spellEnd"/>
      <w:r>
        <w:rPr>
          <w:rFonts w:eastAsia="黑体"/>
          <w:sz w:val="72"/>
        </w:rPr>
        <w:t xml:space="preserve"> – </w:t>
      </w:r>
      <w:r>
        <w:rPr>
          <w:rFonts w:eastAsia="黑体" w:hint="eastAsia"/>
          <w:sz w:val="72"/>
        </w:rPr>
        <w:t>C</w:t>
      </w:r>
      <w:r>
        <w:rPr>
          <w:rFonts w:eastAsia="黑体" w:hint="eastAsia"/>
          <w:sz w:val="72"/>
        </w:rPr>
        <w:t>语言编辑器</w:t>
      </w:r>
    </w:p>
    <w:p w14:paraId="17531BC3" w14:textId="77777777" w:rsidR="00F2209D" w:rsidRDefault="00F2209D" w:rsidP="00F2209D">
      <w:pPr>
        <w:autoSpaceDE w:val="0"/>
        <w:autoSpaceDN w:val="0"/>
        <w:adjustRightInd w:val="0"/>
        <w:spacing w:line="240" w:lineRule="auto"/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【软件测试方案】</w:t>
      </w:r>
    </w:p>
    <w:p w14:paraId="6A5CC74D" w14:textId="77777777" w:rsidR="00F2209D" w:rsidRDefault="00F2209D" w:rsidP="00F2209D">
      <w:pPr>
        <w:adjustRightInd w:val="0"/>
        <w:snapToGrid w:val="0"/>
        <w:rPr>
          <w:sz w:val="28"/>
        </w:rPr>
      </w:pPr>
    </w:p>
    <w:p w14:paraId="0456CF69" w14:textId="77777777" w:rsidR="00F2209D" w:rsidRDefault="00F2209D" w:rsidP="00F2209D">
      <w:pPr>
        <w:adjustRightInd w:val="0"/>
        <w:snapToGrid w:val="0"/>
        <w:rPr>
          <w:sz w:val="28"/>
        </w:rPr>
      </w:pPr>
    </w:p>
    <w:p w14:paraId="115F9AFB" w14:textId="77777777" w:rsidR="00F2209D" w:rsidRDefault="00F2209D" w:rsidP="00F2209D">
      <w:pPr>
        <w:adjustRightInd w:val="0"/>
        <w:snapToGrid w:val="0"/>
        <w:rPr>
          <w:sz w:val="28"/>
        </w:rPr>
      </w:pPr>
    </w:p>
    <w:p w14:paraId="1BC94CA1" w14:textId="77777777" w:rsidR="00F2209D" w:rsidRDefault="00F2209D" w:rsidP="00F2209D">
      <w:pPr>
        <w:adjustRightInd w:val="0"/>
        <w:snapToGrid w:val="0"/>
        <w:rPr>
          <w:sz w:val="28"/>
        </w:rPr>
      </w:pPr>
    </w:p>
    <w:p w14:paraId="148D6DDE" w14:textId="77777777" w:rsidR="00F2209D" w:rsidRDefault="00F2209D" w:rsidP="00F2209D">
      <w:pPr>
        <w:adjustRightInd w:val="0"/>
        <w:snapToGrid w:val="0"/>
        <w:rPr>
          <w:sz w:val="28"/>
        </w:rPr>
      </w:pPr>
    </w:p>
    <w:p w14:paraId="10BCAC07" w14:textId="77777777" w:rsidR="00F2209D" w:rsidRDefault="00F2209D" w:rsidP="00F2209D">
      <w:pPr>
        <w:adjustRightInd w:val="0"/>
        <w:snapToGrid w:val="0"/>
        <w:rPr>
          <w:sz w:val="28"/>
        </w:rPr>
      </w:pPr>
    </w:p>
    <w:p w14:paraId="31203BDF" w14:textId="77777777" w:rsidR="00F2209D" w:rsidRDefault="00F2209D" w:rsidP="00F2209D">
      <w:pPr>
        <w:adjustRightInd w:val="0"/>
        <w:snapToGrid w:val="0"/>
        <w:rPr>
          <w:sz w:val="28"/>
        </w:rPr>
      </w:pPr>
    </w:p>
    <w:p w14:paraId="3CA59DBF" w14:textId="77777777" w:rsidR="00F2209D" w:rsidRDefault="00F2209D" w:rsidP="00F2209D">
      <w:pPr>
        <w:adjustRightInd w:val="0"/>
        <w:snapToGrid w:val="0"/>
        <w:rPr>
          <w:sz w:val="28"/>
        </w:rPr>
      </w:pPr>
    </w:p>
    <w:p w14:paraId="38A18A05" w14:textId="77777777" w:rsidR="00F2209D" w:rsidRDefault="00F2209D" w:rsidP="00F2209D">
      <w:pPr>
        <w:adjustRightInd w:val="0"/>
        <w:snapToGrid w:val="0"/>
        <w:rPr>
          <w:sz w:val="28"/>
        </w:rPr>
      </w:pPr>
    </w:p>
    <w:p w14:paraId="2838AF4B" w14:textId="77777777" w:rsidR="00F2209D" w:rsidRDefault="00F2209D" w:rsidP="00F2209D">
      <w:pPr>
        <w:adjustRightInd w:val="0"/>
        <w:snapToGrid w:val="0"/>
        <w:rPr>
          <w:sz w:val="28"/>
        </w:rPr>
      </w:pPr>
    </w:p>
    <w:p w14:paraId="21A9A30B" w14:textId="77777777" w:rsidR="00F2209D" w:rsidRDefault="00F2209D" w:rsidP="00F2209D">
      <w:pPr>
        <w:adjustRightInd w:val="0"/>
        <w:snapToGrid w:val="0"/>
        <w:rPr>
          <w:sz w:val="28"/>
        </w:rPr>
      </w:pPr>
    </w:p>
    <w:p w14:paraId="03E0ABD3" w14:textId="77777777" w:rsidR="00F2209D" w:rsidRDefault="00F2209D" w:rsidP="00F2209D">
      <w:pPr>
        <w:adjustRightInd w:val="0"/>
        <w:snapToGrid w:val="0"/>
        <w:rPr>
          <w:sz w:val="28"/>
        </w:rPr>
      </w:pPr>
    </w:p>
    <w:p w14:paraId="5D2C746C" w14:textId="77777777" w:rsidR="00F2209D" w:rsidRDefault="00F2209D" w:rsidP="00F2209D">
      <w:pPr>
        <w:adjustRightInd w:val="0"/>
        <w:snapToGrid w:val="0"/>
        <w:rPr>
          <w:sz w:val="28"/>
        </w:rPr>
      </w:pPr>
    </w:p>
    <w:p w14:paraId="0D7B4AF9" w14:textId="77777777" w:rsidR="00F2209D" w:rsidRDefault="00F2209D" w:rsidP="00F2209D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p w14:paraId="4DF7EFF9" w14:textId="77777777" w:rsidR="00F2209D" w:rsidRDefault="00F2209D" w:rsidP="00F2209D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F2209D" w14:paraId="47E26173" w14:textId="77777777" w:rsidTr="001123EA">
        <w:trPr>
          <w:trHeight w:val="428"/>
        </w:trPr>
        <w:tc>
          <w:tcPr>
            <w:tcW w:w="1160" w:type="dxa"/>
            <w:vAlign w:val="center"/>
          </w:tcPr>
          <w:p w14:paraId="3BBE022B" w14:textId="77777777" w:rsidR="00F2209D" w:rsidRDefault="00F2209D" w:rsidP="001123EA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总页数</w:t>
            </w:r>
          </w:p>
        </w:tc>
        <w:tc>
          <w:tcPr>
            <w:tcW w:w="1108" w:type="dxa"/>
            <w:vAlign w:val="center"/>
          </w:tcPr>
          <w:p w14:paraId="0365F5E1" w14:textId="77777777" w:rsidR="00F2209D" w:rsidRDefault="00F2209D" w:rsidP="001123EA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14:paraId="79966C70" w14:textId="77777777" w:rsidR="00F2209D" w:rsidRDefault="00F2209D" w:rsidP="001123EA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正文</w:t>
            </w:r>
          </w:p>
        </w:tc>
        <w:tc>
          <w:tcPr>
            <w:tcW w:w="1080" w:type="dxa"/>
            <w:vAlign w:val="center"/>
          </w:tcPr>
          <w:p w14:paraId="1ACAEB44" w14:textId="77777777" w:rsidR="00F2209D" w:rsidRDefault="00F2209D" w:rsidP="001123EA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14:paraId="75B05CCD" w14:textId="77777777" w:rsidR="00F2209D" w:rsidRDefault="00F2209D" w:rsidP="001123EA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附录</w:t>
            </w:r>
          </w:p>
        </w:tc>
        <w:tc>
          <w:tcPr>
            <w:tcW w:w="1260" w:type="dxa"/>
            <w:vAlign w:val="center"/>
          </w:tcPr>
          <w:p w14:paraId="09E52128" w14:textId="77777777" w:rsidR="00F2209D" w:rsidRDefault="00F2209D" w:rsidP="001123EA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357" w:type="dxa"/>
            <w:vAlign w:val="center"/>
          </w:tcPr>
          <w:p w14:paraId="3635B899" w14:textId="77777777" w:rsidR="00F2209D" w:rsidRDefault="00F2209D" w:rsidP="001123EA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生效日期</w:t>
            </w:r>
          </w:p>
        </w:tc>
        <w:tc>
          <w:tcPr>
            <w:tcW w:w="1161" w:type="dxa"/>
            <w:vAlign w:val="center"/>
          </w:tcPr>
          <w:p w14:paraId="45F7A0D8" w14:textId="77777777" w:rsidR="00F2209D" w:rsidRDefault="00F2209D" w:rsidP="001123EA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</w:tr>
      <w:tr w:rsidR="00F2209D" w14:paraId="382F9CBA" w14:textId="77777777" w:rsidTr="001123EA">
        <w:trPr>
          <w:cantSplit/>
          <w:trHeight w:val="461"/>
        </w:trPr>
        <w:tc>
          <w:tcPr>
            <w:tcW w:w="1160" w:type="dxa"/>
            <w:vAlign w:val="center"/>
          </w:tcPr>
          <w:p w14:paraId="52C15098" w14:textId="77777777" w:rsidR="00F2209D" w:rsidRDefault="00F2209D" w:rsidP="001123EA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编制</w:t>
            </w:r>
          </w:p>
        </w:tc>
        <w:tc>
          <w:tcPr>
            <w:tcW w:w="3268" w:type="dxa"/>
            <w:gridSpan w:val="3"/>
            <w:vAlign w:val="center"/>
          </w:tcPr>
          <w:p w14:paraId="5D3DAC90" w14:textId="77777777" w:rsidR="00F2209D" w:rsidRDefault="00F2209D" w:rsidP="001123EA">
            <w:pPr>
              <w:pStyle w:val="xl45"/>
              <w:widowControl w:val="0"/>
              <w:spacing w:before="0" w:beforeAutospacing="0" w:after="0" w:afterAutospacing="0"/>
              <w:textAlignment w:val="auto"/>
              <w:rPr>
                <w:rFonts w:eastAsia="楷体_GB2312" w:hAnsi="Times New Roman" w:hint="default"/>
                <w:kern w:val="2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14:paraId="2211E5E2" w14:textId="77777777" w:rsidR="00F2209D" w:rsidRDefault="00F2209D" w:rsidP="001123EA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  <w:r>
              <w:rPr>
                <w:rFonts w:ascii="幼圆" w:eastAsia="楷体_GB2312" w:hAnsi="Times New Roman" w:cs="Times New Roman" w:hint="eastAsia"/>
                <w:kern w:val="2"/>
                <w:lang w:eastAsia="zh-CN"/>
              </w:rPr>
              <w:t>批准</w:t>
            </w:r>
          </w:p>
        </w:tc>
        <w:tc>
          <w:tcPr>
            <w:tcW w:w="3778" w:type="dxa"/>
            <w:gridSpan w:val="3"/>
            <w:vAlign w:val="center"/>
          </w:tcPr>
          <w:p w14:paraId="23ACD337" w14:textId="77777777" w:rsidR="00F2209D" w:rsidRDefault="00F2209D" w:rsidP="001123EA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</w:p>
        </w:tc>
      </w:tr>
    </w:tbl>
    <w:p w14:paraId="159C6ACF" w14:textId="77777777" w:rsidR="00F2209D" w:rsidRDefault="00F2209D" w:rsidP="00F2209D"/>
    <w:p w14:paraId="2CBA3582" w14:textId="77777777" w:rsidR="002C2C1D" w:rsidRDefault="002C2C1D">
      <w:pPr>
        <w:pStyle w:val="TOC"/>
      </w:pPr>
      <w:r>
        <w:rPr>
          <w:lang w:val="zh-CN"/>
        </w:rPr>
        <w:lastRenderedPageBreak/>
        <w:t>目录</w:t>
      </w:r>
    </w:p>
    <w:p w14:paraId="1C4421C6" w14:textId="108D3C58" w:rsidR="001050F9" w:rsidRDefault="002C2C1D" w:rsidP="001050F9">
      <w:pPr>
        <w:pStyle w:val="TOC1"/>
        <w:tabs>
          <w:tab w:val="left" w:pos="42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131306" w:history="1">
        <w:r w:rsidR="001050F9" w:rsidRPr="0086181F">
          <w:rPr>
            <w:rStyle w:val="ab"/>
            <w:noProof/>
          </w:rPr>
          <w:t>1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引言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_Toc19131306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4</w:t>
        </w:r>
        <w:r w:rsidR="001050F9">
          <w:rPr>
            <w:noProof/>
            <w:webHidden/>
          </w:rPr>
          <w:fldChar w:fldCharType="end"/>
        </w:r>
      </w:hyperlink>
    </w:p>
    <w:p w14:paraId="7CD06EAF" w14:textId="538438CB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07" w:history="1">
        <w:r w:rsidR="001050F9" w:rsidRPr="0086181F">
          <w:rPr>
            <w:rStyle w:val="ab"/>
            <w:noProof/>
          </w:rPr>
          <w:t>1.1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项目背景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_Toc19131307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4</w:t>
        </w:r>
        <w:r w:rsidR="001050F9">
          <w:rPr>
            <w:noProof/>
            <w:webHidden/>
          </w:rPr>
          <w:fldChar w:fldCharType="end"/>
        </w:r>
      </w:hyperlink>
    </w:p>
    <w:p w14:paraId="633333E5" w14:textId="5DC2DADA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08" w:history="1">
        <w:r w:rsidR="001050F9" w:rsidRPr="0086181F">
          <w:rPr>
            <w:rStyle w:val="ab"/>
            <w:noProof/>
          </w:rPr>
          <w:t>1.2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编写目的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_Toc19131308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4</w:t>
        </w:r>
        <w:r w:rsidR="001050F9">
          <w:rPr>
            <w:noProof/>
            <w:webHidden/>
          </w:rPr>
          <w:fldChar w:fldCharType="end"/>
        </w:r>
      </w:hyperlink>
    </w:p>
    <w:p w14:paraId="3E5AD001" w14:textId="5F60B69B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09" w:history="1">
        <w:r w:rsidR="001050F9" w:rsidRPr="0086181F">
          <w:rPr>
            <w:rStyle w:val="ab"/>
            <w:noProof/>
          </w:rPr>
          <w:t>1.3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预期读者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_Toc19131309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4</w:t>
        </w:r>
        <w:r w:rsidR="001050F9">
          <w:rPr>
            <w:noProof/>
            <w:webHidden/>
          </w:rPr>
          <w:fldChar w:fldCharType="end"/>
        </w:r>
      </w:hyperlink>
    </w:p>
    <w:p w14:paraId="3CEA7AD9" w14:textId="694F80FC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10" w:history="1">
        <w:r w:rsidR="001050F9" w:rsidRPr="0086181F">
          <w:rPr>
            <w:rStyle w:val="ab"/>
            <w:noProof/>
          </w:rPr>
          <w:t>1.4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环境配置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_Toc19131310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4</w:t>
        </w:r>
        <w:r w:rsidR="001050F9">
          <w:rPr>
            <w:noProof/>
            <w:webHidden/>
          </w:rPr>
          <w:fldChar w:fldCharType="end"/>
        </w:r>
      </w:hyperlink>
    </w:p>
    <w:p w14:paraId="0A77B16D" w14:textId="66ABAC18" w:rsidR="001050F9" w:rsidRDefault="00BA771A" w:rsidP="001050F9">
      <w:pPr>
        <w:pStyle w:val="TOC3"/>
        <w:tabs>
          <w:tab w:val="left" w:pos="168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11" w:history="1">
        <w:r w:rsidR="001050F9" w:rsidRPr="0086181F">
          <w:rPr>
            <w:rStyle w:val="ab"/>
            <w:noProof/>
          </w:rPr>
          <w:t>1.4.1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开发环境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_Toc19131311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4</w:t>
        </w:r>
        <w:r w:rsidR="001050F9">
          <w:rPr>
            <w:noProof/>
            <w:webHidden/>
          </w:rPr>
          <w:fldChar w:fldCharType="end"/>
        </w:r>
      </w:hyperlink>
    </w:p>
    <w:p w14:paraId="2CDE46DD" w14:textId="101E3201" w:rsidR="001050F9" w:rsidRDefault="00BA771A" w:rsidP="001050F9">
      <w:pPr>
        <w:pStyle w:val="TOC3"/>
        <w:tabs>
          <w:tab w:val="left" w:pos="168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12" w:history="1">
        <w:r w:rsidR="001050F9" w:rsidRPr="0086181F">
          <w:rPr>
            <w:rStyle w:val="ab"/>
            <w:noProof/>
          </w:rPr>
          <w:t>1.4.2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测试环境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_Toc19131312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5</w:t>
        </w:r>
        <w:r w:rsidR="001050F9">
          <w:rPr>
            <w:noProof/>
            <w:webHidden/>
          </w:rPr>
          <w:fldChar w:fldCharType="end"/>
        </w:r>
      </w:hyperlink>
    </w:p>
    <w:p w14:paraId="665162D3" w14:textId="17906213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13" w:history="1">
        <w:r w:rsidR="001050F9" w:rsidRPr="0086181F">
          <w:rPr>
            <w:rStyle w:val="ab"/>
            <w:noProof/>
          </w:rPr>
          <w:t>1.5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参考资料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_Toc19131313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5</w:t>
        </w:r>
        <w:r w:rsidR="001050F9">
          <w:rPr>
            <w:noProof/>
            <w:webHidden/>
          </w:rPr>
          <w:fldChar w:fldCharType="end"/>
        </w:r>
      </w:hyperlink>
    </w:p>
    <w:p w14:paraId="5B4930FC" w14:textId="759C24C5" w:rsidR="001050F9" w:rsidRDefault="00BA771A" w:rsidP="001050F9">
      <w:pPr>
        <w:pStyle w:val="TOC3"/>
        <w:tabs>
          <w:tab w:val="left" w:pos="168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14" w:history="1">
        <w:r w:rsidR="001050F9" w:rsidRPr="0086181F">
          <w:rPr>
            <w:rStyle w:val="ab"/>
            <w:noProof/>
          </w:rPr>
          <w:t>1.5.1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术语定义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_Toc19131314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5</w:t>
        </w:r>
        <w:r w:rsidR="001050F9">
          <w:rPr>
            <w:noProof/>
            <w:webHidden/>
          </w:rPr>
          <w:fldChar w:fldCharType="end"/>
        </w:r>
      </w:hyperlink>
    </w:p>
    <w:p w14:paraId="21E928D0" w14:textId="40F1CA0F" w:rsidR="001050F9" w:rsidRDefault="00BA771A" w:rsidP="001050F9">
      <w:pPr>
        <w:pStyle w:val="TOC3"/>
        <w:tabs>
          <w:tab w:val="left" w:pos="168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15" w:history="1">
        <w:r w:rsidR="001050F9" w:rsidRPr="0086181F">
          <w:rPr>
            <w:rStyle w:val="ab"/>
            <w:noProof/>
          </w:rPr>
          <w:t>1.5.2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参考文档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_Toc19131315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6</w:t>
        </w:r>
        <w:r w:rsidR="001050F9">
          <w:rPr>
            <w:noProof/>
            <w:webHidden/>
          </w:rPr>
          <w:fldChar w:fldCharType="end"/>
        </w:r>
      </w:hyperlink>
    </w:p>
    <w:p w14:paraId="08CF714F" w14:textId="628E96B4" w:rsidR="001050F9" w:rsidRDefault="00BA771A" w:rsidP="001050F9">
      <w:pPr>
        <w:pStyle w:val="TOC1"/>
        <w:tabs>
          <w:tab w:val="left" w:pos="42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16" w:history="1">
        <w:r w:rsidR="001050F9" w:rsidRPr="0086181F">
          <w:rPr>
            <w:rStyle w:val="ab"/>
            <w:noProof/>
          </w:rPr>
          <w:t>2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测试范围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_Toc19131316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7</w:t>
        </w:r>
        <w:r w:rsidR="001050F9">
          <w:rPr>
            <w:noProof/>
            <w:webHidden/>
          </w:rPr>
          <w:fldChar w:fldCharType="end"/>
        </w:r>
      </w:hyperlink>
    </w:p>
    <w:p w14:paraId="193A8A97" w14:textId="758DB3B4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17" w:history="1">
        <w:r w:rsidR="001050F9" w:rsidRPr="0086181F">
          <w:rPr>
            <w:rStyle w:val="ab"/>
            <w:noProof/>
          </w:rPr>
          <w:t>2.1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系统结构图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_Toc19131317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7</w:t>
        </w:r>
        <w:r w:rsidR="001050F9">
          <w:rPr>
            <w:noProof/>
            <w:webHidden/>
          </w:rPr>
          <w:fldChar w:fldCharType="end"/>
        </w:r>
      </w:hyperlink>
    </w:p>
    <w:p w14:paraId="75E380BE" w14:textId="5AA93FC3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18" w:history="1">
        <w:r w:rsidR="001050F9" w:rsidRPr="0086181F">
          <w:rPr>
            <w:rStyle w:val="ab"/>
            <w:noProof/>
          </w:rPr>
          <w:t>2.2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系统功能表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_Toc19131318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7</w:t>
        </w:r>
        <w:r w:rsidR="001050F9">
          <w:rPr>
            <w:noProof/>
            <w:webHidden/>
          </w:rPr>
          <w:fldChar w:fldCharType="end"/>
        </w:r>
      </w:hyperlink>
    </w:p>
    <w:p w14:paraId="33CEFA93" w14:textId="5DC86BA1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19" w:history="1">
        <w:r w:rsidR="001050F9" w:rsidRPr="0086181F">
          <w:rPr>
            <w:rStyle w:val="ab"/>
            <w:noProof/>
          </w:rPr>
          <w:t>2.3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系统性能需求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_Toc19131319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8</w:t>
        </w:r>
        <w:r w:rsidR="001050F9">
          <w:rPr>
            <w:noProof/>
            <w:webHidden/>
          </w:rPr>
          <w:fldChar w:fldCharType="end"/>
        </w:r>
      </w:hyperlink>
    </w:p>
    <w:p w14:paraId="266FB57E" w14:textId="640A9129" w:rsidR="001050F9" w:rsidRDefault="00BA771A" w:rsidP="001050F9">
      <w:pPr>
        <w:pStyle w:val="TOC3"/>
        <w:tabs>
          <w:tab w:val="left" w:pos="168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20" w:history="1">
        <w:r w:rsidR="001050F9" w:rsidRPr="0086181F">
          <w:rPr>
            <w:rStyle w:val="ab"/>
            <w:noProof/>
          </w:rPr>
          <w:t>2.3.1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响应时间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_Toc19131320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8</w:t>
        </w:r>
        <w:r w:rsidR="001050F9">
          <w:rPr>
            <w:noProof/>
            <w:webHidden/>
          </w:rPr>
          <w:fldChar w:fldCharType="end"/>
        </w:r>
      </w:hyperlink>
    </w:p>
    <w:p w14:paraId="26925F51" w14:textId="4B1C1CF8" w:rsidR="001050F9" w:rsidRDefault="00BA771A" w:rsidP="001050F9">
      <w:pPr>
        <w:pStyle w:val="TOC3"/>
        <w:tabs>
          <w:tab w:val="left" w:pos="168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21" w:history="1">
        <w:r w:rsidR="001050F9" w:rsidRPr="0086181F">
          <w:rPr>
            <w:rStyle w:val="ab"/>
            <w:noProof/>
          </w:rPr>
          <w:t>2.3.2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易用性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_Toc19131321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8</w:t>
        </w:r>
        <w:r w:rsidR="001050F9">
          <w:rPr>
            <w:noProof/>
            <w:webHidden/>
          </w:rPr>
          <w:fldChar w:fldCharType="end"/>
        </w:r>
      </w:hyperlink>
    </w:p>
    <w:p w14:paraId="585F7746" w14:textId="067A7647" w:rsidR="001050F9" w:rsidRDefault="00BA771A" w:rsidP="001050F9">
      <w:pPr>
        <w:pStyle w:val="TOC3"/>
        <w:tabs>
          <w:tab w:val="left" w:pos="168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22" w:history="1">
        <w:r w:rsidR="001050F9" w:rsidRPr="0086181F">
          <w:rPr>
            <w:rStyle w:val="ab"/>
            <w:noProof/>
          </w:rPr>
          <w:t>2.3.3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可扩展性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_Toc19131322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8</w:t>
        </w:r>
        <w:r w:rsidR="001050F9">
          <w:rPr>
            <w:noProof/>
            <w:webHidden/>
          </w:rPr>
          <w:fldChar w:fldCharType="end"/>
        </w:r>
      </w:hyperlink>
    </w:p>
    <w:p w14:paraId="616F91E4" w14:textId="70A4020D" w:rsidR="001050F9" w:rsidRDefault="00BA771A" w:rsidP="001050F9">
      <w:pPr>
        <w:pStyle w:val="TOC3"/>
        <w:tabs>
          <w:tab w:val="left" w:pos="168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23" w:history="1">
        <w:r w:rsidR="001050F9" w:rsidRPr="0086181F">
          <w:rPr>
            <w:rStyle w:val="ab"/>
            <w:noProof/>
          </w:rPr>
          <w:t>2.3.4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健壮性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_Toc19131323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9</w:t>
        </w:r>
        <w:r w:rsidR="001050F9">
          <w:rPr>
            <w:noProof/>
            <w:webHidden/>
          </w:rPr>
          <w:fldChar w:fldCharType="end"/>
        </w:r>
      </w:hyperlink>
    </w:p>
    <w:p w14:paraId="103CD363" w14:textId="271847E8" w:rsidR="001050F9" w:rsidRDefault="00BA771A" w:rsidP="001050F9">
      <w:pPr>
        <w:pStyle w:val="TOC1"/>
        <w:tabs>
          <w:tab w:val="left" w:pos="42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24" w:history="1">
        <w:r w:rsidR="001050F9" w:rsidRPr="0086181F">
          <w:rPr>
            <w:rStyle w:val="ab"/>
            <w:noProof/>
          </w:rPr>
          <w:t>3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测试策略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_Toc19131324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10</w:t>
        </w:r>
        <w:r w:rsidR="001050F9">
          <w:rPr>
            <w:noProof/>
            <w:webHidden/>
          </w:rPr>
          <w:fldChar w:fldCharType="end"/>
        </w:r>
      </w:hyperlink>
    </w:p>
    <w:p w14:paraId="0886449A" w14:textId="1EF7395E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25" w:history="1">
        <w:r w:rsidR="001050F9" w:rsidRPr="0086181F">
          <w:rPr>
            <w:rStyle w:val="ab"/>
            <w:noProof/>
          </w:rPr>
          <w:t>3.1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功能测试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_Toc19131325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10</w:t>
        </w:r>
        <w:r w:rsidR="001050F9">
          <w:rPr>
            <w:noProof/>
            <w:webHidden/>
          </w:rPr>
          <w:fldChar w:fldCharType="end"/>
        </w:r>
      </w:hyperlink>
    </w:p>
    <w:p w14:paraId="22026DF0" w14:textId="49FAB0E4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26" w:history="1">
        <w:r w:rsidR="001050F9" w:rsidRPr="0086181F">
          <w:rPr>
            <w:rStyle w:val="ab"/>
            <w:noProof/>
          </w:rPr>
          <w:t>3.2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用户界面测试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_Toc19131326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10</w:t>
        </w:r>
        <w:r w:rsidR="001050F9">
          <w:rPr>
            <w:noProof/>
            <w:webHidden/>
          </w:rPr>
          <w:fldChar w:fldCharType="end"/>
        </w:r>
      </w:hyperlink>
    </w:p>
    <w:p w14:paraId="5240472F" w14:textId="70F2E624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27" w:history="1">
        <w:r w:rsidR="001050F9" w:rsidRPr="0086181F">
          <w:rPr>
            <w:rStyle w:val="ab"/>
            <w:noProof/>
          </w:rPr>
          <w:t>3.3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性能测试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_Toc19131327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10</w:t>
        </w:r>
        <w:r w:rsidR="001050F9">
          <w:rPr>
            <w:noProof/>
            <w:webHidden/>
          </w:rPr>
          <w:fldChar w:fldCharType="end"/>
        </w:r>
      </w:hyperlink>
    </w:p>
    <w:p w14:paraId="06F7BC5B" w14:textId="483A83A0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28" w:history="1">
        <w:r w:rsidR="001050F9" w:rsidRPr="0086181F">
          <w:rPr>
            <w:rStyle w:val="ab"/>
            <w:noProof/>
          </w:rPr>
          <w:t>3.4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压力测试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_Toc19131328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11</w:t>
        </w:r>
        <w:r w:rsidR="001050F9">
          <w:rPr>
            <w:noProof/>
            <w:webHidden/>
          </w:rPr>
          <w:fldChar w:fldCharType="end"/>
        </w:r>
      </w:hyperlink>
    </w:p>
    <w:p w14:paraId="6901A036" w14:textId="13E87EC7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29" w:history="1">
        <w:r w:rsidR="001050F9" w:rsidRPr="0086181F">
          <w:rPr>
            <w:rStyle w:val="ab"/>
            <w:noProof/>
          </w:rPr>
          <w:t>3.5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强度测试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_Toc19131329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11</w:t>
        </w:r>
        <w:r w:rsidR="001050F9">
          <w:rPr>
            <w:noProof/>
            <w:webHidden/>
          </w:rPr>
          <w:fldChar w:fldCharType="end"/>
        </w:r>
      </w:hyperlink>
    </w:p>
    <w:p w14:paraId="7E6C1772" w14:textId="128F6EDF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30" w:history="1">
        <w:r w:rsidR="001050F9" w:rsidRPr="0086181F">
          <w:rPr>
            <w:rStyle w:val="ab"/>
            <w:noProof/>
          </w:rPr>
          <w:t>3.6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容量测试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_Toc19131330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11</w:t>
        </w:r>
        <w:r w:rsidR="001050F9">
          <w:rPr>
            <w:noProof/>
            <w:webHidden/>
          </w:rPr>
          <w:fldChar w:fldCharType="end"/>
        </w:r>
      </w:hyperlink>
    </w:p>
    <w:p w14:paraId="13CC7CD5" w14:textId="5B617A01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31" w:history="1">
        <w:r w:rsidR="001050F9" w:rsidRPr="0086181F">
          <w:rPr>
            <w:rStyle w:val="ab"/>
            <w:noProof/>
          </w:rPr>
          <w:t>3.7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兼容性测试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_Toc19131331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11</w:t>
        </w:r>
        <w:r w:rsidR="001050F9">
          <w:rPr>
            <w:noProof/>
            <w:webHidden/>
          </w:rPr>
          <w:fldChar w:fldCharType="end"/>
        </w:r>
      </w:hyperlink>
    </w:p>
    <w:p w14:paraId="26DDBA24" w14:textId="1BB5AC0E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32" w:history="1">
        <w:r w:rsidR="001050F9" w:rsidRPr="0086181F">
          <w:rPr>
            <w:rStyle w:val="ab"/>
            <w:noProof/>
          </w:rPr>
          <w:t>3.8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配置测试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_Toc19131332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12</w:t>
        </w:r>
        <w:r w:rsidR="001050F9">
          <w:rPr>
            <w:noProof/>
            <w:webHidden/>
          </w:rPr>
          <w:fldChar w:fldCharType="end"/>
        </w:r>
      </w:hyperlink>
    </w:p>
    <w:p w14:paraId="233ACADA" w14:textId="5739B02F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33" w:history="1">
        <w:r w:rsidR="001050F9" w:rsidRPr="0086181F">
          <w:rPr>
            <w:rStyle w:val="ab"/>
            <w:noProof/>
          </w:rPr>
          <w:t>3.9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错误处理测试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_Toc19131333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12</w:t>
        </w:r>
        <w:r w:rsidR="001050F9">
          <w:rPr>
            <w:noProof/>
            <w:webHidden/>
          </w:rPr>
          <w:fldChar w:fldCharType="end"/>
        </w:r>
      </w:hyperlink>
    </w:p>
    <w:p w14:paraId="2184C385" w14:textId="476BD2F7" w:rsidR="001050F9" w:rsidRDefault="00BA771A" w:rsidP="001050F9">
      <w:pPr>
        <w:pStyle w:val="TOC1"/>
        <w:tabs>
          <w:tab w:val="left" w:pos="42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34" w:history="1">
        <w:r w:rsidR="001050F9" w:rsidRPr="0086181F">
          <w:rPr>
            <w:rStyle w:val="ab"/>
            <w:noProof/>
          </w:rPr>
          <w:t>4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资源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_Toc19131334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13</w:t>
        </w:r>
        <w:r w:rsidR="001050F9">
          <w:rPr>
            <w:noProof/>
            <w:webHidden/>
          </w:rPr>
          <w:fldChar w:fldCharType="end"/>
        </w:r>
      </w:hyperlink>
    </w:p>
    <w:p w14:paraId="7D4D933D" w14:textId="3FDC70E8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35" w:history="1">
        <w:r w:rsidR="001050F9" w:rsidRPr="0086181F">
          <w:rPr>
            <w:rStyle w:val="ab"/>
            <w:noProof/>
          </w:rPr>
          <w:t>4.1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测试资源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_Toc19131335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13</w:t>
        </w:r>
        <w:r w:rsidR="001050F9">
          <w:rPr>
            <w:noProof/>
            <w:webHidden/>
          </w:rPr>
          <w:fldChar w:fldCharType="end"/>
        </w:r>
      </w:hyperlink>
    </w:p>
    <w:p w14:paraId="241687C5" w14:textId="019E1588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36" w:history="1">
        <w:r w:rsidR="001050F9" w:rsidRPr="0086181F">
          <w:rPr>
            <w:rStyle w:val="ab"/>
            <w:noProof/>
          </w:rPr>
          <w:t>4.2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测试环境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_Toc19131336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13</w:t>
        </w:r>
        <w:r w:rsidR="001050F9">
          <w:rPr>
            <w:noProof/>
            <w:webHidden/>
          </w:rPr>
          <w:fldChar w:fldCharType="end"/>
        </w:r>
      </w:hyperlink>
    </w:p>
    <w:p w14:paraId="0F6346BE" w14:textId="022CAEE9" w:rsidR="001050F9" w:rsidRDefault="00BA771A" w:rsidP="001050F9">
      <w:pPr>
        <w:pStyle w:val="TOC1"/>
        <w:tabs>
          <w:tab w:val="left" w:pos="42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37" w:history="1">
        <w:r w:rsidR="001050F9" w:rsidRPr="0086181F">
          <w:rPr>
            <w:rStyle w:val="ab"/>
            <w:noProof/>
          </w:rPr>
          <w:t>5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进度安排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_Toc19131337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14</w:t>
        </w:r>
        <w:r w:rsidR="001050F9">
          <w:rPr>
            <w:noProof/>
            <w:webHidden/>
          </w:rPr>
          <w:fldChar w:fldCharType="end"/>
        </w:r>
      </w:hyperlink>
    </w:p>
    <w:p w14:paraId="6E9DA702" w14:textId="122F95EC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38" w:history="1">
        <w:r w:rsidR="001050F9" w:rsidRPr="0086181F">
          <w:rPr>
            <w:rStyle w:val="ab"/>
            <w:noProof/>
          </w:rPr>
          <w:t>5.1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测试工作安排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_Toc19131338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14</w:t>
        </w:r>
        <w:r w:rsidR="001050F9">
          <w:rPr>
            <w:noProof/>
            <w:webHidden/>
          </w:rPr>
          <w:fldChar w:fldCharType="end"/>
        </w:r>
      </w:hyperlink>
    </w:p>
    <w:p w14:paraId="311CFC93" w14:textId="350F9D7B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39" w:history="1">
        <w:r w:rsidR="001050F9" w:rsidRPr="0086181F">
          <w:rPr>
            <w:rStyle w:val="ab"/>
            <w:noProof/>
          </w:rPr>
          <w:t>5.2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输出文档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_Toc19131339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14</w:t>
        </w:r>
        <w:r w:rsidR="001050F9">
          <w:rPr>
            <w:noProof/>
            <w:webHidden/>
          </w:rPr>
          <w:fldChar w:fldCharType="end"/>
        </w:r>
      </w:hyperlink>
    </w:p>
    <w:p w14:paraId="40126F31" w14:textId="692C0375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40" w:history="1">
        <w:r w:rsidR="001050F9" w:rsidRPr="0086181F">
          <w:rPr>
            <w:rStyle w:val="ab"/>
            <w:noProof/>
          </w:rPr>
          <w:t>5.3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测试用例模板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_Toc19131340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15</w:t>
        </w:r>
        <w:r w:rsidR="001050F9">
          <w:rPr>
            <w:noProof/>
            <w:webHidden/>
          </w:rPr>
          <w:fldChar w:fldCharType="end"/>
        </w:r>
      </w:hyperlink>
    </w:p>
    <w:p w14:paraId="1E4071D6" w14:textId="4BE9F7CA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41" w:history="1">
        <w:r w:rsidR="001050F9" w:rsidRPr="0086181F">
          <w:rPr>
            <w:rStyle w:val="ab"/>
            <w:noProof/>
          </w:rPr>
          <w:t>5.4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测试功能点矩阵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_Toc19131341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15</w:t>
        </w:r>
        <w:r w:rsidR="001050F9">
          <w:rPr>
            <w:noProof/>
            <w:webHidden/>
          </w:rPr>
          <w:fldChar w:fldCharType="end"/>
        </w:r>
      </w:hyperlink>
    </w:p>
    <w:p w14:paraId="295BD9B6" w14:textId="7E259CDC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42" w:history="1">
        <w:r w:rsidR="001050F9" w:rsidRPr="0086181F">
          <w:rPr>
            <w:rStyle w:val="ab"/>
            <w:noProof/>
          </w:rPr>
          <w:t>5.5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测试性能点矩阵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_Toc19131342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17</w:t>
        </w:r>
        <w:r w:rsidR="001050F9">
          <w:rPr>
            <w:noProof/>
            <w:webHidden/>
          </w:rPr>
          <w:fldChar w:fldCharType="end"/>
        </w:r>
      </w:hyperlink>
    </w:p>
    <w:p w14:paraId="43BBF315" w14:textId="0164F015" w:rsidR="001050F9" w:rsidRDefault="00BA771A" w:rsidP="001050F9">
      <w:pPr>
        <w:pStyle w:val="TOC1"/>
        <w:tabs>
          <w:tab w:val="left" w:pos="42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43" w:history="1">
        <w:r w:rsidR="001050F9" w:rsidRPr="0086181F">
          <w:rPr>
            <w:rStyle w:val="ab"/>
            <w:noProof/>
          </w:rPr>
          <w:t>6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执行测试工作流程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_Toc19131343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18</w:t>
        </w:r>
        <w:r w:rsidR="001050F9">
          <w:rPr>
            <w:noProof/>
            <w:webHidden/>
          </w:rPr>
          <w:fldChar w:fldCharType="end"/>
        </w:r>
      </w:hyperlink>
    </w:p>
    <w:p w14:paraId="1C694FE9" w14:textId="7805FC24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44" w:history="1">
        <w:r w:rsidR="001050F9" w:rsidRPr="0086181F">
          <w:rPr>
            <w:rStyle w:val="ab"/>
            <w:noProof/>
          </w:rPr>
          <w:t>6.1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测试工作总体流程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_Toc19131344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18</w:t>
        </w:r>
        <w:r w:rsidR="001050F9">
          <w:rPr>
            <w:noProof/>
            <w:webHidden/>
          </w:rPr>
          <w:fldChar w:fldCharType="end"/>
        </w:r>
      </w:hyperlink>
    </w:p>
    <w:p w14:paraId="0F2B6AF9" w14:textId="57A7173F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45" w:history="1">
        <w:r w:rsidR="001050F9" w:rsidRPr="0086181F">
          <w:rPr>
            <w:rStyle w:val="ab"/>
            <w:noProof/>
          </w:rPr>
          <w:t>6.2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单元测试工作流程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_Toc19131345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18</w:t>
        </w:r>
        <w:r w:rsidR="001050F9">
          <w:rPr>
            <w:noProof/>
            <w:webHidden/>
          </w:rPr>
          <w:fldChar w:fldCharType="end"/>
        </w:r>
      </w:hyperlink>
    </w:p>
    <w:p w14:paraId="0FB39752" w14:textId="1CA5517D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46" w:history="1">
        <w:r w:rsidR="001050F9" w:rsidRPr="0086181F">
          <w:rPr>
            <w:rStyle w:val="ab"/>
            <w:noProof/>
          </w:rPr>
          <w:t>6.3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集成测试工作流程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_Toc19131346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19</w:t>
        </w:r>
        <w:r w:rsidR="001050F9">
          <w:rPr>
            <w:noProof/>
            <w:webHidden/>
          </w:rPr>
          <w:fldChar w:fldCharType="end"/>
        </w:r>
      </w:hyperlink>
    </w:p>
    <w:p w14:paraId="77C0D57D" w14:textId="1C58E4AE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47" w:history="1">
        <w:r w:rsidR="001050F9" w:rsidRPr="0086181F">
          <w:rPr>
            <w:rStyle w:val="ab"/>
            <w:noProof/>
          </w:rPr>
          <w:t>6.4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系统测试工作流程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_Toc19131347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19</w:t>
        </w:r>
        <w:r w:rsidR="001050F9">
          <w:rPr>
            <w:noProof/>
            <w:webHidden/>
          </w:rPr>
          <w:fldChar w:fldCharType="end"/>
        </w:r>
      </w:hyperlink>
    </w:p>
    <w:p w14:paraId="3BCB1F29" w14:textId="37E581EE" w:rsidR="001050F9" w:rsidRDefault="00BA771A" w:rsidP="001050F9">
      <w:pPr>
        <w:pStyle w:val="TOC3"/>
        <w:tabs>
          <w:tab w:val="left" w:pos="168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48" w:history="1">
        <w:r w:rsidR="001050F9" w:rsidRPr="0086181F">
          <w:rPr>
            <w:rStyle w:val="ab"/>
            <w:noProof/>
          </w:rPr>
          <w:t>6.4.1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业务测试工作流程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_Toc19131348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19</w:t>
        </w:r>
        <w:r w:rsidR="001050F9">
          <w:rPr>
            <w:noProof/>
            <w:webHidden/>
          </w:rPr>
          <w:fldChar w:fldCharType="end"/>
        </w:r>
      </w:hyperlink>
    </w:p>
    <w:p w14:paraId="7A774062" w14:textId="3F66D3AD" w:rsidR="001050F9" w:rsidRDefault="00BA771A" w:rsidP="001050F9">
      <w:pPr>
        <w:pStyle w:val="TOC3"/>
        <w:tabs>
          <w:tab w:val="left" w:pos="168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49" w:history="1">
        <w:r w:rsidR="001050F9" w:rsidRPr="0086181F">
          <w:rPr>
            <w:rStyle w:val="ab"/>
            <w:noProof/>
          </w:rPr>
          <w:t>6.4.</w:t>
        </w:r>
        <w:bookmarkStart w:id="0" w:name="_GoBack"/>
        <w:bookmarkEnd w:id="0"/>
        <w:r w:rsidR="001050F9" w:rsidRPr="0086181F">
          <w:rPr>
            <w:rStyle w:val="ab"/>
            <w:noProof/>
          </w:rPr>
          <w:t>2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压力测试工作流程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_Toc19131349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20</w:t>
        </w:r>
        <w:r w:rsidR="001050F9">
          <w:rPr>
            <w:noProof/>
            <w:webHidden/>
          </w:rPr>
          <w:fldChar w:fldCharType="end"/>
        </w:r>
      </w:hyperlink>
    </w:p>
    <w:p w14:paraId="4BEDDD4C" w14:textId="54EDAF98" w:rsidR="001050F9" w:rsidRDefault="00BA771A" w:rsidP="001050F9">
      <w:pPr>
        <w:pStyle w:val="TOC3"/>
        <w:tabs>
          <w:tab w:val="left" w:pos="168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50" w:history="1">
        <w:r w:rsidR="001050F9" w:rsidRPr="0086181F">
          <w:rPr>
            <w:rStyle w:val="ab"/>
            <w:noProof/>
          </w:rPr>
          <w:t>6.4.3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性能测试工作流程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_Toc19131350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20</w:t>
        </w:r>
        <w:r w:rsidR="001050F9">
          <w:rPr>
            <w:noProof/>
            <w:webHidden/>
          </w:rPr>
          <w:fldChar w:fldCharType="end"/>
        </w:r>
      </w:hyperlink>
    </w:p>
    <w:p w14:paraId="7F4F8373" w14:textId="7ECE460B" w:rsidR="001050F9" w:rsidRDefault="00BA771A" w:rsidP="001050F9">
      <w:pPr>
        <w:pStyle w:val="TOC3"/>
        <w:tabs>
          <w:tab w:val="left" w:pos="168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51" w:history="1">
        <w:r w:rsidR="001050F9" w:rsidRPr="0086181F">
          <w:rPr>
            <w:rStyle w:val="ab"/>
            <w:noProof/>
          </w:rPr>
          <w:t>6.4.4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安装测试工作流程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_Toc19131351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21</w:t>
        </w:r>
        <w:r w:rsidR="001050F9">
          <w:rPr>
            <w:noProof/>
            <w:webHidden/>
          </w:rPr>
          <w:fldChar w:fldCharType="end"/>
        </w:r>
      </w:hyperlink>
    </w:p>
    <w:p w14:paraId="2872C0A0" w14:textId="2F0701C7" w:rsidR="001050F9" w:rsidRDefault="00BA771A" w:rsidP="001050F9">
      <w:pPr>
        <w:pStyle w:val="TOC3"/>
        <w:tabs>
          <w:tab w:val="left" w:pos="168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52" w:history="1">
        <w:r w:rsidR="001050F9" w:rsidRPr="0086181F">
          <w:rPr>
            <w:rStyle w:val="ab"/>
            <w:noProof/>
          </w:rPr>
          <w:t>6.4.5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验收测试工作流程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_Toc19131352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21</w:t>
        </w:r>
        <w:r w:rsidR="001050F9">
          <w:rPr>
            <w:noProof/>
            <w:webHidden/>
          </w:rPr>
          <w:fldChar w:fldCharType="end"/>
        </w:r>
      </w:hyperlink>
    </w:p>
    <w:p w14:paraId="555478B0" w14:textId="22E4B6BB" w:rsidR="001050F9" w:rsidRDefault="00BA771A" w:rsidP="001050F9">
      <w:pPr>
        <w:pStyle w:val="TOC1"/>
        <w:tabs>
          <w:tab w:val="left" w:pos="42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53" w:history="1">
        <w:r w:rsidR="001050F9" w:rsidRPr="0086181F">
          <w:rPr>
            <w:rStyle w:val="ab"/>
            <w:noProof/>
          </w:rPr>
          <w:t>7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发布标准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_Toc19131353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22</w:t>
        </w:r>
        <w:r w:rsidR="001050F9">
          <w:rPr>
            <w:noProof/>
            <w:webHidden/>
          </w:rPr>
          <w:fldChar w:fldCharType="end"/>
        </w:r>
      </w:hyperlink>
    </w:p>
    <w:p w14:paraId="24A6EB7B" w14:textId="0E1DCB05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54" w:history="1">
        <w:r w:rsidR="001050F9" w:rsidRPr="0086181F">
          <w:rPr>
            <w:rStyle w:val="ab"/>
            <w:noProof/>
          </w:rPr>
          <w:t>7.1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测试完成标准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_Toc19131354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22</w:t>
        </w:r>
        <w:r w:rsidR="001050F9">
          <w:rPr>
            <w:noProof/>
            <w:webHidden/>
          </w:rPr>
          <w:fldChar w:fldCharType="end"/>
        </w:r>
      </w:hyperlink>
    </w:p>
    <w:p w14:paraId="32A4849B" w14:textId="763F2533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55" w:history="1">
        <w:r w:rsidR="001050F9" w:rsidRPr="0086181F">
          <w:rPr>
            <w:rStyle w:val="ab"/>
            <w:noProof/>
          </w:rPr>
          <w:t>7.2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产品发布标准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_Toc19131355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22</w:t>
        </w:r>
        <w:r w:rsidR="001050F9">
          <w:rPr>
            <w:noProof/>
            <w:webHidden/>
          </w:rPr>
          <w:fldChar w:fldCharType="end"/>
        </w:r>
      </w:hyperlink>
    </w:p>
    <w:p w14:paraId="6C800D9D" w14:textId="14020BF4" w:rsidR="001050F9" w:rsidRDefault="00BA771A" w:rsidP="001050F9">
      <w:pPr>
        <w:pStyle w:val="TOC1"/>
        <w:tabs>
          <w:tab w:val="left" w:pos="42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56" w:history="1">
        <w:r w:rsidR="001050F9" w:rsidRPr="0086181F">
          <w:rPr>
            <w:rStyle w:val="ab"/>
            <w:noProof/>
          </w:rPr>
          <w:t>8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风险评估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_Toc19131356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23</w:t>
        </w:r>
        <w:r w:rsidR="001050F9">
          <w:rPr>
            <w:noProof/>
            <w:webHidden/>
          </w:rPr>
          <w:fldChar w:fldCharType="end"/>
        </w:r>
      </w:hyperlink>
    </w:p>
    <w:p w14:paraId="0797420A" w14:textId="3CEA77FB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57" w:history="1">
        <w:r w:rsidR="001050F9" w:rsidRPr="0086181F">
          <w:rPr>
            <w:rStyle w:val="ab"/>
            <w:noProof/>
          </w:rPr>
          <w:t>8.1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变更管理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_Toc19131357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23</w:t>
        </w:r>
        <w:r w:rsidR="001050F9">
          <w:rPr>
            <w:noProof/>
            <w:webHidden/>
          </w:rPr>
          <w:fldChar w:fldCharType="end"/>
        </w:r>
      </w:hyperlink>
    </w:p>
    <w:p w14:paraId="50CD32CD" w14:textId="2DE045CE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58" w:history="1">
        <w:r w:rsidR="001050F9" w:rsidRPr="0086181F">
          <w:rPr>
            <w:rStyle w:val="ab"/>
            <w:noProof/>
          </w:rPr>
          <w:t>8.2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缺陷级别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_Toc19131358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24</w:t>
        </w:r>
        <w:r w:rsidR="001050F9">
          <w:rPr>
            <w:noProof/>
            <w:webHidden/>
          </w:rPr>
          <w:fldChar w:fldCharType="end"/>
        </w:r>
      </w:hyperlink>
    </w:p>
    <w:p w14:paraId="6B22D303" w14:textId="09854D5A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59" w:history="1">
        <w:r w:rsidR="001050F9" w:rsidRPr="0086181F">
          <w:rPr>
            <w:rStyle w:val="ab"/>
            <w:noProof/>
          </w:rPr>
          <w:t>8.3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缺陷管理流程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_Toc19131359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25</w:t>
        </w:r>
        <w:r w:rsidR="001050F9">
          <w:rPr>
            <w:noProof/>
            <w:webHidden/>
          </w:rPr>
          <w:fldChar w:fldCharType="end"/>
        </w:r>
      </w:hyperlink>
    </w:p>
    <w:p w14:paraId="3206138D" w14:textId="2E198492" w:rsidR="001050F9" w:rsidRDefault="00BA771A" w:rsidP="001050F9">
      <w:pPr>
        <w:pStyle w:val="TOC1"/>
        <w:tabs>
          <w:tab w:val="left" w:pos="42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60" w:history="1">
        <w:r w:rsidR="001050F9" w:rsidRPr="0086181F">
          <w:rPr>
            <w:rStyle w:val="ab"/>
            <w:noProof/>
          </w:rPr>
          <w:t>9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测试用例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_Toc19131360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26</w:t>
        </w:r>
        <w:r w:rsidR="001050F9">
          <w:rPr>
            <w:noProof/>
            <w:webHidden/>
          </w:rPr>
          <w:fldChar w:fldCharType="end"/>
        </w:r>
      </w:hyperlink>
    </w:p>
    <w:p w14:paraId="2E28CCA2" w14:textId="20A5D947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61" w:history="1">
        <w:r w:rsidR="001050F9" w:rsidRPr="0086181F">
          <w:rPr>
            <w:rStyle w:val="ab"/>
            <w:noProof/>
          </w:rPr>
          <w:t>9.1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基础编辑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_Toc19131361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26</w:t>
        </w:r>
        <w:r w:rsidR="001050F9">
          <w:rPr>
            <w:noProof/>
            <w:webHidden/>
          </w:rPr>
          <w:fldChar w:fldCharType="end"/>
        </w:r>
      </w:hyperlink>
    </w:p>
    <w:p w14:paraId="6E3F3678" w14:textId="669FC570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62" w:history="1">
        <w:r w:rsidR="001050F9" w:rsidRPr="0086181F">
          <w:rPr>
            <w:rStyle w:val="ab"/>
            <w:noProof/>
          </w:rPr>
          <w:t>9.2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编译运行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_Toc19131362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27</w:t>
        </w:r>
        <w:r w:rsidR="001050F9">
          <w:rPr>
            <w:noProof/>
            <w:webHidden/>
          </w:rPr>
          <w:fldChar w:fldCharType="end"/>
        </w:r>
      </w:hyperlink>
    </w:p>
    <w:p w14:paraId="0A198EB6" w14:textId="6387D204" w:rsidR="001050F9" w:rsidRDefault="00BA771A" w:rsidP="001050F9">
      <w:pPr>
        <w:pStyle w:val="TOC3"/>
        <w:tabs>
          <w:tab w:val="left" w:pos="168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63" w:history="1">
        <w:r w:rsidR="001050F9" w:rsidRPr="0086181F">
          <w:rPr>
            <w:rStyle w:val="ab"/>
            <w:noProof/>
          </w:rPr>
          <w:t>9.2.1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测试样例</w:t>
        </w:r>
        <w:r w:rsidR="001050F9" w:rsidRPr="0086181F">
          <w:rPr>
            <w:rStyle w:val="ab"/>
            <w:noProof/>
          </w:rPr>
          <w:t>1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_Toc19131363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27</w:t>
        </w:r>
        <w:r w:rsidR="001050F9">
          <w:rPr>
            <w:noProof/>
            <w:webHidden/>
          </w:rPr>
          <w:fldChar w:fldCharType="end"/>
        </w:r>
      </w:hyperlink>
    </w:p>
    <w:p w14:paraId="11848C00" w14:textId="0A21DC3F" w:rsidR="001050F9" w:rsidRDefault="00BA771A" w:rsidP="001050F9">
      <w:pPr>
        <w:pStyle w:val="TOC3"/>
        <w:tabs>
          <w:tab w:val="left" w:pos="168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64" w:history="1">
        <w:r w:rsidR="001050F9" w:rsidRPr="0086181F">
          <w:rPr>
            <w:rStyle w:val="ab"/>
            <w:noProof/>
          </w:rPr>
          <w:t>9.2.2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测试样例</w:t>
        </w:r>
        <w:r w:rsidR="001050F9" w:rsidRPr="0086181F">
          <w:rPr>
            <w:rStyle w:val="ab"/>
            <w:noProof/>
          </w:rPr>
          <w:t>2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_Toc19131364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27</w:t>
        </w:r>
        <w:r w:rsidR="001050F9">
          <w:rPr>
            <w:noProof/>
            <w:webHidden/>
          </w:rPr>
          <w:fldChar w:fldCharType="end"/>
        </w:r>
      </w:hyperlink>
    </w:p>
    <w:p w14:paraId="24FB921A" w14:textId="537F9175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65" w:history="1">
        <w:r w:rsidR="001050F9" w:rsidRPr="0086181F">
          <w:rPr>
            <w:rStyle w:val="ab"/>
            <w:noProof/>
          </w:rPr>
          <w:t>9.3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多文件编译运行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_Toc19131365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28</w:t>
        </w:r>
        <w:r w:rsidR="001050F9">
          <w:rPr>
            <w:noProof/>
            <w:webHidden/>
          </w:rPr>
          <w:fldChar w:fldCharType="end"/>
        </w:r>
      </w:hyperlink>
    </w:p>
    <w:p w14:paraId="6220A877" w14:textId="63D4356A" w:rsidR="001050F9" w:rsidRDefault="00BA771A" w:rsidP="001050F9">
      <w:pPr>
        <w:pStyle w:val="TOC3"/>
        <w:tabs>
          <w:tab w:val="left" w:pos="168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66" w:history="1">
        <w:r w:rsidR="001050F9" w:rsidRPr="0086181F">
          <w:rPr>
            <w:rStyle w:val="ab"/>
            <w:noProof/>
          </w:rPr>
          <w:t>9.3.1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测试样例</w:t>
        </w:r>
        <w:r w:rsidR="001050F9" w:rsidRPr="0086181F">
          <w:rPr>
            <w:rStyle w:val="ab"/>
            <w:noProof/>
          </w:rPr>
          <w:t>1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_Toc19131366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28</w:t>
        </w:r>
        <w:r w:rsidR="001050F9">
          <w:rPr>
            <w:noProof/>
            <w:webHidden/>
          </w:rPr>
          <w:fldChar w:fldCharType="end"/>
        </w:r>
      </w:hyperlink>
    </w:p>
    <w:p w14:paraId="19EBBFD7" w14:textId="53D4671A" w:rsidR="001050F9" w:rsidRDefault="00BA771A" w:rsidP="001050F9">
      <w:pPr>
        <w:pStyle w:val="TOC3"/>
        <w:tabs>
          <w:tab w:val="left" w:pos="168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67" w:history="1">
        <w:r w:rsidR="001050F9" w:rsidRPr="0086181F">
          <w:rPr>
            <w:rStyle w:val="ab"/>
            <w:noProof/>
          </w:rPr>
          <w:t>9.3.2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测试样例</w:t>
        </w:r>
        <w:r w:rsidR="001050F9" w:rsidRPr="0086181F">
          <w:rPr>
            <w:rStyle w:val="ab"/>
            <w:noProof/>
          </w:rPr>
          <w:t>2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_Toc19131367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28</w:t>
        </w:r>
        <w:r w:rsidR="001050F9">
          <w:rPr>
            <w:noProof/>
            <w:webHidden/>
          </w:rPr>
          <w:fldChar w:fldCharType="end"/>
        </w:r>
      </w:hyperlink>
    </w:p>
    <w:p w14:paraId="042B5015" w14:textId="68653808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68" w:history="1">
        <w:r w:rsidR="001050F9" w:rsidRPr="0086181F">
          <w:rPr>
            <w:rStyle w:val="ab"/>
            <w:noProof/>
          </w:rPr>
          <w:t>9.4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调试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_Toc19131368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30</w:t>
        </w:r>
        <w:r w:rsidR="001050F9">
          <w:rPr>
            <w:noProof/>
            <w:webHidden/>
          </w:rPr>
          <w:fldChar w:fldCharType="end"/>
        </w:r>
      </w:hyperlink>
    </w:p>
    <w:p w14:paraId="0CABF938" w14:textId="03FB8A17" w:rsidR="001050F9" w:rsidRDefault="00BA771A" w:rsidP="001050F9">
      <w:pPr>
        <w:pStyle w:val="TOC3"/>
        <w:tabs>
          <w:tab w:val="left" w:pos="168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69" w:history="1">
        <w:r w:rsidR="001050F9" w:rsidRPr="0086181F">
          <w:rPr>
            <w:rStyle w:val="ab"/>
            <w:noProof/>
          </w:rPr>
          <w:t>9.4.1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测试用例</w:t>
        </w:r>
        <w:r w:rsidR="001050F9" w:rsidRPr="0086181F">
          <w:rPr>
            <w:rStyle w:val="ab"/>
            <w:noProof/>
          </w:rPr>
          <w:t>1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_Toc19131369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30</w:t>
        </w:r>
        <w:r w:rsidR="001050F9">
          <w:rPr>
            <w:noProof/>
            <w:webHidden/>
          </w:rPr>
          <w:fldChar w:fldCharType="end"/>
        </w:r>
      </w:hyperlink>
    </w:p>
    <w:p w14:paraId="3C8486AD" w14:textId="20EF47CB" w:rsidR="001050F9" w:rsidRDefault="00BA771A" w:rsidP="001050F9">
      <w:pPr>
        <w:pStyle w:val="TOC3"/>
        <w:tabs>
          <w:tab w:val="left" w:pos="168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70" w:history="1">
        <w:r w:rsidR="001050F9" w:rsidRPr="0086181F">
          <w:rPr>
            <w:rStyle w:val="ab"/>
            <w:noProof/>
          </w:rPr>
          <w:t>9.4.2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测试用例</w:t>
        </w:r>
        <w:r w:rsidR="001050F9" w:rsidRPr="0086181F">
          <w:rPr>
            <w:rStyle w:val="ab"/>
            <w:noProof/>
          </w:rPr>
          <w:t>2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_Toc19131370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30</w:t>
        </w:r>
        <w:r w:rsidR="001050F9">
          <w:rPr>
            <w:noProof/>
            <w:webHidden/>
          </w:rPr>
          <w:fldChar w:fldCharType="end"/>
        </w:r>
      </w:hyperlink>
    </w:p>
    <w:p w14:paraId="432F7091" w14:textId="6115AB2A" w:rsidR="001050F9" w:rsidRDefault="00BA771A" w:rsidP="001050F9">
      <w:pPr>
        <w:pStyle w:val="TOC2"/>
        <w:tabs>
          <w:tab w:val="left" w:pos="1050"/>
          <w:tab w:val="right" w:leader="dot" w:pos="9627"/>
        </w:tabs>
        <w:spacing w:line="24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19131371" w:history="1">
        <w:r w:rsidR="001050F9" w:rsidRPr="0086181F">
          <w:rPr>
            <w:rStyle w:val="ab"/>
            <w:noProof/>
          </w:rPr>
          <w:t>9.5</w:t>
        </w:r>
        <w:r w:rsidR="001050F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050F9" w:rsidRPr="0086181F">
          <w:rPr>
            <w:rStyle w:val="ab"/>
            <w:noProof/>
          </w:rPr>
          <w:t>新需求</w:t>
        </w:r>
        <w:r w:rsidR="001050F9" w:rsidRPr="0086181F">
          <w:rPr>
            <w:rStyle w:val="ab"/>
            <w:noProof/>
          </w:rPr>
          <w:t>——</w:t>
        </w:r>
        <w:r w:rsidR="001050F9" w:rsidRPr="0086181F">
          <w:rPr>
            <w:rStyle w:val="ab"/>
            <w:noProof/>
          </w:rPr>
          <w:t>注释隐藏折叠</w:t>
        </w:r>
        <w:r w:rsidR="001050F9">
          <w:rPr>
            <w:noProof/>
            <w:webHidden/>
          </w:rPr>
          <w:tab/>
        </w:r>
        <w:r w:rsidR="001050F9">
          <w:rPr>
            <w:noProof/>
            <w:webHidden/>
          </w:rPr>
          <w:fldChar w:fldCharType="begin"/>
        </w:r>
        <w:r w:rsidR="001050F9">
          <w:rPr>
            <w:noProof/>
            <w:webHidden/>
          </w:rPr>
          <w:instrText xml:space="preserve"> PAGEREF _Toc19131371 \h </w:instrText>
        </w:r>
        <w:r w:rsidR="001050F9">
          <w:rPr>
            <w:noProof/>
            <w:webHidden/>
          </w:rPr>
        </w:r>
        <w:r w:rsidR="001050F9">
          <w:rPr>
            <w:noProof/>
            <w:webHidden/>
          </w:rPr>
          <w:fldChar w:fldCharType="separate"/>
        </w:r>
        <w:r w:rsidR="001050F9">
          <w:rPr>
            <w:noProof/>
            <w:webHidden/>
          </w:rPr>
          <w:t>31</w:t>
        </w:r>
        <w:r w:rsidR="001050F9">
          <w:rPr>
            <w:noProof/>
            <w:webHidden/>
          </w:rPr>
          <w:fldChar w:fldCharType="end"/>
        </w:r>
      </w:hyperlink>
    </w:p>
    <w:p w14:paraId="762E9CA3" w14:textId="7BAFA46F" w:rsidR="002C2C1D" w:rsidRDefault="002C2C1D" w:rsidP="001050F9">
      <w:pPr>
        <w:pStyle w:val="TOC2"/>
        <w:tabs>
          <w:tab w:val="left" w:pos="1050"/>
          <w:tab w:val="right" w:leader="dot" w:pos="9627"/>
        </w:tabs>
        <w:spacing w:line="240" w:lineRule="auto"/>
      </w:pPr>
      <w:r>
        <w:rPr>
          <w:b/>
          <w:bCs/>
          <w:lang w:val="zh-CN"/>
        </w:rPr>
        <w:fldChar w:fldCharType="end"/>
      </w:r>
    </w:p>
    <w:p w14:paraId="753C185E" w14:textId="77777777" w:rsidR="00FD7CC6" w:rsidRDefault="002C2C1D" w:rsidP="002C2C1D">
      <w:pPr>
        <w:pStyle w:val="1"/>
        <w:rPr>
          <w:sz w:val="36"/>
        </w:rPr>
      </w:pPr>
      <w:r>
        <w:br w:type="page"/>
      </w:r>
      <w:bookmarkStart w:id="1" w:name="_Toc524552357"/>
      <w:bookmarkStart w:id="2" w:name="_Toc19131306"/>
      <w:r w:rsidR="00FD7CC6">
        <w:rPr>
          <w:rFonts w:hint="eastAsia"/>
        </w:rPr>
        <w:lastRenderedPageBreak/>
        <w:t>引言</w:t>
      </w:r>
      <w:bookmarkEnd w:id="1"/>
      <w:bookmarkEnd w:id="2"/>
    </w:p>
    <w:p w14:paraId="1D7FB16E" w14:textId="77777777" w:rsidR="00FD7CC6" w:rsidRDefault="00FD7CC6" w:rsidP="00FD7CC6">
      <w:pPr>
        <w:pStyle w:val="2"/>
      </w:pPr>
      <w:bookmarkStart w:id="3" w:name="_Toc524552358"/>
      <w:bookmarkStart w:id="4" w:name="_Toc19131307"/>
      <w:r>
        <w:rPr>
          <w:rFonts w:hint="eastAsia"/>
        </w:rPr>
        <w:t>项目背景</w:t>
      </w:r>
      <w:bookmarkEnd w:id="3"/>
      <w:bookmarkEnd w:id="4"/>
    </w:p>
    <w:p w14:paraId="46C6965D" w14:textId="77777777" w:rsidR="00871B02" w:rsidRDefault="00871B02" w:rsidP="00FD7CC6">
      <w:pPr>
        <w:ind w:firstLine="360"/>
      </w:pPr>
      <w:r>
        <w:rPr>
          <w:rFonts w:hint="eastAsia"/>
        </w:rPr>
        <w:t>北京理工大学计算机学院软件工程专业软件工程实践课程。</w:t>
      </w:r>
    </w:p>
    <w:p w14:paraId="4B83399D" w14:textId="77777777" w:rsidR="00871B02" w:rsidRDefault="00871B02" w:rsidP="00FD7CC6">
      <w:pPr>
        <w:ind w:firstLine="360"/>
      </w:pPr>
      <w:r>
        <w:rPr>
          <w:rFonts w:hint="eastAsia"/>
        </w:rPr>
        <w:t>为进一步提高学生的学术经验和实践能力，依照教学计划完成</w:t>
      </w:r>
      <w:r>
        <w:rPr>
          <w:rFonts w:hint="eastAsia"/>
        </w:rPr>
        <w:t>C</w:t>
      </w:r>
      <w:r>
        <w:rPr>
          <w:rFonts w:hint="eastAsia"/>
        </w:rPr>
        <w:t>语言编辑器开发平台。</w:t>
      </w:r>
    </w:p>
    <w:p w14:paraId="04460EFC" w14:textId="77777777" w:rsidR="00FD7CC6" w:rsidRDefault="00FD7CC6" w:rsidP="00FD7CC6">
      <w:pPr>
        <w:pStyle w:val="2"/>
      </w:pPr>
      <w:bookmarkStart w:id="5" w:name="_Toc524552359"/>
      <w:bookmarkStart w:id="6" w:name="_Toc19131308"/>
      <w:r>
        <w:rPr>
          <w:rFonts w:hint="eastAsia"/>
        </w:rPr>
        <w:t>编写目的</w:t>
      </w:r>
      <w:bookmarkEnd w:id="5"/>
      <w:bookmarkEnd w:id="6"/>
    </w:p>
    <w:p w14:paraId="0EB98FF3" w14:textId="77777777" w:rsidR="00CE27FF" w:rsidRDefault="00871B02" w:rsidP="00871B02">
      <w:pPr>
        <w:ind w:firstLineChars="202" w:firstLine="424"/>
      </w:pPr>
      <w:r>
        <w:rPr>
          <w:rFonts w:hint="eastAsia"/>
        </w:rPr>
        <w:t>测试是软件工程中必不可少的一项工作，软件质量的保证必须通过测试实现。</w:t>
      </w:r>
      <w:r w:rsidR="00CE27FF" w:rsidRPr="00CE27FF">
        <w:rPr>
          <w:rFonts w:hint="eastAsia"/>
        </w:rPr>
        <w:t>通过对本软件的测试，尽可能的发现软件中的错误，借以减少系统内部各模块的逻辑，功能上的缺陷和错误，保证每个单元能正确地实现其预期的功能。</w:t>
      </w:r>
    </w:p>
    <w:p w14:paraId="7FD40BCE" w14:textId="77777777" w:rsidR="00871B02" w:rsidRDefault="001602A8" w:rsidP="00871B02">
      <w:pPr>
        <w:ind w:firstLineChars="202" w:firstLine="424"/>
      </w:pPr>
      <w:r w:rsidRPr="001602A8">
        <w:rPr>
          <w:rFonts w:hint="eastAsia"/>
        </w:rPr>
        <w:t>为了提高检测出错误的几率，使测试能有计划地、有条不紊地进行，就必须要编制测试相关文件。而标准化的测试文件就如同一种通用的参照体系，可达到便于交流的目的。文件中所规定的内容可以作为对测试过程完备性的对照检查表，故采用这些文件将会提高测试过程的每个阶段的能见度，极大地提高测试工作的可管理性。</w:t>
      </w:r>
    </w:p>
    <w:p w14:paraId="04D5D653" w14:textId="77777777" w:rsidR="00BA0CA6" w:rsidRDefault="00BA0CA6" w:rsidP="00BA0CA6">
      <w:pPr>
        <w:pStyle w:val="2"/>
      </w:pPr>
      <w:bookmarkStart w:id="7" w:name="_Toc19131309"/>
      <w:r>
        <w:rPr>
          <w:rFonts w:hint="eastAsia"/>
        </w:rPr>
        <w:t>预期读者</w:t>
      </w:r>
      <w:bookmarkEnd w:id="7"/>
    </w:p>
    <w:p w14:paraId="1A8BE4A1" w14:textId="77777777" w:rsidR="00BA0CA6" w:rsidRPr="00BA0CA6" w:rsidRDefault="00871B02" w:rsidP="00871B02">
      <w:pPr>
        <w:ind w:firstLineChars="202" w:firstLine="424"/>
      </w:pPr>
      <w:r>
        <w:rPr>
          <w:rFonts w:hint="eastAsia"/>
        </w:rPr>
        <w:t>本文档</w:t>
      </w:r>
      <w:r w:rsidRPr="00871B02">
        <w:rPr>
          <w:rFonts w:hint="eastAsia"/>
        </w:rPr>
        <w:t>主要针对对象为软件管理人员、软件开发人员和软件测试人员。</w:t>
      </w:r>
    </w:p>
    <w:p w14:paraId="03CEA9FE" w14:textId="77777777" w:rsidR="00FD7CC6" w:rsidRDefault="00FD7CC6" w:rsidP="00FD7CC6">
      <w:pPr>
        <w:pStyle w:val="2"/>
      </w:pPr>
      <w:bookmarkStart w:id="8" w:name="_Toc524552360"/>
      <w:bookmarkStart w:id="9" w:name="_Toc19131310"/>
      <w:r>
        <w:rPr>
          <w:rFonts w:hint="eastAsia"/>
        </w:rPr>
        <w:t>环境配置</w:t>
      </w:r>
      <w:bookmarkEnd w:id="8"/>
      <w:bookmarkEnd w:id="9"/>
    </w:p>
    <w:p w14:paraId="2A5C1CEA" w14:textId="77777777" w:rsidR="00FD7CC6" w:rsidRDefault="00FD7CC6" w:rsidP="00FD7CC6">
      <w:pPr>
        <w:pStyle w:val="3"/>
      </w:pPr>
      <w:bookmarkStart w:id="10" w:name="_Toc524552361"/>
      <w:bookmarkStart w:id="11" w:name="_Toc19131311"/>
      <w:r>
        <w:rPr>
          <w:rFonts w:hint="eastAsia"/>
        </w:rPr>
        <w:t>开发环境</w:t>
      </w:r>
      <w:bookmarkEnd w:id="10"/>
      <w:bookmarkEnd w:id="11"/>
    </w:p>
    <w:p w14:paraId="2ACDF3DB" w14:textId="77777777" w:rsidR="00FD7CC6" w:rsidRDefault="00FD7CC6" w:rsidP="007B6746">
      <w:pPr>
        <w:numPr>
          <w:ilvl w:val="0"/>
          <w:numId w:val="5"/>
        </w:numPr>
        <w:ind w:left="0" w:firstLine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</w:p>
    <w:p w14:paraId="3A10F0E6" w14:textId="0828C574" w:rsidR="00871B02" w:rsidRDefault="00871B02" w:rsidP="001942D7">
      <w:pPr>
        <w:numPr>
          <w:ilvl w:val="0"/>
          <w:numId w:val="5"/>
        </w:numPr>
      </w:pPr>
      <w:r>
        <w:rPr>
          <w:rFonts w:hint="eastAsia"/>
        </w:rPr>
        <w:t>开发语言：</w:t>
      </w:r>
      <w:r>
        <w:t>C</w:t>
      </w:r>
      <w:r>
        <w:rPr>
          <w:rFonts w:hint="eastAsia"/>
        </w:rPr>
        <w:t>+</w:t>
      </w:r>
      <w:r>
        <w:t xml:space="preserve">+ </w:t>
      </w:r>
      <w:r w:rsidR="00711255">
        <w:rPr>
          <w:rFonts w:hint="eastAsia"/>
        </w:rPr>
        <w:t>，</w:t>
      </w:r>
      <w:r>
        <w:t xml:space="preserve"> Qt</w:t>
      </w:r>
    </w:p>
    <w:p w14:paraId="36F68750" w14:textId="77777777" w:rsidR="00871B02" w:rsidRDefault="00871B02" w:rsidP="001942D7">
      <w:pPr>
        <w:numPr>
          <w:ilvl w:val="0"/>
          <w:numId w:val="5"/>
        </w:numPr>
      </w:pPr>
      <w:r>
        <w:rPr>
          <w:rFonts w:hint="eastAsia"/>
        </w:rPr>
        <w:t>开发平台：</w:t>
      </w:r>
    </w:p>
    <w:p w14:paraId="2AB1E726" w14:textId="77777777" w:rsidR="00871B02" w:rsidRDefault="00871B02" w:rsidP="001942D7">
      <w:pPr>
        <w:numPr>
          <w:ilvl w:val="0"/>
          <w:numId w:val="6"/>
        </w:numPr>
      </w:pPr>
      <w:r>
        <w:t>Qt Creator</w:t>
      </w:r>
    </w:p>
    <w:p w14:paraId="05FD638A" w14:textId="77777777" w:rsidR="00871B02" w:rsidRDefault="00871B02" w:rsidP="001942D7">
      <w:pPr>
        <w:numPr>
          <w:ilvl w:val="0"/>
          <w:numId w:val="6"/>
        </w:numPr>
      </w:pPr>
      <w:r w:rsidRPr="00871B02">
        <w:rPr>
          <w:rFonts w:hint="eastAsia"/>
        </w:rPr>
        <w:t>Qt</w:t>
      </w:r>
      <w:r w:rsidRPr="00871B02">
        <w:rPr>
          <w:rFonts w:hint="eastAsia"/>
        </w:rPr>
        <w:t>版本信息：</w:t>
      </w:r>
    </w:p>
    <w:p w14:paraId="64E06A97" w14:textId="77777777" w:rsidR="00871B02" w:rsidRDefault="00871B02" w:rsidP="001942D7">
      <w:pPr>
        <w:numPr>
          <w:ilvl w:val="0"/>
          <w:numId w:val="7"/>
        </w:numPr>
        <w:ind w:firstLine="294"/>
      </w:pPr>
      <w:r>
        <w:rPr>
          <w:rFonts w:hint="eastAsia"/>
        </w:rPr>
        <w:t>Qt Creator 4.5.0(Community)</w:t>
      </w:r>
      <w:r>
        <w:rPr>
          <w:rFonts w:hint="eastAsia"/>
        </w:rPr>
        <w:t>；</w:t>
      </w:r>
    </w:p>
    <w:p w14:paraId="10660B4F" w14:textId="77777777" w:rsidR="00871B02" w:rsidRPr="00871B02" w:rsidRDefault="00871B02" w:rsidP="001942D7">
      <w:pPr>
        <w:numPr>
          <w:ilvl w:val="0"/>
          <w:numId w:val="7"/>
        </w:numPr>
        <w:ind w:firstLine="294"/>
      </w:pPr>
      <w:r>
        <w:rPr>
          <w:rFonts w:hint="eastAsia"/>
        </w:rPr>
        <w:t>Qt 5.10.0 for Desktop(MinGW 5.3.0 32 bit)</w:t>
      </w:r>
      <w:r>
        <w:rPr>
          <w:rFonts w:hint="eastAsia"/>
        </w:rPr>
        <w:t>；</w:t>
      </w:r>
    </w:p>
    <w:p w14:paraId="35CC911E" w14:textId="77777777" w:rsidR="00FD7CC6" w:rsidRDefault="00FD7CC6" w:rsidP="00FD7CC6">
      <w:pPr>
        <w:pStyle w:val="3"/>
      </w:pPr>
      <w:bookmarkStart w:id="12" w:name="_Toc524552362"/>
      <w:bookmarkStart w:id="13" w:name="_Toc19131312"/>
      <w:r>
        <w:rPr>
          <w:rFonts w:hint="eastAsia"/>
        </w:rPr>
        <w:lastRenderedPageBreak/>
        <w:t>测试环境</w:t>
      </w:r>
      <w:bookmarkEnd w:id="12"/>
      <w:bookmarkEnd w:id="13"/>
    </w:p>
    <w:p w14:paraId="03E80751" w14:textId="77777777" w:rsidR="00EA74C9" w:rsidRDefault="00EA74C9" w:rsidP="001942D7">
      <w:pPr>
        <w:numPr>
          <w:ilvl w:val="0"/>
          <w:numId w:val="8"/>
        </w:numPr>
      </w:pPr>
      <w:r>
        <w:rPr>
          <w:rFonts w:hint="eastAsia"/>
        </w:rPr>
        <w:t>操作系统：</w:t>
      </w:r>
      <w:r>
        <w:rPr>
          <w:rFonts w:hint="eastAsia"/>
        </w:rPr>
        <w:t>Windows</w:t>
      </w:r>
    </w:p>
    <w:p w14:paraId="776D529D" w14:textId="77777777" w:rsidR="00EA74C9" w:rsidRDefault="00EA74C9" w:rsidP="001942D7">
      <w:pPr>
        <w:numPr>
          <w:ilvl w:val="0"/>
          <w:numId w:val="8"/>
        </w:numPr>
      </w:pPr>
      <w:r>
        <w:rPr>
          <w:rFonts w:hint="eastAsia"/>
        </w:rPr>
        <w:t>开发平台：</w:t>
      </w:r>
    </w:p>
    <w:p w14:paraId="380746F9" w14:textId="77777777" w:rsidR="00EA74C9" w:rsidRDefault="00EA74C9" w:rsidP="001942D7">
      <w:pPr>
        <w:numPr>
          <w:ilvl w:val="0"/>
          <w:numId w:val="9"/>
        </w:numPr>
      </w:pPr>
      <w:r>
        <w:t>Qt Creator</w:t>
      </w:r>
    </w:p>
    <w:p w14:paraId="0A3A94B4" w14:textId="77777777" w:rsidR="00EA74C9" w:rsidRDefault="00EA74C9" w:rsidP="001942D7">
      <w:pPr>
        <w:numPr>
          <w:ilvl w:val="0"/>
          <w:numId w:val="9"/>
        </w:numPr>
      </w:pPr>
      <w:r w:rsidRPr="00871B02">
        <w:rPr>
          <w:rFonts w:hint="eastAsia"/>
        </w:rPr>
        <w:t>Qt</w:t>
      </w:r>
      <w:r w:rsidRPr="00871B02">
        <w:rPr>
          <w:rFonts w:hint="eastAsia"/>
        </w:rPr>
        <w:t>版本信息：</w:t>
      </w:r>
    </w:p>
    <w:p w14:paraId="0467737E" w14:textId="77777777" w:rsidR="00EA74C9" w:rsidRDefault="00EA74C9" w:rsidP="001942D7">
      <w:pPr>
        <w:numPr>
          <w:ilvl w:val="0"/>
          <w:numId w:val="10"/>
        </w:numPr>
        <w:ind w:firstLine="294"/>
      </w:pPr>
      <w:r>
        <w:rPr>
          <w:rFonts w:hint="eastAsia"/>
        </w:rPr>
        <w:t>Qt Creator 4.5.0(Community)</w:t>
      </w:r>
      <w:r>
        <w:rPr>
          <w:rFonts w:hint="eastAsia"/>
        </w:rPr>
        <w:t>；</w:t>
      </w:r>
    </w:p>
    <w:p w14:paraId="0FC661CC" w14:textId="77777777" w:rsidR="00EA74C9" w:rsidRPr="00EA74C9" w:rsidRDefault="00EA74C9" w:rsidP="001942D7">
      <w:pPr>
        <w:numPr>
          <w:ilvl w:val="0"/>
          <w:numId w:val="10"/>
        </w:numPr>
        <w:ind w:firstLine="294"/>
      </w:pPr>
      <w:r>
        <w:rPr>
          <w:rFonts w:hint="eastAsia"/>
        </w:rPr>
        <w:t>Qt 5.10.0 for Desktop(MinGW 5.3.0 32 bit)</w:t>
      </w:r>
      <w:r>
        <w:rPr>
          <w:rFonts w:hint="eastAsia"/>
        </w:rPr>
        <w:t>；</w:t>
      </w:r>
    </w:p>
    <w:p w14:paraId="48A28B5A" w14:textId="77777777" w:rsidR="00FD7CC6" w:rsidRDefault="00FD7CC6" w:rsidP="00FD7CC6">
      <w:pPr>
        <w:pStyle w:val="2"/>
      </w:pPr>
      <w:bookmarkStart w:id="14" w:name="_Toc524552363"/>
      <w:bookmarkStart w:id="15" w:name="_Toc19131313"/>
      <w:r>
        <w:rPr>
          <w:rFonts w:hint="eastAsia"/>
        </w:rPr>
        <w:t>参考</w:t>
      </w:r>
      <w:bookmarkEnd w:id="14"/>
      <w:r w:rsidR="00871B02">
        <w:rPr>
          <w:rFonts w:hint="eastAsia"/>
        </w:rPr>
        <w:t>资料</w:t>
      </w:r>
      <w:bookmarkEnd w:id="15"/>
    </w:p>
    <w:p w14:paraId="1EC8D709" w14:textId="77777777" w:rsidR="00871B02" w:rsidRDefault="00871B02" w:rsidP="00871B02">
      <w:pPr>
        <w:pStyle w:val="3"/>
      </w:pPr>
      <w:bookmarkStart w:id="16" w:name="_Toc19131314"/>
      <w:r>
        <w:rPr>
          <w:rFonts w:hint="eastAsia"/>
        </w:rPr>
        <w:t>术语定义</w:t>
      </w:r>
      <w:bookmarkEnd w:id="16"/>
    </w:p>
    <w:p w14:paraId="19EE37DC" w14:textId="77777777" w:rsidR="00871B02" w:rsidRPr="00896792" w:rsidRDefault="00871B02" w:rsidP="001942D7">
      <w:pPr>
        <w:numPr>
          <w:ilvl w:val="0"/>
          <w:numId w:val="11"/>
        </w:numPr>
      </w:pPr>
      <w:bookmarkStart w:id="17" w:name="_Toc18953344"/>
      <w:r>
        <w:t>Qt</w:t>
      </w:r>
      <w:bookmarkEnd w:id="17"/>
    </w:p>
    <w:p w14:paraId="62E1A040" w14:textId="77777777" w:rsidR="00871B02" w:rsidRDefault="00871B02" w:rsidP="00871B02">
      <w:pPr>
        <w:ind w:firstLineChars="202" w:firstLine="424"/>
      </w:pPr>
      <w:r>
        <w:rPr>
          <w:rFonts w:hint="eastAsia"/>
        </w:rPr>
        <w:t>面向对象的跨平台</w:t>
      </w:r>
      <w:r>
        <w:t>C++</w:t>
      </w:r>
      <w:r>
        <w:rPr>
          <w:rFonts w:hint="eastAsia"/>
        </w:rPr>
        <w:t>图形用户界面应用程序开发框架。</w:t>
      </w:r>
    </w:p>
    <w:p w14:paraId="04CDB356" w14:textId="77777777" w:rsidR="00871B02" w:rsidRDefault="00871B02" w:rsidP="00871B02">
      <w:pPr>
        <w:ind w:firstLineChars="202" w:firstLine="424"/>
      </w:pPr>
      <w:r>
        <w:t>Qt</w:t>
      </w:r>
      <w:r>
        <w:rPr>
          <w:rFonts w:hint="eastAsia"/>
        </w:rPr>
        <w:t>跨平台</w:t>
      </w:r>
      <w:r>
        <w:t>C++</w:t>
      </w:r>
      <w:r>
        <w:rPr>
          <w:rFonts w:hint="eastAsia"/>
        </w:rPr>
        <w:t>图形用户界面应用程序开发框架。它既可以开发</w:t>
      </w:r>
      <w:r>
        <w:t>GUI</w:t>
      </w:r>
      <w:r>
        <w:rPr>
          <w:rFonts w:hint="eastAsia"/>
        </w:rPr>
        <w:t>程序，也可用于开发非</w:t>
      </w:r>
      <w:r>
        <w:t>GUI</w:t>
      </w:r>
      <w:r>
        <w:rPr>
          <w:rFonts w:hint="eastAsia"/>
        </w:rPr>
        <w:t>程序，比如控制台工具和服务器。</w:t>
      </w:r>
      <w:r>
        <w:t>Qt</w:t>
      </w:r>
      <w:r>
        <w:rPr>
          <w:rFonts w:hint="eastAsia"/>
        </w:rPr>
        <w:t>是面向对象的框架，使用特殊的代码生成扩展（称为</w:t>
      </w:r>
      <w:proofErr w:type="gramStart"/>
      <w:r>
        <w:rPr>
          <w:rFonts w:hint="eastAsia"/>
        </w:rPr>
        <w:t>元对象</w:t>
      </w:r>
      <w:proofErr w:type="gramEnd"/>
      <w:r>
        <w:rPr>
          <w:rFonts w:hint="eastAsia"/>
        </w:rPr>
        <w:t>编译器</w:t>
      </w:r>
      <w:r>
        <w:t xml:space="preserve">(Meta Object Compiler, </w:t>
      </w:r>
      <w:proofErr w:type="spellStart"/>
      <w:r>
        <w:t>moc</w:t>
      </w:r>
      <w:proofErr w:type="spellEnd"/>
      <w:r>
        <w:t>)</w:t>
      </w:r>
      <w:r>
        <w:rPr>
          <w:rFonts w:hint="eastAsia"/>
        </w:rPr>
        <w:t>）以及一些宏，</w:t>
      </w:r>
      <w:r>
        <w:t>Qt</w:t>
      </w:r>
      <w:r>
        <w:rPr>
          <w:rFonts w:hint="eastAsia"/>
        </w:rPr>
        <w:t>很容易扩展，并且允许真正地组件编程。</w:t>
      </w:r>
    </w:p>
    <w:p w14:paraId="626595EC" w14:textId="77777777" w:rsidR="00871B02" w:rsidRDefault="00871B02" w:rsidP="001942D7">
      <w:pPr>
        <w:numPr>
          <w:ilvl w:val="0"/>
          <w:numId w:val="11"/>
        </w:numPr>
      </w:pPr>
      <w:bookmarkStart w:id="18" w:name="_Toc18953345"/>
      <w:proofErr w:type="spellStart"/>
      <w:r>
        <w:t>Qsciscintilla</w:t>
      </w:r>
      <w:bookmarkEnd w:id="18"/>
      <w:proofErr w:type="spellEnd"/>
    </w:p>
    <w:p w14:paraId="6E357AF7" w14:textId="77777777" w:rsidR="00871B02" w:rsidRDefault="00871B02" w:rsidP="00871B02">
      <w:pPr>
        <w:ind w:firstLineChars="202" w:firstLine="424"/>
      </w:pPr>
      <w:r>
        <w:t>Scintilla</w:t>
      </w:r>
      <w:r>
        <w:rPr>
          <w:rFonts w:hint="eastAsia"/>
        </w:rPr>
        <w:t>是一个免费、跨平台、支持语法高亮的编辑控件。它完整支持源代码的编辑和调试，包括语法高亮、错误指示、代码完成（</w:t>
      </w:r>
      <w:r>
        <w:t>code completion</w:t>
      </w:r>
      <w:r>
        <w:rPr>
          <w:rFonts w:hint="eastAsia"/>
        </w:rPr>
        <w:t>）和调用提示</w:t>
      </w:r>
      <w:r>
        <w:t>(call tips)</w:t>
      </w:r>
      <w:r>
        <w:rPr>
          <w:rFonts w:hint="eastAsia"/>
        </w:rPr>
        <w:t>。能包含标记（</w:t>
      </w:r>
      <w:r>
        <w:t>marker</w:t>
      </w:r>
      <w:r>
        <w:rPr>
          <w:rFonts w:hint="eastAsia"/>
        </w:rPr>
        <w:t>）的页边（</w:t>
      </w:r>
      <w:r>
        <w:t>margin</w:t>
      </w:r>
      <w:r>
        <w:rPr>
          <w:rFonts w:hint="eastAsia"/>
        </w:rPr>
        <w:t>）可用于标记断点、折叠和高亮当前行。而</w:t>
      </w:r>
      <w:proofErr w:type="spellStart"/>
      <w:r>
        <w:t>QScintilla</w:t>
      </w:r>
      <w:proofErr w:type="spellEnd"/>
      <w:r>
        <w:rPr>
          <w:rFonts w:hint="eastAsia"/>
        </w:rPr>
        <w:t>是</w:t>
      </w:r>
      <w:r>
        <w:t>Scintilla</w:t>
      </w:r>
      <w:r>
        <w:rPr>
          <w:rFonts w:hint="eastAsia"/>
        </w:rPr>
        <w:t>在</w:t>
      </w:r>
      <w:r>
        <w:t>QT</w:t>
      </w:r>
      <w:r>
        <w:rPr>
          <w:rFonts w:hint="eastAsia"/>
        </w:rPr>
        <w:t>上的移植。</w:t>
      </w:r>
    </w:p>
    <w:p w14:paraId="14BB35B7" w14:textId="77777777" w:rsidR="00871B02" w:rsidRDefault="00871B02" w:rsidP="001942D7">
      <w:pPr>
        <w:numPr>
          <w:ilvl w:val="0"/>
          <w:numId w:val="11"/>
        </w:numPr>
      </w:pPr>
      <w:bookmarkStart w:id="19" w:name="_Toc18953346"/>
      <w:proofErr w:type="spellStart"/>
      <w:r>
        <w:t>gcc</w:t>
      </w:r>
      <w:proofErr w:type="spellEnd"/>
      <w:r>
        <w:t xml:space="preserve"> / g++</w:t>
      </w:r>
      <w:bookmarkEnd w:id="19"/>
    </w:p>
    <w:p w14:paraId="6D087B2E" w14:textId="77777777" w:rsidR="00871B02" w:rsidRDefault="00871B02" w:rsidP="00871B02">
      <w:pPr>
        <w:ind w:firstLineChars="202" w:firstLine="424"/>
      </w:pPr>
      <w:r>
        <w:t>GCC</w:t>
      </w:r>
      <w:r>
        <w:rPr>
          <w:rFonts w:hint="eastAsia"/>
        </w:rPr>
        <w:t>（</w:t>
      </w:r>
      <w:r>
        <w:t>GNU Compiler Collection</w:t>
      </w:r>
      <w:r>
        <w:rPr>
          <w:rFonts w:hint="eastAsia"/>
        </w:rPr>
        <w:t>，</w:t>
      </w:r>
      <w:r>
        <w:t>GNU</w:t>
      </w:r>
      <w:r>
        <w:rPr>
          <w:rFonts w:hint="eastAsia"/>
        </w:rPr>
        <w:t>编译器套件），是由</w:t>
      </w:r>
      <w:r>
        <w:t xml:space="preserve"> GNU </w:t>
      </w:r>
      <w:r>
        <w:rPr>
          <w:rFonts w:hint="eastAsia"/>
        </w:rPr>
        <w:t>开发的编程语言编译器。它是以</w:t>
      </w:r>
      <w:r>
        <w:t>GPL</w:t>
      </w:r>
      <w:r>
        <w:rPr>
          <w:rFonts w:hint="eastAsia"/>
        </w:rPr>
        <w:t>许可证所发行的自由软件，也是</w:t>
      </w:r>
      <w:r>
        <w:t xml:space="preserve"> GNU</w:t>
      </w:r>
      <w:r>
        <w:rPr>
          <w:rFonts w:hint="eastAsia"/>
        </w:rPr>
        <w:t>计划的关键部分。</w:t>
      </w:r>
      <w:r>
        <w:t>GCC</w:t>
      </w:r>
      <w:r>
        <w:rPr>
          <w:rFonts w:hint="eastAsia"/>
        </w:rPr>
        <w:t>原本作为</w:t>
      </w:r>
      <w:r>
        <w:t>GNU</w:t>
      </w:r>
      <w:r>
        <w:rPr>
          <w:rFonts w:hint="eastAsia"/>
        </w:rPr>
        <w:t>操作系统的官方编译器，现已被大多数类</w:t>
      </w:r>
      <w:r>
        <w:t>Unix</w:t>
      </w:r>
      <w:r>
        <w:rPr>
          <w:rFonts w:hint="eastAsia"/>
        </w:rPr>
        <w:t>操作系统（如</w:t>
      </w:r>
      <w:r>
        <w:t>Linux</w:t>
      </w:r>
      <w:r>
        <w:rPr>
          <w:rFonts w:hint="eastAsia"/>
        </w:rPr>
        <w:t>、</w:t>
      </w:r>
      <w:r>
        <w:t>BSD</w:t>
      </w:r>
      <w:r>
        <w:rPr>
          <w:rFonts w:hint="eastAsia"/>
        </w:rPr>
        <w:t>、</w:t>
      </w:r>
      <w:r>
        <w:t>Mac OS X</w:t>
      </w:r>
      <w:r>
        <w:rPr>
          <w:rFonts w:hint="eastAsia"/>
        </w:rPr>
        <w:t>等）采纳为标准的编译器，</w:t>
      </w:r>
      <w:r>
        <w:t>GCC</w:t>
      </w:r>
      <w:r>
        <w:rPr>
          <w:rFonts w:hint="eastAsia"/>
        </w:rPr>
        <w:t>同样适用于微软的</w:t>
      </w:r>
      <w:r>
        <w:t>Windows</w:t>
      </w:r>
      <w:r>
        <w:rPr>
          <w:rFonts w:hint="eastAsia"/>
        </w:rPr>
        <w:t>。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>和</w:t>
      </w:r>
      <w:r>
        <w:t xml:space="preserve"> g++</w:t>
      </w:r>
      <w:r>
        <w:rPr>
          <w:rFonts w:hint="eastAsia"/>
        </w:rPr>
        <w:t>分别是</w:t>
      </w:r>
      <w:r>
        <w:t>GNU</w:t>
      </w:r>
      <w:r>
        <w:rPr>
          <w:rFonts w:hint="eastAsia"/>
        </w:rPr>
        <w:t>的</w:t>
      </w:r>
      <w:r>
        <w:t xml:space="preserve">C </w:t>
      </w:r>
      <w:r>
        <w:rPr>
          <w:rFonts w:hint="eastAsia"/>
        </w:rPr>
        <w:t>和</w:t>
      </w:r>
      <w:r>
        <w:t xml:space="preserve"> C++ </w:t>
      </w:r>
      <w:r>
        <w:rPr>
          <w:rFonts w:hint="eastAsia"/>
        </w:rPr>
        <w:t>的编译器。</w:t>
      </w:r>
    </w:p>
    <w:p w14:paraId="796A7B69" w14:textId="77777777" w:rsidR="00871B02" w:rsidRDefault="00871B02" w:rsidP="001942D7">
      <w:pPr>
        <w:numPr>
          <w:ilvl w:val="0"/>
          <w:numId w:val="11"/>
        </w:numPr>
      </w:pPr>
      <w:bookmarkStart w:id="20" w:name="_Toc18953347"/>
      <w:proofErr w:type="spellStart"/>
      <w:r>
        <w:t>gdb</w:t>
      </w:r>
      <w:bookmarkEnd w:id="20"/>
      <w:proofErr w:type="spellEnd"/>
    </w:p>
    <w:p w14:paraId="050D53F9" w14:textId="77777777" w:rsidR="00871B02" w:rsidRDefault="00871B02" w:rsidP="00871B02">
      <w:pPr>
        <w:ind w:firstLineChars="202" w:firstLine="424"/>
      </w:pPr>
      <w:r>
        <w:t>GNU</w:t>
      </w:r>
      <w:r>
        <w:rPr>
          <w:rFonts w:hint="eastAsia"/>
        </w:rPr>
        <w:t>项目调试器</w:t>
      </w:r>
      <w:r>
        <w:t>GDB</w:t>
      </w:r>
      <w:r>
        <w:rPr>
          <w:rFonts w:hint="eastAsia"/>
        </w:rPr>
        <w:t>允许您在执行时查看另一个程序内部的内容</w:t>
      </w:r>
      <w:r>
        <w:t xml:space="preserve"> - </w:t>
      </w:r>
      <w:r>
        <w:rPr>
          <w:rFonts w:hint="eastAsia"/>
        </w:rPr>
        <w:t>或者在崩溃时另一个程序正在执行的操作。</w:t>
      </w:r>
      <w:r>
        <w:t xml:space="preserve"> GDB</w:t>
      </w:r>
      <w:r>
        <w:rPr>
          <w:rFonts w:hint="eastAsia"/>
        </w:rPr>
        <w:t>可以做四种主要的事情（加上支持这些事情的其他事情）来帮助你捕捉行为中的错误：</w:t>
      </w:r>
    </w:p>
    <w:p w14:paraId="6B5B2F6D" w14:textId="77777777" w:rsidR="00871B02" w:rsidRDefault="00871B02" w:rsidP="001942D7">
      <w:pPr>
        <w:numPr>
          <w:ilvl w:val="0"/>
          <w:numId w:val="12"/>
        </w:numPr>
        <w:ind w:firstLine="6"/>
      </w:pPr>
      <w:r>
        <w:rPr>
          <w:rFonts w:hint="eastAsia"/>
        </w:rPr>
        <w:t>启动程序，指定可能影响其行为的任何事情。</w:t>
      </w:r>
      <w:r>
        <w:t xml:space="preserve"> </w:t>
      </w:r>
    </w:p>
    <w:p w14:paraId="24375CBD" w14:textId="77777777" w:rsidR="00871B02" w:rsidRDefault="00871B02" w:rsidP="001942D7">
      <w:pPr>
        <w:numPr>
          <w:ilvl w:val="0"/>
          <w:numId w:val="12"/>
        </w:numPr>
        <w:ind w:firstLine="6"/>
      </w:pPr>
      <w:r>
        <w:rPr>
          <w:rFonts w:hint="eastAsia"/>
        </w:rPr>
        <w:t>使程序在指定条件下停止。</w:t>
      </w:r>
    </w:p>
    <w:p w14:paraId="7AED871D" w14:textId="77777777" w:rsidR="00871B02" w:rsidRDefault="00871B02" w:rsidP="001942D7">
      <w:pPr>
        <w:numPr>
          <w:ilvl w:val="0"/>
          <w:numId w:val="12"/>
        </w:numPr>
        <w:ind w:firstLine="6"/>
      </w:pPr>
      <w:r>
        <w:rPr>
          <w:rFonts w:hint="eastAsia"/>
        </w:rPr>
        <w:lastRenderedPageBreak/>
        <w:t>当程序停止时，检查发生了什么。</w:t>
      </w:r>
      <w:r>
        <w:t xml:space="preserve"> </w:t>
      </w:r>
    </w:p>
    <w:p w14:paraId="0565562E" w14:textId="77777777" w:rsidR="00871B02" w:rsidRDefault="00871B02" w:rsidP="001942D7">
      <w:pPr>
        <w:numPr>
          <w:ilvl w:val="0"/>
          <w:numId w:val="12"/>
        </w:numPr>
        <w:ind w:firstLine="6"/>
      </w:pPr>
      <w:r>
        <w:rPr>
          <w:rFonts w:hint="eastAsia"/>
        </w:rPr>
        <w:t>更改程序中的内容，以便您可以尝试纠正一个错误的影响并继续了解另一个错误。</w:t>
      </w:r>
      <w:r>
        <w:t xml:space="preserve"> </w:t>
      </w:r>
    </w:p>
    <w:p w14:paraId="1BA7D2E4" w14:textId="77777777" w:rsidR="00871B02" w:rsidRPr="00871B02" w:rsidRDefault="00871B02" w:rsidP="00D02A5B">
      <w:pPr>
        <w:ind w:firstLineChars="202" w:firstLine="424"/>
      </w:pPr>
      <w:r>
        <w:rPr>
          <w:rFonts w:hint="eastAsia"/>
        </w:rPr>
        <w:t>这些程序可能与</w:t>
      </w:r>
      <w:r>
        <w:t>GDB</w:t>
      </w:r>
      <w:r>
        <w:rPr>
          <w:rFonts w:hint="eastAsia"/>
        </w:rPr>
        <w:t>（本机），另一台机器（远程）或模拟器在同一台机器上执行。</w:t>
      </w:r>
      <w:r>
        <w:t xml:space="preserve"> GDB</w:t>
      </w:r>
      <w:r>
        <w:rPr>
          <w:rFonts w:hint="eastAsia"/>
        </w:rPr>
        <w:t>可以在大多数流行的</w:t>
      </w:r>
      <w:r>
        <w:t>UNIX</w:t>
      </w:r>
      <w:r>
        <w:rPr>
          <w:rFonts w:hint="eastAsia"/>
        </w:rPr>
        <w:t>和</w:t>
      </w:r>
      <w:r>
        <w:t>Microsoft Windows</w:t>
      </w:r>
      <w:r>
        <w:rPr>
          <w:rFonts w:hint="eastAsia"/>
        </w:rPr>
        <w:t>变体上运行，也可以在</w:t>
      </w:r>
      <w:r>
        <w:t>Mac OS X</w:t>
      </w:r>
      <w:r>
        <w:rPr>
          <w:rFonts w:hint="eastAsia"/>
        </w:rPr>
        <w:t>上运行。</w:t>
      </w:r>
    </w:p>
    <w:p w14:paraId="105246CE" w14:textId="77777777" w:rsidR="00871B02" w:rsidRPr="00871B02" w:rsidRDefault="00871B02" w:rsidP="00871B02">
      <w:pPr>
        <w:pStyle w:val="3"/>
      </w:pPr>
      <w:bookmarkStart w:id="21" w:name="_Toc19131315"/>
      <w:r>
        <w:rPr>
          <w:rFonts w:hint="eastAsia"/>
        </w:rPr>
        <w:t>参考文档</w:t>
      </w:r>
      <w:bookmarkEnd w:id="21"/>
    </w:p>
    <w:p w14:paraId="3F72F55F" w14:textId="77777777" w:rsidR="00FD7CC6" w:rsidRDefault="00FD7CC6" w:rsidP="001942D7">
      <w:pPr>
        <w:numPr>
          <w:ilvl w:val="0"/>
          <w:numId w:val="13"/>
        </w:numPr>
      </w:pPr>
      <w:r>
        <w:rPr>
          <w:rFonts w:hint="eastAsia"/>
        </w:rPr>
        <w:t>软件测试方法和技术（第二版），</w:t>
      </w:r>
      <w:proofErr w:type="gramStart"/>
      <w:r>
        <w:rPr>
          <w:rFonts w:hint="eastAsia"/>
        </w:rPr>
        <w:t>朱少民主编</w:t>
      </w:r>
      <w:proofErr w:type="gramEnd"/>
      <w:r>
        <w:rPr>
          <w:rFonts w:hint="eastAsia"/>
        </w:rPr>
        <w:t>，清华大学出版社</w:t>
      </w:r>
    </w:p>
    <w:p w14:paraId="383C219E" w14:textId="77777777" w:rsidR="00D02A5B" w:rsidRDefault="00D02A5B" w:rsidP="001942D7">
      <w:pPr>
        <w:numPr>
          <w:ilvl w:val="0"/>
          <w:numId w:val="13"/>
        </w:numPr>
      </w:pPr>
      <w:r>
        <w:rPr>
          <w:rFonts w:hint="eastAsia"/>
        </w:rPr>
        <w:t>软件测试方案模板</w:t>
      </w:r>
    </w:p>
    <w:p w14:paraId="75E277A6" w14:textId="77777777" w:rsidR="00FD7CC6" w:rsidRDefault="00FD7CC6" w:rsidP="00FD7CC6"/>
    <w:p w14:paraId="0C14FF90" w14:textId="77777777" w:rsidR="00FD7CC6" w:rsidRPr="00FD7CC6" w:rsidRDefault="002C2C1D" w:rsidP="002C2C1D">
      <w:pPr>
        <w:pStyle w:val="1"/>
      </w:pPr>
      <w:r>
        <w:br w:type="page"/>
      </w:r>
      <w:bookmarkStart w:id="22" w:name="_Toc524552364"/>
      <w:bookmarkStart w:id="23" w:name="_Toc19131316"/>
      <w:r w:rsidR="00FD7CC6" w:rsidRPr="00FD7CC6">
        <w:rPr>
          <w:rFonts w:hint="eastAsia"/>
        </w:rPr>
        <w:lastRenderedPageBreak/>
        <w:t>测试范围</w:t>
      </w:r>
      <w:bookmarkEnd w:id="22"/>
      <w:bookmarkEnd w:id="23"/>
    </w:p>
    <w:p w14:paraId="1C9CEC4A" w14:textId="77777777" w:rsidR="00FD7CC6" w:rsidRPr="000E56D7" w:rsidRDefault="00FD7CC6" w:rsidP="00FD7CC6">
      <w:pPr>
        <w:pStyle w:val="2"/>
      </w:pPr>
      <w:bookmarkStart w:id="24" w:name="_Toc524552365"/>
      <w:bookmarkStart w:id="25" w:name="_Toc19131317"/>
      <w:r w:rsidRPr="000E56D7">
        <w:rPr>
          <w:rFonts w:hint="eastAsia"/>
        </w:rPr>
        <w:t>系统结构图</w:t>
      </w:r>
      <w:bookmarkEnd w:id="24"/>
      <w:bookmarkEnd w:id="25"/>
    </w:p>
    <w:p w14:paraId="4B219678" w14:textId="77777777" w:rsidR="00FD7CC6" w:rsidRDefault="00112C53" w:rsidP="000E56D7">
      <w:pPr>
        <w:jc w:val="center"/>
      </w:pPr>
      <w:r w:rsidRPr="000E56D7">
        <w:rPr>
          <w:noProof/>
        </w:rPr>
        <w:drawing>
          <wp:inline distT="0" distB="0" distL="0" distR="0" wp14:anchorId="7EFDD113" wp14:editId="6A4AB5C5">
            <wp:extent cx="5819775" cy="3324225"/>
            <wp:effectExtent l="0" t="0" r="0" b="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4D49" w14:textId="77777777" w:rsidR="00FD7CC6" w:rsidRDefault="00FD7CC6" w:rsidP="00FD7CC6">
      <w:pPr>
        <w:pStyle w:val="2"/>
      </w:pPr>
      <w:bookmarkStart w:id="26" w:name="_Toc524552366"/>
      <w:bookmarkStart w:id="27" w:name="_Toc19131318"/>
      <w:r>
        <w:rPr>
          <w:rFonts w:hint="eastAsia"/>
        </w:rPr>
        <w:t>系统功能</w:t>
      </w:r>
      <w:bookmarkEnd w:id="26"/>
      <w:r w:rsidR="007D6BC2">
        <w:rPr>
          <w:rFonts w:hint="eastAsia"/>
        </w:rPr>
        <w:t>表</w:t>
      </w:r>
      <w:bookmarkEnd w:id="27"/>
    </w:p>
    <w:tbl>
      <w:tblPr>
        <w:tblW w:w="8360" w:type="dxa"/>
        <w:tblInd w:w="113" w:type="dxa"/>
        <w:tblLook w:val="04A0" w:firstRow="1" w:lastRow="0" w:firstColumn="1" w:lastColumn="0" w:noHBand="0" w:noVBand="1"/>
      </w:tblPr>
      <w:tblGrid>
        <w:gridCol w:w="2020"/>
        <w:gridCol w:w="1080"/>
        <w:gridCol w:w="3320"/>
        <w:gridCol w:w="1940"/>
      </w:tblGrid>
      <w:tr w:rsidR="00D02A5B" w:rsidRPr="00D02A5B" w14:paraId="3B7D4870" w14:textId="77777777" w:rsidTr="00D02A5B">
        <w:trPr>
          <w:trHeight w:val="285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E59A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程序功能表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816FE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文本编辑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E425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复制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B1911" w14:textId="44736E58" w:rsidR="00D02A5B" w:rsidRPr="00D02A5B" w:rsidRDefault="00995257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</w:p>
        </w:tc>
      </w:tr>
      <w:tr w:rsidR="00D02A5B" w:rsidRPr="00D02A5B" w14:paraId="51F35DDC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D16B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E2D1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49CF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粘贴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7AE3" w14:textId="5886C89D" w:rsidR="00D02A5B" w:rsidRPr="00D02A5B" w:rsidRDefault="00995257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V</w:t>
            </w:r>
          </w:p>
        </w:tc>
      </w:tr>
      <w:tr w:rsidR="00D02A5B" w:rsidRPr="00D02A5B" w14:paraId="71A49ADE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4A375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F6D83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024D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查找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FF51" w14:textId="1A793B88" w:rsidR="00D02A5B" w:rsidRPr="00D02A5B" w:rsidRDefault="00995257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F</w:t>
            </w:r>
          </w:p>
        </w:tc>
      </w:tr>
      <w:tr w:rsidR="00D02A5B" w:rsidRPr="00D02A5B" w14:paraId="5489D2D7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62BB0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6CE48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AE13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替换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C394" w14:textId="2E79004F" w:rsidR="00D02A5B" w:rsidRPr="00D02A5B" w:rsidRDefault="00995257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H</w:t>
            </w:r>
          </w:p>
        </w:tc>
      </w:tr>
      <w:tr w:rsidR="00D02A5B" w:rsidRPr="00D02A5B" w14:paraId="221EB610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A6649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2D2BC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B7CCA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撤销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5362" w14:textId="6D070926" w:rsidR="00D02A5B" w:rsidRPr="00D02A5B" w:rsidRDefault="00995257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Z</w:t>
            </w:r>
          </w:p>
        </w:tc>
      </w:tr>
      <w:tr w:rsidR="00D02A5B" w:rsidRPr="00D02A5B" w14:paraId="511EC379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B4707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08865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7504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重做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EAB4" w14:textId="3AB3D65F" w:rsidR="00D02A5B" w:rsidRPr="00D02A5B" w:rsidRDefault="00995257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Y</w:t>
            </w:r>
          </w:p>
        </w:tc>
      </w:tr>
      <w:tr w:rsidR="00D02A5B" w:rsidRPr="00D02A5B" w14:paraId="7DEF9FBE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DC8C2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B7F1C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3DB2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在状态栏显示当</w:t>
            </w:r>
            <w:proofErr w:type="gram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前行数</w:t>
            </w:r>
            <w:proofErr w:type="gram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3BE7D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14:paraId="1FDCEF1B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0303C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76383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59DB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调整字体大小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E20D" w14:textId="23C90832" w:rsidR="00D02A5B" w:rsidRPr="00D02A5B" w:rsidRDefault="00995257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proofErr w:type="spellStart"/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wheelEvent</w:t>
            </w:r>
            <w:proofErr w:type="spellEnd"/>
          </w:p>
        </w:tc>
      </w:tr>
      <w:tr w:rsidR="00D02A5B" w:rsidRPr="00D02A5B" w14:paraId="07DF5D8C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DA53D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0B78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代码编辑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F39A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关键字</w:t>
            </w:r>
            <w:proofErr w:type="gram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识别高</w:t>
            </w:r>
            <w:proofErr w:type="gram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亮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34233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14:paraId="328B9B44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46E1F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15FD2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DCD9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关键字联想提示、补全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6377D" w14:textId="7D0D8D65" w:rsidR="00D02A5B" w:rsidRPr="00D02A5B" w:rsidRDefault="00995257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ab</w:t>
            </w:r>
          </w:p>
        </w:tc>
      </w:tr>
      <w:tr w:rsidR="00D02A5B" w:rsidRPr="00D02A5B" w14:paraId="04B7EB81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045EA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6DD0D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B1AA9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括号自动匹配高亮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A7E32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14:paraId="2C2DC27D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27535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72559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08D47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括号自动补全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B8FF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14:paraId="7188182A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B038F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47018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3F54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变量重命名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67F6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F2</w:t>
            </w:r>
          </w:p>
        </w:tc>
      </w:tr>
      <w:tr w:rsidR="00D02A5B" w:rsidRPr="00D02A5B" w14:paraId="4101869C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3EE42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81C23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5377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自动缩进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AD385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14:paraId="3018BE68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5DAB9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4D30E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B6FF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多行注释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38AB" w14:textId="01F736FC" w:rsidR="00D02A5B" w:rsidRPr="00D02A5B" w:rsidRDefault="00995257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hift + /</w:t>
            </w:r>
          </w:p>
        </w:tc>
      </w:tr>
      <w:tr w:rsidR="00D02A5B" w:rsidRPr="00D02A5B" w14:paraId="797BA709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D5DCB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40F8E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07B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代码块折叠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1F4C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14:paraId="31353C7E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3EAD9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553EF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1CE25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对已编辑的函数进行高亮显示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E1E82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14:paraId="592916F7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E6A63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45625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99ECA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代码跳转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D5A97" w14:textId="4EE5C9A1" w:rsidR="00D02A5B" w:rsidRPr="00D02A5B" w:rsidRDefault="00995257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proofErr w:type="spellStart"/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mouseClick</w:t>
            </w:r>
            <w:proofErr w:type="spellEnd"/>
          </w:p>
        </w:tc>
      </w:tr>
      <w:tr w:rsidR="00D02A5B" w:rsidRPr="00D02A5B" w14:paraId="347142ED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2DFD8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21A57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5047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行格式排版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7103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14:paraId="400595D8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158D5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9E24F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BBF26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整体格式排版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0F577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14:paraId="1259B47E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2617A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24F46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14FB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注释显示 / 隐藏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9D83E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DA56A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F8</w:t>
            </w:r>
          </w:p>
        </w:tc>
      </w:tr>
      <w:tr w:rsidR="00D02A5B" w:rsidRPr="00D02A5B" w14:paraId="1DFC2AFB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E03D1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52BB1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代码运行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9D2B6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对当前文件编译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4670" w14:textId="50F904E1" w:rsidR="00D02A5B" w:rsidRPr="00D02A5B" w:rsidRDefault="00995257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B</w:t>
            </w:r>
          </w:p>
        </w:tc>
      </w:tr>
      <w:tr w:rsidR="00D02A5B" w:rsidRPr="00D02A5B" w14:paraId="702E5B9C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98F0F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23545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9DF6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对当前文件运行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2D6FC" w14:textId="4F348184" w:rsidR="00D02A5B" w:rsidRPr="00D02A5B" w:rsidRDefault="00995257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</w:t>
            </w:r>
          </w:p>
        </w:tc>
      </w:tr>
      <w:tr w:rsidR="00D02A5B" w:rsidRPr="00D02A5B" w14:paraId="602C5C94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D5640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2A25B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B2D03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实现多文件编译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AF85" w14:textId="57A5A855" w:rsidR="00D02A5B" w:rsidRPr="00D02A5B" w:rsidRDefault="00995257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hift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B</w:t>
            </w:r>
          </w:p>
        </w:tc>
      </w:tr>
      <w:tr w:rsidR="00D02A5B" w:rsidRPr="00D02A5B" w14:paraId="7624B041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87CC0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68335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4373C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实现项目运行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CE5E" w14:textId="2C819129" w:rsidR="00D02A5B" w:rsidRPr="00D02A5B" w:rsidRDefault="00995257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A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lt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</w:t>
            </w:r>
          </w:p>
        </w:tc>
      </w:tr>
      <w:tr w:rsidR="00D02A5B" w:rsidRPr="00D02A5B" w14:paraId="78348B1E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AB215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ED539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6E6D1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在控制台显示编译结果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A42F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14:paraId="0425902F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9FB42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8C21B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6950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gdb</w:t>
            </w:r>
            <w:proofErr w:type="spellEnd"/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对当前文件调试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044C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F5</w:t>
            </w:r>
          </w:p>
        </w:tc>
      </w:tr>
      <w:tr w:rsidR="00D02A5B" w:rsidRPr="00D02A5B" w14:paraId="205FA603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913DF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C1FB6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文件管理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70D1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新建文件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EAC0" w14:textId="070A70D5" w:rsidR="00D02A5B" w:rsidRPr="00D02A5B" w:rsidRDefault="00995257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N</w:t>
            </w:r>
          </w:p>
        </w:tc>
      </w:tr>
      <w:tr w:rsidR="00D02A5B" w:rsidRPr="00D02A5B" w14:paraId="6BC2DD46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087E6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A4EFB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4D783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打开文件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9EBF" w14:textId="6617EBF4" w:rsidR="00D02A5B" w:rsidRPr="00D02A5B" w:rsidRDefault="00995257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</w:t>
            </w:r>
          </w:p>
        </w:tc>
      </w:tr>
      <w:tr w:rsidR="00D02A5B" w:rsidRPr="00D02A5B" w14:paraId="55BC6A22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FC91B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2E241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C277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打开文件夹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0375" w14:textId="2F32F706" w:rsidR="00D02A5B" w:rsidRPr="00D02A5B" w:rsidRDefault="00995257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hift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</w:t>
            </w:r>
          </w:p>
        </w:tc>
      </w:tr>
      <w:tr w:rsidR="00D02A5B" w:rsidRPr="00D02A5B" w14:paraId="0EADDD78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070E5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7D32A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CC128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保存文件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AFFA3" w14:textId="70D46D08" w:rsidR="00D02A5B" w:rsidRPr="00D02A5B" w:rsidRDefault="00995257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</w:p>
        </w:tc>
      </w:tr>
      <w:tr w:rsidR="00D02A5B" w:rsidRPr="00D02A5B" w14:paraId="4CA803AF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027C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A2A3C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31BCF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另存为文件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EB023" w14:textId="45A72708" w:rsidR="00D02A5B" w:rsidRPr="00D02A5B" w:rsidRDefault="00995257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="00D02A5B"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shift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</w:p>
        </w:tc>
      </w:tr>
      <w:tr w:rsidR="00D02A5B" w:rsidRPr="00D02A5B" w14:paraId="37C12BB3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229A9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3779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F931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多文件编辑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DBDA4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02A5B" w:rsidRPr="00D02A5B" w14:paraId="00C08392" w14:textId="77777777" w:rsidTr="00D02A5B">
        <w:trPr>
          <w:trHeight w:val="285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633D1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E9ED5" w14:textId="77777777" w:rsidR="00D02A5B" w:rsidRPr="00D02A5B" w:rsidRDefault="00D02A5B" w:rsidP="00D02A5B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3D46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树形文件资源管理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95D9" w14:textId="77777777" w:rsidR="00D02A5B" w:rsidRPr="00D02A5B" w:rsidRDefault="00D02A5B" w:rsidP="00D02A5B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7484346E" w14:textId="77777777" w:rsidR="00D02A5B" w:rsidRPr="00D02A5B" w:rsidRDefault="00D02A5B" w:rsidP="00D02A5B"/>
    <w:p w14:paraId="0EDC493D" w14:textId="77777777" w:rsidR="00FD7CC6" w:rsidRDefault="00FD7CC6" w:rsidP="00FD7CC6">
      <w:pPr>
        <w:pStyle w:val="2"/>
      </w:pPr>
      <w:bookmarkStart w:id="28" w:name="_Toc524552367"/>
      <w:bookmarkStart w:id="29" w:name="_Toc19131319"/>
      <w:r>
        <w:rPr>
          <w:rFonts w:hint="eastAsia"/>
        </w:rPr>
        <w:t>系统性能需求</w:t>
      </w:r>
      <w:bookmarkEnd w:id="28"/>
      <w:bookmarkEnd w:id="29"/>
    </w:p>
    <w:p w14:paraId="33F2701E" w14:textId="77777777" w:rsidR="00FD7CC6" w:rsidRDefault="00FD7CC6" w:rsidP="00FD7CC6">
      <w:pPr>
        <w:pStyle w:val="3"/>
      </w:pPr>
      <w:bookmarkStart w:id="30" w:name="_Toc524552368"/>
      <w:bookmarkStart w:id="31" w:name="_Toc19131320"/>
      <w:r>
        <w:rPr>
          <w:rFonts w:hint="eastAsia"/>
        </w:rPr>
        <w:t>响应时间</w:t>
      </w:r>
      <w:bookmarkEnd w:id="30"/>
      <w:bookmarkEnd w:id="31"/>
    </w:p>
    <w:p w14:paraId="76C40942" w14:textId="77777777" w:rsidR="00D2396D" w:rsidRDefault="00FD7CC6" w:rsidP="00FD7CC6">
      <w:r>
        <w:rPr>
          <w:rFonts w:hint="eastAsia"/>
        </w:rPr>
        <w:tab/>
      </w:r>
      <w:r w:rsidR="00D2396D" w:rsidRPr="00D2396D">
        <w:rPr>
          <w:rFonts w:hint="eastAsia"/>
        </w:rPr>
        <w:t>系统应具有快速响应的特性</w:t>
      </w:r>
      <w:r w:rsidR="00D2396D">
        <w:rPr>
          <w:rFonts w:hint="eastAsia"/>
        </w:rPr>
        <w:t>：</w:t>
      </w:r>
    </w:p>
    <w:p w14:paraId="59A42B6D" w14:textId="77777777" w:rsidR="00D2396D" w:rsidRDefault="00D2396D" w:rsidP="001942D7">
      <w:pPr>
        <w:numPr>
          <w:ilvl w:val="0"/>
          <w:numId w:val="14"/>
        </w:numPr>
        <w:ind w:firstLine="6"/>
      </w:pPr>
      <w:r w:rsidRPr="00D2396D">
        <w:rPr>
          <w:rFonts w:hint="eastAsia"/>
        </w:rPr>
        <w:t>用户打开界面和提交事务的平均响应时间应低于</w:t>
      </w:r>
      <w:r w:rsidRPr="00D2396D">
        <w:rPr>
          <w:rFonts w:hint="eastAsia"/>
        </w:rPr>
        <w:t>1</w:t>
      </w:r>
      <w:r w:rsidRPr="00D2396D">
        <w:rPr>
          <w:rFonts w:hint="eastAsia"/>
        </w:rPr>
        <w:t>秒</w:t>
      </w:r>
      <w:r>
        <w:rPr>
          <w:rFonts w:hint="eastAsia"/>
        </w:rPr>
        <w:t>；</w:t>
      </w:r>
    </w:p>
    <w:p w14:paraId="0A22D795" w14:textId="77777777" w:rsidR="00FD7CC6" w:rsidRDefault="00D2396D" w:rsidP="001942D7">
      <w:pPr>
        <w:numPr>
          <w:ilvl w:val="0"/>
          <w:numId w:val="14"/>
        </w:numPr>
        <w:ind w:firstLine="6"/>
      </w:pPr>
      <w:r>
        <w:rPr>
          <w:rFonts w:hint="eastAsia"/>
        </w:rPr>
        <w:t>用户进行</w:t>
      </w:r>
      <w:r>
        <w:rPr>
          <w:rFonts w:hint="eastAsia"/>
        </w:rPr>
        <w:t>Debug</w:t>
      </w:r>
      <w:r>
        <w:rPr>
          <w:rFonts w:hint="eastAsia"/>
        </w:rPr>
        <w:t>操作的响应时间应低于</w:t>
      </w:r>
      <w:r>
        <w:rPr>
          <w:rFonts w:hint="eastAsia"/>
        </w:rPr>
        <w:t>2s</w:t>
      </w:r>
      <w:r>
        <w:rPr>
          <w:rFonts w:hint="eastAsia"/>
        </w:rPr>
        <w:t>。</w:t>
      </w:r>
    </w:p>
    <w:p w14:paraId="75B52094" w14:textId="77777777" w:rsidR="007D6BC2" w:rsidRDefault="007D6BC2" w:rsidP="007D6BC2">
      <w:pPr>
        <w:pStyle w:val="3"/>
      </w:pPr>
      <w:bookmarkStart w:id="32" w:name="_Toc19131321"/>
      <w:r>
        <w:rPr>
          <w:rFonts w:hint="eastAsia"/>
        </w:rPr>
        <w:t>易用性</w:t>
      </w:r>
      <w:bookmarkEnd w:id="32"/>
    </w:p>
    <w:p w14:paraId="40AFC979" w14:textId="77777777" w:rsidR="007D6BC2" w:rsidRDefault="007D6BC2" w:rsidP="001942D7">
      <w:pPr>
        <w:numPr>
          <w:ilvl w:val="0"/>
          <w:numId w:val="15"/>
        </w:numPr>
      </w:pPr>
      <w:r w:rsidRPr="007D6BC2">
        <w:rPr>
          <w:rFonts w:hint="eastAsia"/>
        </w:rPr>
        <w:t>目标系统用户界面</w:t>
      </w:r>
      <w:proofErr w:type="gramStart"/>
      <w:r w:rsidRPr="007D6BC2">
        <w:rPr>
          <w:rFonts w:hint="eastAsia"/>
        </w:rPr>
        <w:t>应操作</w:t>
      </w:r>
      <w:proofErr w:type="gramEnd"/>
      <w:r w:rsidRPr="007D6BC2">
        <w:rPr>
          <w:rFonts w:hint="eastAsia"/>
        </w:rPr>
        <w:t>简洁、易用、灵活，风格统一易学。</w:t>
      </w:r>
    </w:p>
    <w:p w14:paraId="32D0FC9A" w14:textId="77777777" w:rsidR="007D6BC2" w:rsidRDefault="007D6BC2" w:rsidP="001942D7">
      <w:pPr>
        <w:numPr>
          <w:ilvl w:val="0"/>
          <w:numId w:val="15"/>
        </w:numPr>
      </w:pPr>
      <w:r w:rsidRPr="007D6BC2">
        <w:rPr>
          <w:rFonts w:hint="eastAsia"/>
        </w:rPr>
        <w:t>系统的用户帮助文档要求齐备，易于进行软件使用。</w:t>
      </w:r>
    </w:p>
    <w:p w14:paraId="16776B07" w14:textId="77777777" w:rsidR="007D6BC2" w:rsidRPr="007D6BC2" w:rsidRDefault="007D6BC2" w:rsidP="001942D7">
      <w:pPr>
        <w:numPr>
          <w:ilvl w:val="0"/>
          <w:numId w:val="15"/>
        </w:numPr>
      </w:pPr>
      <w:r>
        <w:rPr>
          <w:rFonts w:hint="eastAsia"/>
        </w:rPr>
        <w:t>系统通过</w:t>
      </w:r>
      <w:r>
        <w:rPr>
          <w:rFonts w:hint="eastAsia"/>
        </w:rPr>
        <w:t>Qt</w:t>
      </w:r>
      <w:r>
        <w:rPr>
          <w:rFonts w:hint="eastAsia"/>
        </w:rPr>
        <w:t>为用户提供</w:t>
      </w:r>
      <w:r>
        <w:rPr>
          <w:rFonts w:hint="eastAsia"/>
        </w:rPr>
        <w:t>GUI</w:t>
      </w:r>
      <w:r>
        <w:rPr>
          <w:rFonts w:hint="eastAsia"/>
        </w:rPr>
        <w:t>图形化界面拓展，并与使用普遍程度高的编辑器在图形界面、快捷键等功能设计一致，</w:t>
      </w:r>
      <w:r w:rsidRPr="007D6BC2">
        <w:rPr>
          <w:rFonts w:hint="eastAsia"/>
        </w:rPr>
        <w:t>充分考虑系统的易用性。</w:t>
      </w:r>
    </w:p>
    <w:p w14:paraId="7E519F2A" w14:textId="77777777" w:rsidR="00D2396D" w:rsidRDefault="00D2396D" w:rsidP="007D6BC2">
      <w:pPr>
        <w:pStyle w:val="3"/>
      </w:pPr>
      <w:bookmarkStart w:id="33" w:name="_Toc19131322"/>
      <w:r>
        <w:rPr>
          <w:rFonts w:hint="eastAsia"/>
        </w:rPr>
        <w:t>可扩展性</w:t>
      </w:r>
      <w:bookmarkEnd w:id="33"/>
    </w:p>
    <w:p w14:paraId="1C54143B" w14:textId="77777777" w:rsidR="00D2396D" w:rsidRDefault="00D2396D" w:rsidP="00D2396D">
      <w:pPr>
        <w:ind w:firstLineChars="202" w:firstLine="424"/>
      </w:pPr>
      <w:r>
        <w:rPr>
          <w:rFonts w:hint="eastAsia"/>
        </w:rPr>
        <w:t>本项目通过</w:t>
      </w:r>
      <w:r>
        <w:rPr>
          <w:rFonts w:hint="eastAsia"/>
        </w:rPr>
        <w:t>Qt</w:t>
      </w:r>
      <w:r>
        <w:rPr>
          <w:rFonts w:hint="eastAsia"/>
        </w:rPr>
        <w:t>开发，具有</w:t>
      </w:r>
      <w:r>
        <w:rPr>
          <w:rFonts w:hint="eastAsia"/>
        </w:rPr>
        <w:t>C++</w:t>
      </w:r>
      <w:r>
        <w:rPr>
          <w:rFonts w:hint="eastAsia"/>
        </w:rPr>
        <w:t>的可扩展性，能够根据用户的需求不断更新设计，进行功能拓展并预留接口，利于以后的升级与扩展。</w:t>
      </w:r>
    </w:p>
    <w:p w14:paraId="6098EC94" w14:textId="77777777" w:rsidR="00FD7CC6" w:rsidRDefault="00D2396D" w:rsidP="00D2396D">
      <w:pPr>
        <w:pStyle w:val="3"/>
      </w:pPr>
      <w:bookmarkStart w:id="34" w:name="_Toc19131323"/>
      <w:r>
        <w:rPr>
          <w:rFonts w:hint="eastAsia"/>
        </w:rPr>
        <w:lastRenderedPageBreak/>
        <w:t>健壮性</w:t>
      </w:r>
      <w:bookmarkEnd w:id="34"/>
    </w:p>
    <w:p w14:paraId="65B8DF1A" w14:textId="77777777" w:rsidR="00D2396D" w:rsidRPr="00D2396D" w:rsidRDefault="00D2396D" w:rsidP="00D2396D">
      <w:pPr>
        <w:ind w:firstLineChars="202" w:firstLine="424"/>
      </w:pPr>
      <w:r w:rsidRPr="00D2396D">
        <w:rPr>
          <w:rFonts w:hint="eastAsia"/>
        </w:rPr>
        <w:t>同时，用户在对系统进行操作时，由于各种原因会进行误操作，或者输入错误的数据等，系统应能够对这些情况进行处理，系统应保证个别模块出现问题不会对其他模块造成影响。</w:t>
      </w:r>
    </w:p>
    <w:p w14:paraId="0053D386" w14:textId="77777777" w:rsidR="00FD7CC6" w:rsidRDefault="002C2C1D" w:rsidP="002C2C1D">
      <w:pPr>
        <w:pStyle w:val="1"/>
      </w:pPr>
      <w:r>
        <w:br w:type="page"/>
      </w:r>
      <w:bookmarkStart w:id="35" w:name="_Toc524552370"/>
      <w:bookmarkStart w:id="36" w:name="_Toc19131324"/>
      <w:r w:rsidR="00FD7CC6">
        <w:rPr>
          <w:rFonts w:hint="eastAsia"/>
        </w:rPr>
        <w:lastRenderedPageBreak/>
        <w:t>测试策略</w:t>
      </w:r>
      <w:bookmarkEnd w:id="35"/>
      <w:bookmarkEnd w:id="36"/>
    </w:p>
    <w:p w14:paraId="2AE65E73" w14:textId="77777777" w:rsidR="00FD7CC6" w:rsidRDefault="00FD7CC6" w:rsidP="00FD7CC6">
      <w:pPr>
        <w:pStyle w:val="2"/>
      </w:pPr>
      <w:bookmarkStart w:id="37" w:name="_Toc524552371"/>
      <w:bookmarkStart w:id="38" w:name="_Toc19131325"/>
      <w:r>
        <w:rPr>
          <w:rFonts w:hint="eastAsia"/>
        </w:rPr>
        <w:t>功能测试</w:t>
      </w:r>
      <w:bookmarkEnd w:id="37"/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5891"/>
      </w:tblGrid>
      <w:tr w:rsidR="00CE5237" w:rsidRPr="002C2C1D" w14:paraId="542AB155" w14:textId="77777777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2200B" w14:textId="77777777" w:rsidR="00FD7CC6" w:rsidRDefault="00FD7CC6" w:rsidP="002C2C1D">
            <w:r>
              <w:rPr>
                <w:rFonts w:hint="eastAsia"/>
              </w:rPr>
              <w:t>测试目标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42C0C" w14:textId="77777777" w:rsidR="00FD7CC6" w:rsidRDefault="00FD7CC6">
            <w:r>
              <w:rPr>
                <w:rFonts w:hint="eastAsia"/>
              </w:rPr>
              <w:t>确保功能测试需求项以及用例场景能够实现</w:t>
            </w:r>
          </w:p>
        </w:tc>
      </w:tr>
      <w:tr w:rsidR="00CE5237" w:rsidRPr="002C2C1D" w14:paraId="77FA878D" w14:textId="77777777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1F614" w14:textId="77777777" w:rsidR="00FD7CC6" w:rsidRDefault="00FD7CC6">
            <w:r>
              <w:rPr>
                <w:rFonts w:hint="eastAsia"/>
              </w:rPr>
              <w:t>测试范围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AA1BD4" w14:textId="77777777" w:rsidR="00FD7CC6" w:rsidRDefault="00FD7CC6">
            <w:r>
              <w:rPr>
                <w:rFonts w:hint="eastAsia"/>
              </w:rPr>
              <w:t>测试数据精确度、数据类型、业务功能等相关方面的正确性</w:t>
            </w:r>
          </w:p>
        </w:tc>
      </w:tr>
      <w:tr w:rsidR="00CE5237" w:rsidRPr="002C2C1D" w14:paraId="6B34A213" w14:textId="77777777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F3005" w14:textId="77777777" w:rsidR="00FD7CC6" w:rsidRDefault="00FD7CC6">
            <w:r>
              <w:rPr>
                <w:rFonts w:hint="eastAsia"/>
              </w:rPr>
              <w:t>测试技术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21D22" w14:textId="77777777" w:rsidR="00FD7CC6" w:rsidRDefault="00FD7CC6">
            <w:r>
              <w:rPr>
                <w:rFonts w:hint="eastAsia"/>
              </w:rPr>
              <w:t>采用黑盒测试、</w:t>
            </w:r>
            <w:proofErr w:type="gramStart"/>
            <w:r>
              <w:rPr>
                <w:rFonts w:hint="eastAsia"/>
              </w:rPr>
              <w:t>白盒测试</w:t>
            </w:r>
            <w:proofErr w:type="gramEnd"/>
            <w:r>
              <w:rPr>
                <w:rFonts w:hint="eastAsia"/>
              </w:rPr>
              <w:t>、边界测试以及等价类测试</w:t>
            </w:r>
          </w:p>
        </w:tc>
      </w:tr>
      <w:tr w:rsidR="00CE5237" w:rsidRPr="002C2C1D" w14:paraId="738E64A9" w14:textId="77777777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AB55A" w14:textId="77777777" w:rsidR="00FD7CC6" w:rsidRDefault="00FD7CC6">
            <w:r>
              <w:rPr>
                <w:rFonts w:hint="eastAsia"/>
              </w:rPr>
              <w:t>工具和方法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C20AD" w14:textId="77777777" w:rsidR="00FD7CC6" w:rsidRDefault="00FD7CC6">
            <w:r>
              <w:rPr>
                <w:rFonts w:hint="eastAsia"/>
              </w:rPr>
              <w:t>手工测试</w:t>
            </w:r>
          </w:p>
        </w:tc>
      </w:tr>
      <w:tr w:rsidR="00CE5237" w:rsidRPr="002C2C1D" w14:paraId="6235276F" w14:textId="77777777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8A31A" w14:textId="77777777" w:rsidR="00FD7CC6" w:rsidRDefault="00FD7CC6">
            <w:r>
              <w:rPr>
                <w:rFonts w:hint="eastAsia"/>
              </w:rPr>
              <w:t>开始标准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5F217" w14:textId="77777777" w:rsidR="00FD7CC6" w:rsidRDefault="00FD7CC6">
            <w:r>
              <w:rPr>
                <w:rFonts w:hint="eastAsia"/>
              </w:rPr>
              <w:t>开发阶段对应功能完成且测试用例设计完毕</w:t>
            </w:r>
          </w:p>
        </w:tc>
      </w:tr>
      <w:tr w:rsidR="00CE5237" w:rsidRPr="002C2C1D" w14:paraId="4D0AA2A2" w14:textId="77777777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6A751" w14:textId="77777777" w:rsidR="00FD7CC6" w:rsidRDefault="00FD7CC6">
            <w:r>
              <w:rPr>
                <w:rFonts w:hint="eastAsia"/>
              </w:rPr>
              <w:t>完成标准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D87AC" w14:textId="77777777" w:rsidR="00FD7CC6" w:rsidRDefault="00FD7CC6">
            <w:r>
              <w:rPr>
                <w:rFonts w:hint="eastAsia"/>
              </w:rPr>
              <w:t>测试完所有功能且获得对应数据（用时等）</w:t>
            </w:r>
          </w:p>
        </w:tc>
      </w:tr>
      <w:tr w:rsidR="00CE5237" w:rsidRPr="002C2C1D" w14:paraId="481014B3" w14:textId="77777777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DEFD4" w14:textId="77777777" w:rsidR="00FD7CC6" w:rsidRDefault="00FD7CC6">
            <w:r>
              <w:rPr>
                <w:rFonts w:hint="eastAsia"/>
              </w:rPr>
              <w:t>特殊事项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65CBA" w14:textId="77777777" w:rsidR="00FD7CC6" w:rsidRDefault="00FD7CC6">
            <w:r>
              <w:rPr>
                <w:rFonts w:hint="eastAsia"/>
              </w:rPr>
              <w:t>无</w:t>
            </w:r>
          </w:p>
        </w:tc>
      </w:tr>
    </w:tbl>
    <w:p w14:paraId="2BF6FBA8" w14:textId="77777777" w:rsidR="007D6BC2" w:rsidRDefault="007D6BC2" w:rsidP="007D6BC2">
      <w:pPr>
        <w:pStyle w:val="2"/>
      </w:pPr>
      <w:bookmarkStart w:id="39" w:name="_Toc19131326"/>
      <w:r w:rsidRPr="007D6BC2">
        <w:rPr>
          <w:rFonts w:hint="eastAsia"/>
        </w:rPr>
        <w:t>用户界面测试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5891"/>
      </w:tblGrid>
      <w:tr w:rsidR="007D6BC2" w:rsidRPr="002C2C1D" w14:paraId="68147D22" w14:textId="77777777" w:rsidTr="00C8634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133B3" w14:textId="77777777" w:rsidR="007D6BC2" w:rsidRDefault="007D6BC2" w:rsidP="00C86347">
            <w:r>
              <w:rPr>
                <w:rFonts w:hint="eastAsia"/>
              </w:rPr>
              <w:t>测试目标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9216F" w14:textId="77777777" w:rsidR="007D6BC2" w:rsidRDefault="007D6BC2" w:rsidP="00C86347">
            <w:r>
              <w:rPr>
                <w:rFonts w:hint="eastAsia"/>
              </w:rPr>
              <w:t>测试图形化界面的对象能否正确反映业务的功能和需求</w:t>
            </w:r>
          </w:p>
        </w:tc>
      </w:tr>
      <w:tr w:rsidR="007D6BC2" w:rsidRPr="002C2C1D" w14:paraId="61A70451" w14:textId="77777777" w:rsidTr="00C8634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16B13" w14:textId="77777777" w:rsidR="007D6BC2" w:rsidRDefault="007D6BC2" w:rsidP="00C86347">
            <w:r>
              <w:rPr>
                <w:rFonts w:hint="eastAsia"/>
              </w:rPr>
              <w:t>测试范围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59D0E" w14:textId="77777777" w:rsidR="007D6BC2" w:rsidRDefault="007D6BC2" w:rsidP="00C86347">
            <w:r>
              <w:rPr>
                <w:rFonts w:hint="eastAsia"/>
              </w:rPr>
              <w:t>测试数据精确度、数据类型、业务功能等相关方面的正确性</w:t>
            </w:r>
          </w:p>
        </w:tc>
      </w:tr>
      <w:tr w:rsidR="007D6BC2" w:rsidRPr="002C2C1D" w14:paraId="64FB65F0" w14:textId="77777777" w:rsidTr="00C8634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D7649" w14:textId="77777777" w:rsidR="007D6BC2" w:rsidRDefault="007D6BC2" w:rsidP="00C86347">
            <w:r>
              <w:rPr>
                <w:rFonts w:hint="eastAsia"/>
              </w:rPr>
              <w:t>测试技术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FA6B6" w14:textId="77777777" w:rsidR="007D6BC2" w:rsidRDefault="008632BB" w:rsidP="00C86347">
            <w:r w:rsidRPr="008632BB">
              <w:rPr>
                <w:rFonts w:hint="eastAsia"/>
              </w:rPr>
              <w:t>为每个窗口创建或修改测试，以核实各个应用程序窗口和对象都可正确地进行浏览，并处于正常的对象状态。</w:t>
            </w:r>
          </w:p>
        </w:tc>
      </w:tr>
      <w:tr w:rsidR="007D6BC2" w:rsidRPr="002C2C1D" w14:paraId="790743B0" w14:textId="77777777" w:rsidTr="00C8634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28F84" w14:textId="77777777" w:rsidR="007D6BC2" w:rsidRDefault="007D6BC2" w:rsidP="00C86347">
            <w:r>
              <w:rPr>
                <w:rFonts w:hint="eastAsia"/>
              </w:rPr>
              <w:t>工具和方法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880EF" w14:textId="77777777" w:rsidR="007D6BC2" w:rsidRDefault="007D6BC2" w:rsidP="00C86347">
            <w:r>
              <w:rPr>
                <w:rFonts w:hint="eastAsia"/>
              </w:rPr>
              <w:t>手工测试</w:t>
            </w:r>
          </w:p>
        </w:tc>
      </w:tr>
      <w:tr w:rsidR="007D6BC2" w:rsidRPr="002C2C1D" w14:paraId="2A9DCE68" w14:textId="77777777" w:rsidTr="00C8634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CA250" w14:textId="77777777" w:rsidR="007D6BC2" w:rsidRDefault="007D6BC2" w:rsidP="00C86347">
            <w:r>
              <w:rPr>
                <w:rFonts w:hint="eastAsia"/>
              </w:rPr>
              <w:t>开始标准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B95C7" w14:textId="77777777" w:rsidR="007D6BC2" w:rsidRDefault="007D6BC2" w:rsidP="00C86347">
            <w:r>
              <w:rPr>
                <w:rFonts w:hint="eastAsia"/>
              </w:rPr>
              <w:t>开发阶段对应功能完成且测试用例设计完毕</w:t>
            </w:r>
          </w:p>
        </w:tc>
      </w:tr>
      <w:tr w:rsidR="007D6BC2" w:rsidRPr="002C2C1D" w14:paraId="569C20B6" w14:textId="77777777" w:rsidTr="00C8634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440D4" w14:textId="77777777" w:rsidR="007D6BC2" w:rsidRDefault="007D6BC2" w:rsidP="00C86347">
            <w:r>
              <w:rPr>
                <w:rFonts w:hint="eastAsia"/>
              </w:rPr>
              <w:t>完成标准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7BEB6" w14:textId="77777777" w:rsidR="007D6BC2" w:rsidRDefault="007D6BC2" w:rsidP="00C86347">
            <w:r>
              <w:rPr>
                <w:rFonts w:hint="eastAsia"/>
              </w:rPr>
              <w:t>测试完所有功能且获得对应数据（用时等）</w:t>
            </w:r>
          </w:p>
        </w:tc>
      </w:tr>
      <w:tr w:rsidR="007D6BC2" w:rsidRPr="002C2C1D" w14:paraId="21636FA1" w14:textId="77777777" w:rsidTr="00C8634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FD9BB" w14:textId="77777777" w:rsidR="007D6BC2" w:rsidRDefault="007D6BC2" w:rsidP="00C86347">
            <w:r>
              <w:rPr>
                <w:rFonts w:hint="eastAsia"/>
              </w:rPr>
              <w:t>特殊事项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0BF31" w14:textId="77777777" w:rsidR="007D6BC2" w:rsidRDefault="007D6BC2" w:rsidP="00C86347">
            <w:r>
              <w:rPr>
                <w:rFonts w:hint="eastAsia"/>
              </w:rPr>
              <w:t>无</w:t>
            </w:r>
          </w:p>
        </w:tc>
      </w:tr>
    </w:tbl>
    <w:p w14:paraId="7EBE2922" w14:textId="77777777" w:rsidR="00FD7CC6" w:rsidRDefault="00FD7CC6" w:rsidP="00FD7CC6">
      <w:pPr>
        <w:pStyle w:val="2"/>
      </w:pPr>
      <w:bookmarkStart w:id="40" w:name="_Toc524552372"/>
      <w:bookmarkStart w:id="41" w:name="_Toc19131327"/>
      <w:r>
        <w:rPr>
          <w:rFonts w:hint="eastAsia"/>
        </w:rPr>
        <w:t>性能测试</w:t>
      </w:r>
      <w:bookmarkEnd w:id="40"/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5891"/>
      </w:tblGrid>
      <w:tr w:rsidR="00CE5237" w:rsidRPr="002C2C1D" w14:paraId="6F91EC2C" w14:textId="77777777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CFFA6" w14:textId="77777777" w:rsidR="00FD7CC6" w:rsidRDefault="00FD7CC6" w:rsidP="002C2C1D">
            <w:r>
              <w:rPr>
                <w:rFonts w:hint="eastAsia"/>
              </w:rPr>
              <w:t>测试目标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87EB7" w14:textId="77777777" w:rsidR="00FD7CC6" w:rsidRDefault="008632BB">
            <w:r w:rsidRPr="008632BB">
              <w:rPr>
                <w:rFonts w:hint="eastAsia"/>
              </w:rPr>
              <w:t>针对系统的响应时间</w:t>
            </w:r>
            <w:r>
              <w:rPr>
                <w:rFonts w:hint="eastAsia"/>
              </w:rPr>
              <w:t>、易用性、可拓展性、健壮性</w:t>
            </w:r>
            <w:r w:rsidRPr="008632BB">
              <w:rPr>
                <w:rFonts w:hint="eastAsia"/>
              </w:rPr>
              <w:t>等方面制定测试用例，分析结果确定系统性能。</w:t>
            </w:r>
          </w:p>
        </w:tc>
      </w:tr>
      <w:tr w:rsidR="00CE5237" w:rsidRPr="002C2C1D" w14:paraId="165E0217" w14:textId="77777777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E4EF1" w14:textId="77777777" w:rsidR="00FD7CC6" w:rsidRDefault="00FD7CC6">
            <w:r>
              <w:rPr>
                <w:rFonts w:hint="eastAsia"/>
              </w:rPr>
              <w:t>测试范围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7503D" w14:textId="77777777" w:rsidR="00FD7CC6" w:rsidRDefault="00FD7CC6">
            <w:r>
              <w:rPr>
                <w:rFonts w:hint="eastAsia"/>
              </w:rPr>
              <w:t>测试数据精确度、数据类型、业务功能等相关方面的正确性</w:t>
            </w:r>
          </w:p>
        </w:tc>
      </w:tr>
      <w:tr w:rsidR="00CE5237" w:rsidRPr="002C2C1D" w14:paraId="3E8DB15C" w14:textId="77777777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2DC3C" w14:textId="77777777" w:rsidR="00FD7CC6" w:rsidRDefault="00FD7CC6">
            <w:r>
              <w:rPr>
                <w:rFonts w:hint="eastAsia"/>
              </w:rPr>
              <w:t>测试技术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7C642" w14:textId="77777777" w:rsidR="00FD7CC6" w:rsidRDefault="008632BB">
            <w:r w:rsidRPr="008632BB">
              <w:rPr>
                <w:rFonts w:hint="eastAsia"/>
              </w:rPr>
              <w:t>采用黑盒测试对每个不同性能进行测试。</w:t>
            </w:r>
          </w:p>
        </w:tc>
      </w:tr>
      <w:tr w:rsidR="00CE5237" w:rsidRPr="002C2C1D" w14:paraId="1A7F0DB1" w14:textId="77777777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9F907" w14:textId="77777777" w:rsidR="00FD7CC6" w:rsidRDefault="00FD7CC6">
            <w:r>
              <w:rPr>
                <w:rFonts w:hint="eastAsia"/>
              </w:rPr>
              <w:t>工具和方法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35CE2" w14:textId="77777777" w:rsidR="00FD7CC6" w:rsidRDefault="00FD7CC6">
            <w:r>
              <w:rPr>
                <w:rFonts w:hint="eastAsia"/>
              </w:rPr>
              <w:t>手工测试</w:t>
            </w:r>
          </w:p>
        </w:tc>
      </w:tr>
      <w:tr w:rsidR="00CE5237" w:rsidRPr="002C2C1D" w14:paraId="46D72B16" w14:textId="77777777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CECA3" w14:textId="77777777" w:rsidR="00FD7CC6" w:rsidRDefault="00FD7CC6">
            <w:r>
              <w:rPr>
                <w:rFonts w:hint="eastAsia"/>
              </w:rPr>
              <w:t>开始标准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ED893" w14:textId="77777777" w:rsidR="00FD7CC6" w:rsidRDefault="00FD7CC6">
            <w:r>
              <w:rPr>
                <w:rFonts w:hint="eastAsia"/>
              </w:rPr>
              <w:t>开发阶段对应功能完成且测试用例设计完毕</w:t>
            </w:r>
          </w:p>
        </w:tc>
      </w:tr>
      <w:tr w:rsidR="00CE5237" w:rsidRPr="002C2C1D" w14:paraId="7C936CE7" w14:textId="77777777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CC0DC" w14:textId="77777777" w:rsidR="00FD7CC6" w:rsidRDefault="00FD7CC6">
            <w:r>
              <w:rPr>
                <w:rFonts w:hint="eastAsia"/>
              </w:rPr>
              <w:lastRenderedPageBreak/>
              <w:t>完成标准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F97E7" w14:textId="77777777" w:rsidR="00FD7CC6" w:rsidRDefault="00FD7CC6">
            <w:r>
              <w:rPr>
                <w:rFonts w:hint="eastAsia"/>
              </w:rPr>
              <w:t>测试完所有功能且获得对应数据（用时等）</w:t>
            </w:r>
          </w:p>
        </w:tc>
      </w:tr>
      <w:tr w:rsidR="00CE5237" w:rsidRPr="002C2C1D" w14:paraId="2AA7A007" w14:textId="77777777" w:rsidTr="002C2C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5E104" w14:textId="77777777" w:rsidR="00FD7CC6" w:rsidRDefault="00FD7CC6">
            <w:r>
              <w:rPr>
                <w:rFonts w:hint="eastAsia"/>
              </w:rPr>
              <w:t>特殊事项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61D1C" w14:textId="77777777" w:rsidR="00FD7CC6" w:rsidRDefault="00FD7CC6">
            <w:r>
              <w:rPr>
                <w:rFonts w:hint="eastAsia"/>
              </w:rPr>
              <w:t>无</w:t>
            </w:r>
          </w:p>
        </w:tc>
      </w:tr>
    </w:tbl>
    <w:p w14:paraId="7BB2F2BF" w14:textId="77777777" w:rsidR="00FD7CC6" w:rsidRDefault="00FD7CC6" w:rsidP="00FD7CC6">
      <w:pPr>
        <w:pStyle w:val="2"/>
      </w:pPr>
      <w:bookmarkStart w:id="42" w:name="_Toc524552373"/>
      <w:bookmarkStart w:id="43" w:name="_Toc19131328"/>
      <w:r>
        <w:rPr>
          <w:rFonts w:hint="eastAsia"/>
        </w:rPr>
        <w:t>压力测试</w:t>
      </w:r>
      <w:bookmarkEnd w:id="42"/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CE5237" w:rsidRPr="002C2C1D" w14:paraId="1854D664" w14:textId="77777777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79129" w14:textId="77777777" w:rsidR="00FD7CC6" w:rsidRDefault="00FD7CC6" w:rsidP="002C2C1D">
            <w:r>
              <w:rPr>
                <w:rFonts w:hint="eastAsia"/>
              </w:rPr>
              <w:t>测试目标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88A76" w14:textId="77777777" w:rsidR="00FD7CC6" w:rsidRDefault="00FD7CC6">
            <w:r>
              <w:rPr>
                <w:rFonts w:hint="eastAsia"/>
              </w:rPr>
              <w:t>得到性能指数最小时候（可以接受的最小指数）最大的压力数。</w:t>
            </w:r>
          </w:p>
        </w:tc>
      </w:tr>
      <w:tr w:rsidR="00CE5237" w:rsidRPr="002C2C1D" w14:paraId="03B87322" w14:textId="77777777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1882F" w14:textId="77777777" w:rsidR="00FD7CC6" w:rsidRDefault="00FD7CC6">
            <w:r>
              <w:rPr>
                <w:rFonts w:hint="eastAsia"/>
              </w:rPr>
              <w:t>测试技术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21BFB" w14:textId="77777777" w:rsidR="00FD7CC6" w:rsidRDefault="00FD7CC6">
            <w:r>
              <w:rPr>
                <w:rFonts w:hint="eastAsia"/>
              </w:rPr>
              <w:t>黑盒测试、边界测试</w:t>
            </w:r>
          </w:p>
        </w:tc>
      </w:tr>
      <w:tr w:rsidR="00CE5237" w:rsidRPr="002C2C1D" w14:paraId="3B38A803" w14:textId="77777777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59812" w14:textId="77777777" w:rsidR="00FD7CC6" w:rsidRDefault="00FD7CC6">
            <w:r>
              <w:rPr>
                <w:rFonts w:hint="eastAsia"/>
              </w:rPr>
              <w:t>完成标准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7D7A2" w14:textId="77777777" w:rsidR="008632BB" w:rsidRDefault="008632BB" w:rsidP="008632BB">
            <w:r>
              <w:rPr>
                <w:rFonts w:hint="eastAsia"/>
              </w:rPr>
              <w:t>单个事务或单个用户：在每个事务所预期或要求的时间范围内成功地完成测试脚本，没有发生任何故障。</w:t>
            </w:r>
          </w:p>
          <w:p w14:paraId="0E284DAD" w14:textId="77777777" w:rsidR="00FD7CC6" w:rsidRDefault="008632BB" w:rsidP="008632BB">
            <w:r>
              <w:rPr>
                <w:rFonts w:hint="eastAsia"/>
              </w:rPr>
              <w:t>多个事务或多个用户：在可接受的时间范围内成功地完成测试脚本，没有发生任何故障。</w:t>
            </w:r>
          </w:p>
        </w:tc>
      </w:tr>
      <w:tr w:rsidR="00CE5237" w:rsidRPr="002C2C1D" w14:paraId="7FE779F6" w14:textId="77777777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23D7B" w14:textId="77777777" w:rsidR="00FD7CC6" w:rsidRDefault="00FD7CC6">
            <w:r>
              <w:rPr>
                <w:rFonts w:hint="eastAsia"/>
              </w:rPr>
              <w:t>特殊事项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D489D" w14:textId="77777777" w:rsidR="00FD7CC6" w:rsidRDefault="00FD7CC6">
            <w:r>
              <w:rPr>
                <w:rFonts w:hint="eastAsia"/>
              </w:rPr>
              <w:t>无</w:t>
            </w:r>
          </w:p>
        </w:tc>
      </w:tr>
    </w:tbl>
    <w:p w14:paraId="6E3EC4C8" w14:textId="77777777" w:rsidR="008632BB" w:rsidRPr="008632BB" w:rsidRDefault="008632BB" w:rsidP="008632BB">
      <w:pPr>
        <w:pStyle w:val="2"/>
      </w:pPr>
      <w:bookmarkStart w:id="44" w:name="_Toc19131329"/>
      <w:r w:rsidRPr="008632BB">
        <w:rPr>
          <w:rFonts w:hint="eastAsia"/>
        </w:rPr>
        <w:t>强度测试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8632BB" w:rsidRPr="002C2C1D" w14:paraId="07AF0CFC" w14:textId="77777777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01494" w14:textId="77777777" w:rsidR="008632BB" w:rsidRDefault="008632BB" w:rsidP="00C86347">
            <w:r>
              <w:rPr>
                <w:rFonts w:hint="eastAsia"/>
              </w:rPr>
              <w:t>测试目标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26F91" w14:textId="77777777" w:rsidR="008632BB" w:rsidRDefault="008632BB" w:rsidP="00C86347">
            <w:r w:rsidRPr="008632BB">
              <w:rPr>
                <w:rFonts w:hint="eastAsia"/>
              </w:rPr>
              <w:t>在极端情况下出现的问题。</w:t>
            </w:r>
          </w:p>
        </w:tc>
      </w:tr>
      <w:tr w:rsidR="008632BB" w:rsidRPr="002C2C1D" w14:paraId="4D36622A" w14:textId="77777777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1C409" w14:textId="77777777" w:rsidR="008632BB" w:rsidRDefault="008632BB" w:rsidP="00C86347">
            <w:r>
              <w:rPr>
                <w:rFonts w:hint="eastAsia"/>
              </w:rPr>
              <w:t>测试技术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A78B8" w14:textId="77777777" w:rsidR="008632BB" w:rsidRDefault="008632BB" w:rsidP="00C86347">
            <w:r w:rsidRPr="008632BB">
              <w:rPr>
                <w:rFonts w:hint="eastAsia"/>
              </w:rPr>
              <w:t>在资源少和共享资源竞争的情况下发现可能的错误。</w:t>
            </w:r>
          </w:p>
          <w:p w14:paraId="0295F075" w14:textId="77777777" w:rsidR="008632BB" w:rsidRDefault="008632BB" w:rsidP="00C86347">
            <w:r>
              <w:rPr>
                <w:rFonts w:hint="eastAsia"/>
              </w:rPr>
              <w:t>黑盒测试、边界测试</w:t>
            </w:r>
          </w:p>
        </w:tc>
      </w:tr>
      <w:tr w:rsidR="008632BB" w:rsidRPr="002C2C1D" w14:paraId="73DFDD3C" w14:textId="77777777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0BECD" w14:textId="77777777" w:rsidR="008632BB" w:rsidRDefault="008632BB" w:rsidP="00C86347">
            <w:r>
              <w:rPr>
                <w:rFonts w:hint="eastAsia"/>
              </w:rPr>
              <w:t>完成标准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48B47" w14:textId="77777777" w:rsidR="008632BB" w:rsidRDefault="008632BB" w:rsidP="00C86347">
            <w:r w:rsidRPr="008632BB">
              <w:rPr>
                <w:rFonts w:hint="eastAsia"/>
              </w:rPr>
              <w:t>在极端情况下依然可以正常运行。</w:t>
            </w:r>
          </w:p>
        </w:tc>
      </w:tr>
      <w:tr w:rsidR="008632BB" w:rsidRPr="002C2C1D" w14:paraId="028D55C1" w14:textId="77777777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73AB5" w14:textId="77777777" w:rsidR="008632BB" w:rsidRDefault="008632BB" w:rsidP="00C86347">
            <w:r>
              <w:rPr>
                <w:rFonts w:hint="eastAsia"/>
              </w:rPr>
              <w:t>特殊事项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431F5" w14:textId="77777777" w:rsidR="008632BB" w:rsidRDefault="008632BB" w:rsidP="00C86347">
            <w:r>
              <w:rPr>
                <w:rFonts w:hint="eastAsia"/>
              </w:rPr>
              <w:t>无</w:t>
            </w:r>
          </w:p>
        </w:tc>
      </w:tr>
    </w:tbl>
    <w:p w14:paraId="031F871D" w14:textId="77777777" w:rsidR="008632BB" w:rsidRPr="008632BB" w:rsidRDefault="008632BB" w:rsidP="008632BB">
      <w:pPr>
        <w:pStyle w:val="2"/>
      </w:pPr>
      <w:bookmarkStart w:id="45" w:name="_Toc19131330"/>
      <w:r>
        <w:rPr>
          <w:rFonts w:hint="eastAsia"/>
        </w:rPr>
        <w:t>容量</w:t>
      </w:r>
      <w:r w:rsidRPr="008632BB">
        <w:rPr>
          <w:rFonts w:hint="eastAsia"/>
        </w:rPr>
        <w:t>测试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8632BB" w:rsidRPr="002C2C1D" w14:paraId="3517428F" w14:textId="77777777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F0747" w14:textId="77777777" w:rsidR="008632BB" w:rsidRDefault="008632BB" w:rsidP="00C86347">
            <w:r>
              <w:rPr>
                <w:rFonts w:hint="eastAsia"/>
              </w:rPr>
              <w:t>测试目标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711EB" w14:textId="77777777" w:rsidR="008632BB" w:rsidRDefault="008632BB" w:rsidP="00C86347">
            <w:r w:rsidRPr="008632BB">
              <w:rPr>
                <w:rFonts w:hint="eastAsia"/>
              </w:rPr>
              <w:t>使用大量数据给软件以考验，以确定达到限制时是否引发软件失败。</w:t>
            </w:r>
          </w:p>
        </w:tc>
      </w:tr>
      <w:tr w:rsidR="008632BB" w:rsidRPr="002C2C1D" w14:paraId="1607CE6B" w14:textId="77777777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127C9" w14:textId="77777777" w:rsidR="008632BB" w:rsidRDefault="008632BB" w:rsidP="00C86347">
            <w:r>
              <w:rPr>
                <w:rFonts w:hint="eastAsia"/>
              </w:rPr>
              <w:t>测试技术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040EF" w14:textId="77777777" w:rsidR="008632BB" w:rsidRDefault="008632BB" w:rsidP="00C86347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行以上的代码量进行编辑、编译、运行等功能</w:t>
            </w:r>
          </w:p>
        </w:tc>
      </w:tr>
      <w:tr w:rsidR="008632BB" w:rsidRPr="002C2C1D" w14:paraId="7A658479" w14:textId="77777777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69E30" w14:textId="77777777" w:rsidR="008632BB" w:rsidRDefault="008632BB" w:rsidP="00C86347">
            <w:r>
              <w:rPr>
                <w:rFonts w:hint="eastAsia"/>
              </w:rPr>
              <w:t>完成标准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F5D91" w14:textId="77777777" w:rsidR="008632BB" w:rsidRDefault="008632BB" w:rsidP="00C86347">
            <w:r w:rsidRPr="008632BB">
              <w:rPr>
                <w:rFonts w:hint="eastAsia"/>
              </w:rPr>
              <w:t>在输入大量数据的情况下，依然无重大问题发生。</w:t>
            </w:r>
          </w:p>
        </w:tc>
      </w:tr>
      <w:tr w:rsidR="008632BB" w:rsidRPr="002C2C1D" w14:paraId="504F6261" w14:textId="77777777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81F74" w14:textId="77777777" w:rsidR="008632BB" w:rsidRDefault="008632BB" w:rsidP="00C86347">
            <w:r>
              <w:rPr>
                <w:rFonts w:hint="eastAsia"/>
              </w:rPr>
              <w:t>特殊事项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649B" w14:textId="77777777" w:rsidR="008632BB" w:rsidRDefault="008632BB" w:rsidP="00C86347">
            <w:r>
              <w:rPr>
                <w:rFonts w:hint="eastAsia"/>
              </w:rPr>
              <w:t>无</w:t>
            </w:r>
          </w:p>
        </w:tc>
      </w:tr>
    </w:tbl>
    <w:p w14:paraId="107DF570" w14:textId="77777777" w:rsidR="00FD7CC6" w:rsidRDefault="00FD7CC6" w:rsidP="00FD7CC6">
      <w:pPr>
        <w:pStyle w:val="2"/>
      </w:pPr>
      <w:bookmarkStart w:id="46" w:name="_Toc524552374"/>
      <w:bookmarkStart w:id="47" w:name="_Toc19131331"/>
      <w:r>
        <w:rPr>
          <w:rFonts w:hint="eastAsia"/>
        </w:rPr>
        <w:t>兼容性测试</w:t>
      </w:r>
      <w:bookmarkEnd w:id="46"/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CE5237" w:rsidRPr="002C2C1D" w14:paraId="4D6ED84F" w14:textId="77777777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D8721" w14:textId="77777777" w:rsidR="00FD7CC6" w:rsidRDefault="00FD7CC6" w:rsidP="002C2C1D">
            <w:r>
              <w:rPr>
                <w:rFonts w:hint="eastAsia"/>
              </w:rPr>
              <w:t>测试目标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5D4BB" w14:textId="77777777" w:rsidR="00FD7CC6" w:rsidRDefault="00FD7CC6">
            <w:r>
              <w:rPr>
                <w:rFonts w:hint="eastAsia"/>
              </w:rPr>
              <w:t>在不同操作系统下，测试对象可正确安装到对应硬件配置中，并成功运行。</w:t>
            </w:r>
          </w:p>
        </w:tc>
      </w:tr>
      <w:tr w:rsidR="00CE5237" w:rsidRPr="002C2C1D" w14:paraId="06E06F73" w14:textId="77777777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D2864" w14:textId="77777777" w:rsidR="00FD7CC6" w:rsidRDefault="00FD7CC6">
            <w:r>
              <w:rPr>
                <w:rFonts w:hint="eastAsia"/>
              </w:rPr>
              <w:lastRenderedPageBreak/>
              <w:t>测试技术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34810" w14:textId="77777777" w:rsidR="00FD7CC6" w:rsidRDefault="00FD7CC6">
            <w:r>
              <w:rPr>
                <w:rFonts w:hint="eastAsia"/>
              </w:rPr>
              <w:t>黑盒测试</w:t>
            </w:r>
          </w:p>
        </w:tc>
      </w:tr>
      <w:tr w:rsidR="00CE5237" w:rsidRPr="002C2C1D" w14:paraId="632F4F06" w14:textId="77777777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035E3" w14:textId="77777777" w:rsidR="00FD7CC6" w:rsidRDefault="00FD7CC6">
            <w:r>
              <w:rPr>
                <w:rFonts w:hint="eastAsia"/>
              </w:rPr>
              <w:t>完成标准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03EA0" w14:textId="77777777" w:rsidR="00FD7CC6" w:rsidRDefault="00FD7CC6">
            <w:r>
              <w:rPr>
                <w:rFonts w:hint="eastAsia"/>
              </w:rPr>
              <w:t>测试对象可以成功运行且获得对应数据</w:t>
            </w:r>
          </w:p>
        </w:tc>
      </w:tr>
      <w:tr w:rsidR="00CE5237" w:rsidRPr="002C2C1D" w14:paraId="1D7237D3" w14:textId="77777777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77D49" w14:textId="77777777" w:rsidR="00FD7CC6" w:rsidRDefault="00FD7CC6">
            <w:r>
              <w:rPr>
                <w:rFonts w:hint="eastAsia"/>
              </w:rPr>
              <w:t>特殊事项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E26C5" w14:textId="77777777" w:rsidR="00FD7CC6" w:rsidRDefault="00FD7CC6">
            <w:r>
              <w:rPr>
                <w:rFonts w:hint="eastAsia"/>
              </w:rPr>
              <w:t>无</w:t>
            </w:r>
          </w:p>
        </w:tc>
      </w:tr>
    </w:tbl>
    <w:p w14:paraId="41D44E7A" w14:textId="77777777" w:rsidR="005A38DC" w:rsidRDefault="005A38DC" w:rsidP="008632BB">
      <w:pPr>
        <w:pStyle w:val="2"/>
      </w:pPr>
      <w:bookmarkStart w:id="48" w:name="_Toc19131332"/>
      <w:bookmarkStart w:id="49" w:name="_Toc524552375"/>
      <w:r>
        <w:rPr>
          <w:rFonts w:hint="eastAsia"/>
        </w:rPr>
        <w:t>配置测试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5A38DC" w:rsidRPr="002C2C1D" w14:paraId="552528E5" w14:textId="77777777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D37A56" w14:textId="77777777" w:rsidR="005A38DC" w:rsidRDefault="005A38DC" w:rsidP="00C86347">
            <w:r>
              <w:rPr>
                <w:rFonts w:hint="eastAsia"/>
              </w:rPr>
              <w:t>测试目标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8EAD1" w14:textId="77777777" w:rsidR="005A38DC" w:rsidRDefault="005A38DC" w:rsidP="00C86347">
            <w:r w:rsidRPr="005A38DC">
              <w:rPr>
                <w:rFonts w:hint="eastAsia"/>
              </w:rPr>
              <w:t>确保本系统在有其他软件运行的情况下可以不受太大影响</w:t>
            </w:r>
          </w:p>
        </w:tc>
      </w:tr>
      <w:tr w:rsidR="005A38DC" w:rsidRPr="002C2C1D" w14:paraId="1DD3E340" w14:textId="77777777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EB249" w14:textId="77777777" w:rsidR="005A38DC" w:rsidRDefault="005A38DC" w:rsidP="00C86347">
            <w:r>
              <w:rPr>
                <w:rFonts w:hint="eastAsia"/>
              </w:rPr>
              <w:t>测试技术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A4CE0" w14:textId="77777777" w:rsidR="005A38DC" w:rsidRDefault="005A38DC" w:rsidP="00C86347">
            <w:r w:rsidRPr="005A38DC">
              <w:rPr>
                <w:rFonts w:hint="eastAsia"/>
              </w:rPr>
              <w:t>在运行本系统的同时打开其他软件，如：</w:t>
            </w: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VS</w:t>
            </w:r>
            <w:r w:rsidRPr="005A38DC">
              <w:rPr>
                <w:rFonts w:hint="eastAsia"/>
              </w:rPr>
              <w:t>等</w:t>
            </w:r>
          </w:p>
        </w:tc>
      </w:tr>
      <w:tr w:rsidR="005A38DC" w:rsidRPr="002C2C1D" w14:paraId="6832F658" w14:textId="77777777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1D8BA" w14:textId="77777777" w:rsidR="005A38DC" w:rsidRDefault="005A38DC" w:rsidP="00C86347">
            <w:r>
              <w:rPr>
                <w:rFonts w:hint="eastAsia"/>
              </w:rPr>
              <w:t>完成标准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44689" w14:textId="77777777" w:rsidR="005A38DC" w:rsidRDefault="005A38DC" w:rsidP="00C86347">
            <w:r>
              <w:rPr>
                <w:rFonts w:hint="eastAsia"/>
              </w:rPr>
              <w:t>打开其他程序时，本程序影响程度较低</w:t>
            </w:r>
          </w:p>
        </w:tc>
      </w:tr>
      <w:tr w:rsidR="005A38DC" w:rsidRPr="002C2C1D" w14:paraId="280F227B" w14:textId="77777777" w:rsidTr="00C86347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1827C" w14:textId="77777777" w:rsidR="005A38DC" w:rsidRDefault="005A38DC" w:rsidP="00C86347">
            <w:r>
              <w:rPr>
                <w:rFonts w:hint="eastAsia"/>
              </w:rPr>
              <w:t>特殊事项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793D5" w14:textId="77777777" w:rsidR="005A38DC" w:rsidRDefault="005A38DC" w:rsidP="00C86347">
            <w:r>
              <w:rPr>
                <w:rFonts w:hint="eastAsia"/>
              </w:rPr>
              <w:t>无</w:t>
            </w:r>
          </w:p>
        </w:tc>
      </w:tr>
    </w:tbl>
    <w:p w14:paraId="67AA82D3" w14:textId="77777777" w:rsidR="00FD7CC6" w:rsidRDefault="005A38DC" w:rsidP="00FD7CC6">
      <w:pPr>
        <w:pStyle w:val="2"/>
      </w:pPr>
      <w:bookmarkStart w:id="50" w:name="_Toc19131333"/>
      <w:r>
        <w:rPr>
          <w:rFonts w:hint="eastAsia"/>
        </w:rPr>
        <w:t>错误处理测试</w:t>
      </w:r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CE5237" w:rsidRPr="002C2C1D" w14:paraId="74D49272" w14:textId="77777777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9D70F" w14:textId="77777777" w:rsidR="00FD7CC6" w:rsidRDefault="00FD7CC6" w:rsidP="002C2C1D">
            <w:r>
              <w:rPr>
                <w:rFonts w:hint="eastAsia"/>
              </w:rPr>
              <w:t>测试目标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C1E55" w14:textId="77777777" w:rsidR="00FD7CC6" w:rsidRDefault="00FD7CC6">
            <w:r>
              <w:rPr>
                <w:rFonts w:hint="eastAsia"/>
              </w:rPr>
              <w:t>在错误执行命令、输入非法数据或者强制终止测试对象时，检测测试对象报错纠错的能力和稳定性。</w:t>
            </w:r>
          </w:p>
        </w:tc>
      </w:tr>
      <w:tr w:rsidR="00CE5237" w:rsidRPr="002C2C1D" w14:paraId="47DE45FF" w14:textId="77777777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30B04" w14:textId="77777777" w:rsidR="00FD7CC6" w:rsidRDefault="00FD7CC6">
            <w:r>
              <w:rPr>
                <w:rFonts w:hint="eastAsia"/>
              </w:rPr>
              <w:t>测试技术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A45A4" w14:textId="77777777" w:rsidR="00FD7CC6" w:rsidRDefault="00FD7CC6">
            <w:r>
              <w:rPr>
                <w:rFonts w:hint="eastAsia"/>
              </w:rPr>
              <w:t>黑盒测试，边界测试</w:t>
            </w:r>
          </w:p>
        </w:tc>
      </w:tr>
      <w:tr w:rsidR="00CE5237" w:rsidRPr="002C2C1D" w14:paraId="1674DB4F" w14:textId="77777777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021EE" w14:textId="77777777" w:rsidR="00FD7CC6" w:rsidRDefault="00FD7CC6">
            <w:r>
              <w:rPr>
                <w:rFonts w:hint="eastAsia"/>
              </w:rPr>
              <w:t>完成标准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926D39" w14:textId="77777777" w:rsidR="00FD7CC6" w:rsidRDefault="00FD7CC6">
            <w:r>
              <w:rPr>
                <w:rFonts w:hint="eastAsia"/>
              </w:rPr>
              <w:t>测试对象对错误信息反馈提示</w:t>
            </w:r>
          </w:p>
        </w:tc>
      </w:tr>
      <w:tr w:rsidR="00CE5237" w:rsidRPr="002C2C1D" w14:paraId="53B462AB" w14:textId="77777777" w:rsidTr="002C2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E10A3" w14:textId="77777777" w:rsidR="00FD7CC6" w:rsidRDefault="00FD7CC6">
            <w:r>
              <w:rPr>
                <w:rFonts w:hint="eastAsia"/>
              </w:rPr>
              <w:t>特殊事项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0F3C3" w14:textId="77777777" w:rsidR="00FD7CC6" w:rsidRDefault="00FD7CC6">
            <w:r>
              <w:rPr>
                <w:rFonts w:hint="eastAsia"/>
              </w:rPr>
              <w:t>无</w:t>
            </w:r>
          </w:p>
        </w:tc>
      </w:tr>
    </w:tbl>
    <w:p w14:paraId="4A3A2A5D" w14:textId="77777777" w:rsidR="008632BB" w:rsidRDefault="008632BB" w:rsidP="002D6391"/>
    <w:p w14:paraId="34780F5F" w14:textId="77777777" w:rsidR="002D6391" w:rsidRDefault="002D6391" w:rsidP="002D6391"/>
    <w:p w14:paraId="7CF28454" w14:textId="77777777" w:rsidR="00FD7CC6" w:rsidRDefault="002C2C1D" w:rsidP="00FD7CC6">
      <w:pPr>
        <w:pStyle w:val="1"/>
      </w:pPr>
      <w:r>
        <w:rPr>
          <w:rFonts w:ascii="等线" w:eastAsia="华文仿宋" w:hAnsi="等线"/>
          <w:szCs w:val="22"/>
        </w:rPr>
        <w:br w:type="page"/>
      </w:r>
      <w:bookmarkStart w:id="51" w:name="_Toc524552376"/>
      <w:bookmarkStart w:id="52" w:name="_Toc19131334"/>
      <w:r w:rsidR="00FD7CC6">
        <w:rPr>
          <w:rFonts w:hint="eastAsia"/>
        </w:rPr>
        <w:lastRenderedPageBreak/>
        <w:t>资源</w:t>
      </w:r>
      <w:bookmarkEnd w:id="51"/>
      <w:bookmarkEnd w:id="52"/>
    </w:p>
    <w:p w14:paraId="7ECB7C07" w14:textId="77777777" w:rsidR="00BD33C7" w:rsidRDefault="00BD33C7" w:rsidP="00BD33C7">
      <w:pPr>
        <w:pStyle w:val="2"/>
      </w:pPr>
      <w:bookmarkStart w:id="53" w:name="_Toc19131335"/>
      <w:r w:rsidRPr="00BD33C7">
        <w:rPr>
          <w:rFonts w:hint="eastAsia"/>
        </w:rPr>
        <w:t>测试</w:t>
      </w:r>
      <w:r w:rsidR="00BF68FA">
        <w:rPr>
          <w:rFonts w:hint="eastAsia"/>
        </w:rPr>
        <w:t>资源</w:t>
      </w:r>
      <w:bookmarkEnd w:id="53"/>
    </w:p>
    <w:tbl>
      <w:tblPr>
        <w:tblW w:w="7258" w:type="dxa"/>
        <w:jc w:val="center"/>
        <w:tblLook w:val="04A0" w:firstRow="1" w:lastRow="0" w:firstColumn="1" w:lastColumn="0" w:noHBand="0" w:noVBand="1"/>
      </w:tblPr>
      <w:tblGrid>
        <w:gridCol w:w="1788"/>
        <w:gridCol w:w="1701"/>
        <w:gridCol w:w="3769"/>
      </w:tblGrid>
      <w:tr w:rsidR="00383CB5" w:rsidRPr="00383CB5" w14:paraId="52701CB8" w14:textId="77777777" w:rsidTr="00383CB5">
        <w:trPr>
          <w:trHeight w:val="285"/>
          <w:jc w:val="center"/>
        </w:trPr>
        <w:tc>
          <w:tcPr>
            <w:tcW w:w="72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1FF0" w14:textId="77777777" w:rsidR="00383CB5" w:rsidRPr="00383CB5" w:rsidRDefault="00383CB5" w:rsidP="00383CB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测试资源</w:t>
            </w:r>
          </w:p>
        </w:tc>
      </w:tr>
      <w:tr w:rsidR="00383CB5" w:rsidRPr="00383CB5" w14:paraId="33251038" w14:textId="77777777" w:rsidTr="00383CB5">
        <w:trPr>
          <w:trHeight w:val="285"/>
          <w:jc w:val="center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9337" w14:textId="77777777" w:rsidR="00383CB5" w:rsidRPr="00383CB5" w:rsidRDefault="00383CB5" w:rsidP="00383CB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角色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6CAF" w14:textId="77777777" w:rsidR="00383CB5" w:rsidRPr="00383CB5" w:rsidRDefault="00383CB5" w:rsidP="00383CB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测试人员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6F42" w14:textId="77777777" w:rsidR="00383CB5" w:rsidRPr="00383CB5" w:rsidRDefault="00383CB5" w:rsidP="00383CB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具体职责</w:t>
            </w:r>
          </w:p>
        </w:tc>
      </w:tr>
      <w:tr w:rsidR="00383CB5" w:rsidRPr="00383CB5" w14:paraId="380A7B6C" w14:textId="77777777" w:rsidTr="00383CB5">
        <w:trPr>
          <w:trHeight w:val="855"/>
          <w:jc w:val="center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BF4A2" w14:textId="77777777" w:rsidR="00383CB5" w:rsidRPr="00383CB5" w:rsidRDefault="00383CB5" w:rsidP="00383CB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测试项目经理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F972" w14:textId="77777777" w:rsidR="00383CB5" w:rsidRDefault="00383CB5" w:rsidP="00383CB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张佳明</w:t>
            </w:r>
          </w:p>
          <w:p w14:paraId="0A14BEDA" w14:textId="63EA9096" w:rsidR="00EA118D" w:rsidRPr="00383CB5" w:rsidRDefault="00EA118D" w:rsidP="00383CB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朱长昊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A560F" w14:textId="77777777" w:rsidR="00383CB5" w:rsidRDefault="00383CB5" w:rsidP="001942D7">
            <w:pPr>
              <w:widowControl/>
              <w:numPr>
                <w:ilvl w:val="0"/>
                <w:numId w:val="17"/>
              </w:num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提供技术指导</w:t>
            </w:r>
          </w:p>
          <w:p w14:paraId="30F46560" w14:textId="77777777" w:rsidR="00383CB5" w:rsidRDefault="00383CB5" w:rsidP="001942D7">
            <w:pPr>
              <w:widowControl/>
              <w:numPr>
                <w:ilvl w:val="0"/>
                <w:numId w:val="17"/>
              </w:num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明确测试要点、要求</w:t>
            </w:r>
          </w:p>
          <w:p w14:paraId="5639C18A" w14:textId="77777777" w:rsidR="00383CB5" w:rsidRDefault="00383CB5" w:rsidP="001942D7">
            <w:pPr>
              <w:widowControl/>
              <w:numPr>
                <w:ilvl w:val="0"/>
                <w:numId w:val="17"/>
              </w:num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撰写测试方案</w:t>
            </w:r>
          </w:p>
          <w:p w14:paraId="2AE1EB3E" w14:textId="2C25311F" w:rsidR="00EA118D" w:rsidRPr="00383CB5" w:rsidRDefault="00EA118D" w:rsidP="001942D7">
            <w:pPr>
              <w:widowControl/>
              <w:numPr>
                <w:ilvl w:val="0"/>
                <w:numId w:val="17"/>
              </w:num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编写测试用例</w:t>
            </w:r>
          </w:p>
        </w:tc>
      </w:tr>
      <w:tr w:rsidR="00383CB5" w:rsidRPr="00383CB5" w14:paraId="30590D30" w14:textId="77777777" w:rsidTr="00383CB5">
        <w:trPr>
          <w:trHeight w:val="1140"/>
          <w:jc w:val="center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DA62B" w14:textId="77777777" w:rsidR="00383CB5" w:rsidRPr="00383CB5" w:rsidRDefault="00383CB5" w:rsidP="00383CB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测试人员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C6FDF" w14:textId="77AE8969" w:rsidR="005129C5" w:rsidRDefault="005129C5" w:rsidP="00383CB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刘震宇</w:t>
            </w:r>
          </w:p>
          <w:p w14:paraId="2A66E3E4" w14:textId="77777777" w:rsidR="005129C5" w:rsidRDefault="00383CB5" w:rsidP="00383CB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湛蓝</w:t>
            </w:r>
            <w:proofErr w:type="gramStart"/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蓝</w:t>
            </w:r>
            <w:proofErr w:type="gramEnd"/>
          </w:p>
          <w:p w14:paraId="434C817C" w14:textId="431F7F63" w:rsidR="00383CB5" w:rsidRPr="00383CB5" w:rsidRDefault="00383CB5" w:rsidP="00383CB5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蒋雨彤</w:t>
            </w:r>
          </w:p>
        </w:tc>
        <w:tc>
          <w:tcPr>
            <w:tcW w:w="3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03EEC" w14:textId="77777777" w:rsidR="00383CB5" w:rsidRDefault="00383CB5" w:rsidP="001942D7">
            <w:pPr>
              <w:widowControl/>
              <w:numPr>
                <w:ilvl w:val="0"/>
                <w:numId w:val="16"/>
              </w:num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执行测试</w:t>
            </w:r>
          </w:p>
          <w:p w14:paraId="2F4ACB83" w14:textId="77777777" w:rsidR="00383CB5" w:rsidRDefault="00383CB5" w:rsidP="001942D7">
            <w:pPr>
              <w:widowControl/>
              <w:numPr>
                <w:ilvl w:val="0"/>
                <w:numId w:val="16"/>
              </w:num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记录结果</w:t>
            </w:r>
          </w:p>
          <w:p w14:paraId="636E2A05" w14:textId="77777777" w:rsidR="00383CB5" w:rsidRDefault="00383CB5" w:rsidP="001942D7">
            <w:pPr>
              <w:widowControl/>
              <w:numPr>
                <w:ilvl w:val="0"/>
                <w:numId w:val="16"/>
              </w:num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从错误中恢复</w:t>
            </w:r>
          </w:p>
          <w:p w14:paraId="144EDBF5" w14:textId="77777777" w:rsidR="00383CB5" w:rsidRPr="00383CB5" w:rsidRDefault="00383CB5" w:rsidP="001942D7">
            <w:pPr>
              <w:widowControl/>
              <w:numPr>
                <w:ilvl w:val="0"/>
                <w:numId w:val="16"/>
              </w:num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3CB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记录变更请求</w:t>
            </w:r>
          </w:p>
        </w:tc>
      </w:tr>
    </w:tbl>
    <w:p w14:paraId="635BB357" w14:textId="77777777" w:rsidR="00BD33C7" w:rsidRDefault="00BD33C7" w:rsidP="00BD33C7">
      <w:pPr>
        <w:pStyle w:val="2"/>
      </w:pPr>
      <w:bookmarkStart w:id="54" w:name="_Toc19131336"/>
      <w:r w:rsidRPr="00BD33C7">
        <w:rPr>
          <w:rFonts w:hint="eastAsia"/>
        </w:rPr>
        <w:t>测试环境</w:t>
      </w:r>
      <w:bookmarkEnd w:id="54"/>
    </w:p>
    <w:tbl>
      <w:tblPr>
        <w:tblW w:w="8200" w:type="dxa"/>
        <w:jc w:val="center"/>
        <w:tblLook w:val="04A0" w:firstRow="1" w:lastRow="0" w:firstColumn="1" w:lastColumn="0" w:noHBand="0" w:noVBand="1"/>
      </w:tblPr>
      <w:tblGrid>
        <w:gridCol w:w="1212"/>
        <w:gridCol w:w="1375"/>
        <w:gridCol w:w="5613"/>
      </w:tblGrid>
      <w:tr w:rsidR="00BF68FA" w:rsidRPr="00BF68FA" w14:paraId="12999855" w14:textId="77777777" w:rsidTr="00327FDF">
        <w:trPr>
          <w:trHeight w:val="285"/>
          <w:jc w:val="center"/>
        </w:trPr>
        <w:tc>
          <w:tcPr>
            <w:tcW w:w="8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C06B1" w14:textId="77777777" w:rsidR="00BF68FA" w:rsidRPr="00BF68FA" w:rsidRDefault="00BF68FA" w:rsidP="00BF68F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68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系统资源</w:t>
            </w:r>
          </w:p>
        </w:tc>
      </w:tr>
      <w:tr w:rsidR="00BF68FA" w:rsidRPr="00BF68FA" w14:paraId="426FBDE1" w14:textId="77777777" w:rsidTr="00327FDF">
        <w:trPr>
          <w:trHeight w:val="285"/>
          <w:jc w:val="center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5BB2A" w14:textId="77777777" w:rsidR="00BF68FA" w:rsidRPr="00BF68FA" w:rsidRDefault="00BF68FA" w:rsidP="00BF68F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68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资源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FC46" w14:textId="77777777" w:rsidR="00BF68FA" w:rsidRPr="00BF68FA" w:rsidRDefault="00BF68FA" w:rsidP="00BF68F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68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</w:tr>
      <w:tr w:rsidR="00BF68FA" w:rsidRPr="00BF68FA" w14:paraId="2C093EC5" w14:textId="77777777" w:rsidTr="00327FDF">
        <w:trPr>
          <w:trHeight w:val="285"/>
          <w:jc w:val="center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4045" w14:textId="77777777" w:rsidR="00BF68FA" w:rsidRPr="00BF68FA" w:rsidRDefault="00BF68FA" w:rsidP="00BF68F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68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操作系统</w:t>
            </w:r>
          </w:p>
        </w:tc>
        <w:tc>
          <w:tcPr>
            <w:tcW w:w="6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2879D" w14:textId="77777777" w:rsidR="00BF68FA" w:rsidRPr="00BF68FA" w:rsidRDefault="00BF68FA" w:rsidP="00BF68F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68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Windows 10</w:t>
            </w:r>
          </w:p>
        </w:tc>
      </w:tr>
      <w:tr w:rsidR="00BF68FA" w:rsidRPr="00BF68FA" w14:paraId="3434EC4F" w14:textId="77777777" w:rsidTr="00327FDF">
        <w:trPr>
          <w:trHeight w:val="285"/>
          <w:jc w:val="center"/>
        </w:trPr>
        <w:tc>
          <w:tcPr>
            <w:tcW w:w="12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CFE6" w14:textId="77777777" w:rsidR="00BF68FA" w:rsidRPr="00BF68FA" w:rsidRDefault="00BF68FA" w:rsidP="00BF68F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68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测试平台</w:t>
            </w:r>
          </w:p>
        </w:tc>
        <w:tc>
          <w:tcPr>
            <w:tcW w:w="13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9D91" w14:textId="77777777" w:rsidR="00BF68FA" w:rsidRPr="00BF68FA" w:rsidRDefault="00BF68FA" w:rsidP="00BF68FA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68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Qt Creator</w:t>
            </w:r>
          </w:p>
        </w:tc>
        <w:tc>
          <w:tcPr>
            <w:tcW w:w="5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BCFC" w14:textId="77777777" w:rsidR="00BF68FA" w:rsidRPr="00BF68FA" w:rsidRDefault="00BF68FA" w:rsidP="00BF68F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68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Qt Creator 4.5.0(Community)；</w:t>
            </w:r>
          </w:p>
        </w:tc>
      </w:tr>
      <w:tr w:rsidR="00BF68FA" w:rsidRPr="00BF68FA" w14:paraId="31CE7CEA" w14:textId="77777777" w:rsidTr="00327FDF">
        <w:trPr>
          <w:trHeight w:val="570"/>
          <w:jc w:val="center"/>
        </w:trPr>
        <w:tc>
          <w:tcPr>
            <w:tcW w:w="12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A6797" w14:textId="77777777" w:rsidR="00BF68FA" w:rsidRPr="00BF68FA" w:rsidRDefault="00BF68FA" w:rsidP="00BF68F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50457" w14:textId="77777777" w:rsidR="00BF68FA" w:rsidRPr="00BF68FA" w:rsidRDefault="00BF68FA" w:rsidP="00BF68FA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5A71" w14:textId="77777777" w:rsidR="00BF68FA" w:rsidRPr="00BF68FA" w:rsidRDefault="00BF68FA" w:rsidP="00BF68FA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68FA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Qt 5.10.0 for Desktop(MinGW 5.3.0 32 bit)；</w:t>
            </w:r>
          </w:p>
        </w:tc>
      </w:tr>
    </w:tbl>
    <w:p w14:paraId="599AEB02" w14:textId="77777777" w:rsidR="00A05CA4" w:rsidRDefault="00BD33C7" w:rsidP="00A05CA4">
      <w:pPr>
        <w:pStyle w:val="1"/>
      </w:pPr>
      <w:r>
        <w:br w:type="page"/>
      </w:r>
      <w:bookmarkStart w:id="55" w:name="_Toc19131337"/>
      <w:r w:rsidR="00A05CA4" w:rsidRPr="00BD33C7">
        <w:rPr>
          <w:rFonts w:hint="eastAsia"/>
        </w:rPr>
        <w:lastRenderedPageBreak/>
        <w:t>进度安排</w:t>
      </w:r>
      <w:bookmarkEnd w:id="55"/>
    </w:p>
    <w:p w14:paraId="273688F0" w14:textId="77777777" w:rsidR="00A05CA4" w:rsidRDefault="00A05CA4" w:rsidP="00A05CA4">
      <w:pPr>
        <w:pStyle w:val="2"/>
      </w:pPr>
      <w:bookmarkStart w:id="56" w:name="_Toc19131338"/>
      <w:r>
        <w:rPr>
          <w:rFonts w:hint="eastAsia"/>
        </w:rPr>
        <w:t>测试工作安排</w:t>
      </w:r>
      <w:bookmarkEnd w:id="56"/>
    </w:p>
    <w:tbl>
      <w:tblPr>
        <w:tblW w:w="5041" w:type="dxa"/>
        <w:jc w:val="center"/>
        <w:tblLook w:val="04A0" w:firstRow="1" w:lastRow="0" w:firstColumn="1" w:lastColumn="0" w:noHBand="0" w:noVBand="1"/>
      </w:tblPr>
      <w:tblGrid>
        <w:gridCol w:w="1560"/>
        <w:gridCol w:w="1387"/>
        <w:gridCol w:w="1194"/>
        <w:gridCol w:w="1200"/>
      </w:tblGrid>
      <w:tr w:rsidR="00A05CA4" w:rsidRPr="00772D40" w14:paraId="6500AED0" w14:textId="77777777" w:rsidTr="00AF190C">
        <w:trPr>
          <w:trHeight w:val="567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3786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任务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F15CD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工作量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438B5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开始日期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4C6C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结束日期</w:t>
            </w:r>
          </w:p>
        </w:tc>
      </w:tr>
      <w:tr w:rsidR="00A05CA4" w:rsidRPr="00772D40" w14:paraId="2206B582" w14:textId="77777777" w:rsidTr="00AF190C">
        <w:trPr>
          <w:trHeight w:val="567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4AC3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制定测试计划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F594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1个工作日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10754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2019/9/9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162E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2019/9/9</w:t>
            </w:r>
          </w:p>
        </w:tc>
      </w:tr>
      <w:tr w:rsidR="00A05CA4" w:rsidRPr="00772D40" w14:paraId="1DA2C819" w14:textId="77777777" w:rsidTr="00AF190C">
        <w:trPr>
          <w:trHeight w:val="567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E0B0C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设计测试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ACEDB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1个工作日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E9F5F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2019/9/9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C412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2019/9/9</w:t>
            </w:r>
          </w:p>
        </w:tc>
      </w:tr>
      <w:tr w:rsidR="00A05CA4" w:rsidRPr="00772D40" w14:paraId="5662362B" w14:textId="77777777" w:rsidTr="00AF190C">
        <w:trPr>
          <w:trHeight w:val="567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32D98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实施测试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8D0C7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1个工作日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E0A62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2019/9/10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10BE5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2019/9/10</w:t>
            </w:r>
          </w:p>
        </w:tc>
      </w:tr>
      <w:tr w:rsidR="00A05CA4" w:rsidRPr="00772D40" w14:paraId="4FE85BD8" w14:textId="77777777" w:rsidTr="00AF190C">
        <w:trPr>
          <w:trHeight w:val="567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50004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执行测试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5E9C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1个工作日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799E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2019/9/10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4816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2019/9/10</w:t>
            </w:r>
          </w:p>
        </w:tc>
      </w:tr>
      <w:tr w:rsidR="00A05CA4" w:rsidRPr="00772D40" w14:paraId="4F0D4EDA" w14:textId="77777777" w:rsidTr="00AF190C">
        <w:trPr>
          <w:trHeight w:val="567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3DDE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评估测试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43AA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1个工作日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BEAD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2019/9/11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9DE98" w14:textId="77777777" w:rsidR="00A05CA4" w:rsidRPr="00772D40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D4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2019/9/11</w:t>
            </w:r>
          </w:p>
        </w:tc>
      </w:tr>
    </w:tbl>
    <w:p w14:paraId="4C96CEAC" w14:textId="77777777" w:rsidR="00A05CA4" w:rsidRPr="00772D40" w:rsidRDefault="00A05CA4" w:rsidP="00A05CA4"/>
    <w:p w14:paraId="50836F48" w14:textId="77777777" w:rsidR="00A05CA4" w:rsidRPr="00BD33C7" w:rsidRDefault="00A05CA4" w:rsidP="00A05CA4">
      <w:pPr>
        <w:pStyle w:val="2"/>
      </w:pPr>
      <w:bookmarkStart w:id="57" w:name="_Toc19131339"/>
      <w:r w:rsidRPr="00BD33C7">
        <w:rPr>
          <w:rFonts w:hint="eastAsia"/>
        </w:rPr>
        <w:t>输出文档</w:t>
      </w:r>
      <w:bookmarkEnd w:id="57"/>
    </w:p>
    <w:p w14:paraId="5D50EBFB" w14:textId="77777777" w:rsidR="00A05CA4" w:rsidRDefault="00A05CA4" w:rsidP="00A05CA4">
      <w:pPr>
        <w:numPr>
          <w:ilvl w:val="0"/>
          <w:numId w:val="18"/>
        </w:numPr>
      </w:pPr>
      <w:r>
        <w:rPr>
          <w:rFonts w:hint="eastAsia"/>
        </w:rPr>
        <w:t>测试计划</w:t>
      </w:r>
    </w:p>
    <w:p w14:paraId="0479D953" w14:textId="77777777" w:rsidR="00A05CA4" w:rsidRDefault="00A05CA4" w:rsidP="00A05CA4">
      <w:pPr>
        <w:numPr>
          <w:ilvl w:val="0"/>
          <w:numId w:val="18"/>
        </w:numPr>
      </w:pPr>
      <w:r>
        <w:rPr>
          <w:rFonts w:hint="eastAsia"/>
        </w:rPr>
        <w:t>功能测试用例</w:t>
      </w:r>
    </w:p>
    <w:p w14:paraId="5192F029" w14:textId="77777777" w:rsidR="00A05CA4" w:rsidRDefault="00A05CA4" w:rsidP="00A05CA4">
      <w:pPr>
        <w:numPr>
          <w:ilvl w:val="0"/>
          <w:numId w:val="18"/>
        </w:numPr>
      </w:pPr>
      <w:r>
        <w:rPr>
          <w:rFonts w:hint="eastAsia"/>
        </w:rPr>
        <w:t>性能测试方案</w:t>
      </w:r>
    </w:p>
    <w:p w14:paraId="0D1438C7" w14:textId="77777777" w:rsidR="00A05CA4" w:rsidRDefault="00A05CA4" w:rsidP="00A05CA4">
      <w:pPr>
        <w:numPr>
          <w:ilvl w:val="0"/>
          <w:numId w:val="18"/>
        </w:numPr>
      </w:pPr>
      <w:r>
        <w:rPr>
          <w:rFonts w:hint="eastAsia"/>
        </w:rPr>
        <w:t>性能测试数据</w:t>
      </w:r>
    </w:p>
    <w:p w14:paraId="5BD2E2A3" w14:textId="77777777" w:rsidR="00A05CA4" w:rsidRDefault="00A05CA4" w:rsidP="00A05CA4">
      <w:pPr>
        <w:numPr>
          <w:ilvl w:val="0"/>
          <w:numId w:val="18"/>
        </w:numPr>
      </w:pPr>
      <w:r>
        <w:rPr>
          <w:rFonts w:hint="eastAsia"/>
        </w:rPr>
        <w:t>bug</w:t>
      </w:r>
      <w:r>
        <w:rPr>
          <w:rFonts w:hint="eastAsia"/>
        </w:rPr>
        <w:t>数据</w:t>
      </w:r>
    </w:p>
    <w:p w14:paraId="444D77D5" w14:textId="77777777" w:rsidR="00A05CA4" w:rsidRDefault="00A05CA4" w:rsidP="00A05CA4">
      <w:pPr>
        <w:numPr>
          <w:ilvl w:val="0"/>
          <w:numId w:val="18"/>
        </w:numPr>
      </w:pPr>
      <w:r>
        <w:rPr>
          <w:rFonts w:hint="eastAsia"/>
        </w:rPr>
        <w:t>测试报告</w:t>
      </w:r>
    </w:p>
    <w:p w14:paraId="6AFB0071" w14:textId="77777777" w:rsidR="00A05CA4" w:rsidRDefault="00A05CA4" w:rsidP="00A05CA4">
      <w:pPr>
        <w:pStyle w:val="2"/>
      </w:pPr>
      <w:r>
        <w:br w:type="page"/>
      </w:r>
      <w:bookmarkStart w:id="58" w:name="_Toc19131340"/>
      <w:r>
        <w:rPr>
          <w:rFonts w:hint="eastAsia"/>
        </w:rPr>
        <w:lastRenderedPageBreak/>
        <w:t>测试用例模板</w:t>
      </w:r>
      <w:bookmarkEnd w:id="58"/>
    </w:p>
    <w:tbl>
      <w:tblPr>
        <w:tblW w:w="9204" w:type="dxa"/>
        <w:jc w:val="center"/>
        <w:tblLook w:val="04A0" w:firstRow="1" w:lastRow="0" w:firstColumn="1" w:lastColumn="0" w:noHBand="0" w:noVBand="1"/>
      </w:tblPr>
      <w:tblGrid>
        <w:gridCol w:w="1344"/>
        <w:gridCol w:w="1572"/>
        <w:gridCol w:w="1608"/>
        <w:gridCol w:w="1560"/>
        <w:gridCol w:w="1392"/>
        <w:gridCol w:w="1728"/>
      </w:tblGrid>
      <w:tr w:rsidR="00A05CA4" w:rsidRPr="00CE27FF" w14:paraId="767361C4" w14:textId="77777777" w:rsidTr="00AF190C">
        <w:trPr>
          <w:trHeight w:val="285"/>
          <w:jc w:val="center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D5A1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项目名称</w:t>
            </w:r>
          </w:p>
        </w:tc>
        <w:tc>
          <w:tcPr>
            <w:tcW w:w="3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C4E97" w14:textId="77777777" w:rsidR="00A05CA4" w:rsidRPr="00CE27FF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FCD2C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模块名称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EF46A" w14:textId="77777777" w:rsidR="00A05CA4" w:rsidRPr="00CE27FF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E27FF" w14:paraId="394ECAD3" w14:textId="77777777" w:rsidTr="00AF190C">
        <w:trPr>
          <w:trHeight w:val="285"/>
          <w:jc w:val="center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A58C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功能名称</w:t>
            </w:r>
          </w:p>
        </w:tc>
        <w:tc>
          <w:tcPr>
            <w:tcW w:w="3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C3C0" w14:textId="77777777" w:rsidR="00A05CA4" w:rsidRPr="00CE27FF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7910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开发人员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02C43" w14:textId="77777777" w:rsidR="00A05CA4" w:rsidRPr="00CE27FF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E27FF" w14:paraId="4C6F904C" w14:textId="77777777" w:rsidTr="00AF190C">
        <w:trPr>
          <w:trHeight w:val="285"/>
          <w:jc w:val="center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DB3E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测试编号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2A426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042B6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测试类型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122A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功能测试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1AB20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测试方法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CA9B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手工、黑盒</w:t>
            </w:r>
          </w:p>
        </w:tc>
      </w:tr>
      <w:tr w:rsidR="00A05CA4" w:rsidRPr="00CE27FF" w14:paraId="7F1A484F" w14:textId="77777777" w:rsidTr="00AF190C">
        <w:trPr>
          <w:trHeight w:val="285"/>
          <w:jc w:val="center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9457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测试人员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BA8D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9143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测试日期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693E" w14:textId="77777777" w:rsidR="00A05CA4" w:rsidRPr="00CE27FF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E27FF" w14:paraId="007BEF95" w14:textId="77777777" w:rsidTr="00AF190C">
        <w:trPr>
          <w:trHeight w:val="285"/>
          <w:jc w:val="center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50845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功能描述</w:t>
            </w:r>
          </w:p>
        </w:tc>
        <w:tc>
          <w:tcPr>
            <w:tcW w:w="78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056D" w14:textId="77777777" w:rsidR="00A05CA4" w:rsidRPr="00CE27FF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E27FF" w14:paraId="36A83C3E" w14:textId="77777777" w:rsidTr="00AF190C">
        <w:trPr>
          <w:trHeight w:val="285"/>
          <w:jc w:val="center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D776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操作步骤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08369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预期结果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E4BAA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实际结果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9AC4C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结果比较说明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3BD0C" w14:textId="77777777" w:rsidR="00A05CA4" w:rsidRPr="00CE27FF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测试结果截图</w:t>
            </w:r>
          </w:p>
        </w:tc>
      </w:tr>
      <w:tr w:rsidR="00A05CA4" w:rsidRPr="00CE27FF" w14:paraId="68994D25" w14:textId="77777777" w:rsidTr="00AF190C">
        <w:trPr>
          <w:trHeight w:val="1635"/>
          <w:jc w:val="center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E9EB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9BC95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5C4C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A3FB" w14:textId="77777777" w:rsidR="00A05CA4" w:rsidRPr="00CE27FF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9BE4" w14:textId="77777777" w:rsidR="00A05CA4" w:rsidRPr="00CE27FF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E27F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5C31840B" w14:textId="77777777" w:rsidR="00A05CA4" w:rsidRDefault="00A05CA4" w:rsidP="00A05CA4">
      <w:pPr>
        <w:pStyle w:val="2"/>
      </w:pPr>
      <w:bookmarkStart w:id="59" w:name="_Toc19131341"/>
      <w:r>
        <w:rPr>
          <w:rFonts w:hint="eastAsia"/>
        </w:rPr>
        <w:t>测试功能点矩阵</w:t>
      </w:r>
      <w:bookmarkEnd w:id="59"/>
    </w:p>
    <w:tbl>
      <w:tblPr>
        <w:tblW w:w="9727" w:type="dxa"/>
        <w:jc w:val="center"/>
        <w:tblLook w:val="04A0" w:firstRow="1" w:lastRow="0" w:firstColumn="1" w:lastColumn="0" w:noHBand="0" w:noVBand="1"/>
      </w:tblPr>
      <w:tblGrid>
        <w:gridCol w:w="1130"/>
        <w:gridCol w:w="2295"/>
        <w:gridCol w:w="1289"/>
        <w:gridCol w:w="1559"/>
        <w:gridCol w:w="1134"/>
        <w:gridCol w:w="1118"/>
        <w:gridCol w:w="1202"/>
      </w:tblGrid>
      <w:tr w:rsidR="00A05CA4" w:rsidRPr="00C86347" w14:paraId="5775E189" w14:textId="77777777" w:rsidTr="00AF190C">
        <w:trPr>
          <w:trHeight w:val="285"/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380A5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功能模块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344E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功能内容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3947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快捷键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2152" w14:textId="77777777" w:rsidR="00A05CA4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</w:t>
            </w:r>
          </w:p>
          <w:p w14:paraId="4CD74066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是否执行成功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5B66" w14:textId="77777777" w:rsidR="00A05CA4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快捷键</w:t>
            </w:r>
          </w:p>
          <w:p w14:paraId="1F9549CC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是否正确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CE6C2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执行结果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7D89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执行截图</w:t>
            </w:r>
          </w:p>
        </w:tc>
      </w:tr>
      <w:tr w:rsidR="008E0869" w:rsidRPr="00C86347" w14:paraId="529B2D68" w14:textId="77777777" w:rsidTr="00AF190C">
        <w:trPr>
          <w:trHeight w:val="285"/>
          <w:jc w:val="center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A2CC5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文本编辑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45FE6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复制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EEB1" w14:textId="715D4ADC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4EB1F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D08A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91486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4313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E0869" w:rsidRPr="00C86347" w14:paraId="638D7CAE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9D223" w14:textId="77777777" w:rsidR="008E0869" w:rsidRPr="00C86347" w:rsidRDefault="008E0869" w:rsidP="008E0869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5D03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粘贴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FFCD4" w14:textId="62FD6BD2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32875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3E95F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CA553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F2363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E0869" w:rsidRPr="00C86347" w14:paraId="2ED72CBA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518BF" w14:textId="77777777" w:rsidR="008E0869" w:rsidRPr="00C86347" w:rsidRDefault="008E0869" w:rsidP="008E0869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22B0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查找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6A8D4" w14:textId="38ECFB82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7C69F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BBA66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A9F9D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A2B98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E0869" w:rsidRPr="00C86347" w14:paraId="174FCCC2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BB27E" w14:textId="77777777" w:rsidR="008E0869" w:rsidRPr="00C86347" w:rsidRDefault="008E0869" w:rsidP="008E0869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33DB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替换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15F95" w14:textId="2DDDBC95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C96E5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598C6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A5A5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69E1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E0869" w:rsidRPr="00C86347" w14:paraId="45F35E65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F73B" w14:textId="77777777" w:rsidR="008E0869" w:rsidRPr="00C86347" w:rsidRDefault="008E0869" w:rsidP="008E0869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7A96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撤销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928D" w14:textId="2A01F6FA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FEB1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B37A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52DBB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33AE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E0869" w:rsidRPr="00C86347" w14:paraId="35965754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2DC6" w14:textId="77777777" w:rsidR="008E0869" w:rsidRPr="00C86347" w:rsidRDefault="008E0869" w:rsidP="008E0869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DB9AE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重做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91D40" w14:textId="678A53B6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Ctrl</w:t>
            </w:r>
            <w:r w:rsidRPr="00D02A5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26AB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C693A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C0B3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63258" w14:textId="77777777" w:rsidR="008E0869" w:rsidRPr="00C86347" w:rsidRDefault="008E0869" w:rsidP="008E086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10FCDD2D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0F792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695E0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在状态栏显示当</w:t>
            </w:r>
            <w:proofErr w:type="gram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前行数</w:t>
            </w:r>
            <w:proofErr w:type="gramEnd"/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732F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D6D9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1794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4CF4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EB5B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61C22273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DB607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D0A9A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调整字体大小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C8A89" w14:textId="5B254A70" w:rsidR="00A05CA4" w:rsidRPr="00C86347" w:rsidRDefault="008E0869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 w:rsidR="00A05CA4"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trl + </w:t>
            </w:r>
            <w:proofErr w:type="spellStart"/>
            <w:r w:rsidR="00A05CA4"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wheelEvent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ACBF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E257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E2454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4AD1F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4F37BF70" w14:textId="77777777" w:rsidTr="00AF190C">
        <w:trPr>
          <w:trHeight w:val="285"/>
          <w:jc w:val="center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8BB6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代码编辑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C192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关键字</w:t>
            </w:r>
            <w:proofErr w:type="gram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识别高</w:t>
            </w:r>
            <w:proofErr w:type="gramEnd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亮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F301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3599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E5F5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A465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A9FF8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65C5C4F3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81D6E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D476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关键字联想提示、补全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81FE" w14:textId="39D71CF7" w:rsidR="00A05CA4" w:rsidRPr="00C86347" w:rsidRDefault="008E0869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  <w:r w:rsidR="00A05CA4"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3BFEB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819F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9623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7B3B3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3E8BE70D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17FE8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4DB1E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括号自动匹配高亮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0735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C5917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2A338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6957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322F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55020924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BBD7C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0F6C4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括号自动补全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AA4C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116F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29169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4AEE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44183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0F32B2CC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A004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88F8C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变量重命名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BC62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2E33B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409ED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AB7A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85430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757AF13E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EB3E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A66AB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自动缩进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69FE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BEDC5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D76C3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C24C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7C4F0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0B725B83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D15C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7763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多行注释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9D6F2" w14:textId="53B450BF" w:rsidR="00A05CA4" w:rsidRPr="00C86347" w:rsidRDefault="008E0869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 w:rsidR="00A05CA4"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trl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  <w:r w:rsidR="00A05CA4"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hift + 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F4C7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66198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BBE3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F218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48B21130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D6D6F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C01AF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代码块折叠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95F8E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3A147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00B4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C00D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7137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097A3060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A3FD7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2068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对已编辑的函数进行高亮显示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7EEA7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5157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33D3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E87E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FDE27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26E61A34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E7AD0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5048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代码跳转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C860" w14:textId="2A5D351F" w:rsidR="00A05CA4" w:rsidRPr="00C86347" w:rsidRDefault="008E0869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 w:rsidR="00A05CA4"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trl + </w:t>
            </w:r>
            <w:proofErr w:type="spellStart"/>
            <w:r w:rsidR="00A05CA4"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mouseClick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EC36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F854C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9787E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6958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47790234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8106F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6078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行格式排版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B5E2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E7439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6F60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5FFD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2388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1253505B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67104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5E0C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整体格式排版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EA06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C9ECD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0846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2B30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4AE66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1DF73E3B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699C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4223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注释显示 / 隐藏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28F5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4B12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1CBE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16A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908C8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2C25D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4CAA5E42" w14:textId="77777777" w:rsidTr="00AF190C">
        <w:trPr>
          <w:trHeight w:val="285"/>
          <w:jc w:val="center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2C1C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代码运行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7FD5E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对当前文件编译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FFF20" w14:textId="18779A18" w:rsidR="00A05CA4" w:rsidRPr="00C86347" w:rsidRDefault="008E0869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 w:rsidR="00A05CA4"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trl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51C0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C3EDD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497E7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436E2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1A81DDA3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EE205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9DB3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对当前文件运行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CB98" w14:textId="5558410F" w:rsidR="00A05CA4" w:rsidRPr="00C86347" w:rsidRDefault="008E0869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 w:rsidR="00A05CA4"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trl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E71E3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1257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7DA2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643A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388490AE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08485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88EAD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实现多文件编译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4AB5" w14:textId="6CA4F82B" w:rsidR="00A05CA4" w:rsidRPr="00C86347" w:rsidRDefault="008E0869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 w:rsidR="00A05CA4"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trl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  <w:r w:rsidR="00A05CA4"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hift + </w:t>
            </w:r>
            <w:r w:rsidR="00762840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CD3A7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759A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56CE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1013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5B0CC6FB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F2CA4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069B7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实现项目运行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7F08" w14:textId="14A7D3AF" w:rsidR="00A05CA4" w:rsidRPr="00C86347" w:rsidRDefault="008E0869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A</w:t>
            </w:r>
            <w:r w:rsidR="00A05CA4"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lt + </w:t>
            </w:r>
            <w:r w:rsidR="007E5C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F898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E33E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49D75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98CD6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27AC22F4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A71D7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F2BD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在控制台显示编译结果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607E3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97765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60EC5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1746F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8A23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161448CF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B400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1C4E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gdb</w:t>
            </w:r>
            <w:proofErr w:type="spellEnd"/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对当前文件调试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5DCA8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BBA6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A600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078B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04C85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6EBC1C99" w14:textId="77777777" w:rsidTr="00AF190C">
        <w:trPr>
          <w:trHeight w:val="285"/>
          <w:jc w:val="center"/>
        </w:trPr>
        <w:tc>
          <w:tcPr>
            <w:tcW w:w="11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F369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文件管理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BE31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新建文件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C165F" w14:textId="4CE18133" w:rsidR="00A05CA4" w:rsidRPr="00C86347" w:rsidRDefault="008E0869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 w:rsidR="00A05CA4"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trl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19AC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B4B9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03DC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E2EB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6030E5B3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20182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AFAA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打开文件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0BFD" w14:textId="154F797E" w:rsidR="00A05CA4" w:rsidRPr="00C86347" w:rsidRDefault="008E0869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 w:rsidR="00A05CA4"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trl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ACDF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CB730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6D8C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8E24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6C631DEE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8F013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EDFE5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打开文件夹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299C" w14:textId="6D970C8E" w:rsidR="00A05CA4" w:rsidRPr="00C86347" w:rsidRDefault="008E0869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 w:rsidR="00A05CA4"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trl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  <w:r w:rsidR="00A05CA4"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hift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92236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2319C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E5CB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D7877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7B8F97E3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3636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8E1C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保存文件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8F81" w14:textId="0CC07A9F" w:rsidR="00A05CA4" w:rsidRPr="00C86347" w:rsidRDefault="008E0869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 w:rsidR="00A05CA4"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trl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1EB4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CD3C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5B93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FC02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1A7759E6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2E463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8CCC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另存为文件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637FD" w14:textId="24D3DE91" w:rsidR="00A05CA4" w:rsidRPr="00C86347" w:rsidRDefault="008E0869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 w:rsidR="00A05CA4"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trl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  <w:r w:rsidR="00A05CA4"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hift +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C27F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56F4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C028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9F7E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0277B107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09E13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30B8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多文件编辑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D963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A7CEF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7D216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37A2C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BE34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C86347" w14:paraId="4B142FBB" w14:textId="77777777" w:rsidTr="00AF190C">
        <w:trPr>
          <w:trHeight w:val="285"/>
          <w:jc w:val="center"/>
        </w:trPr>
        <w:tc>
          <w:tcPr>
            <w:tcW w:w="11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F0EBE" w14:textId="77777777" w:rsidR="00A05CA4" w:rsidRPr="00C86347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56784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树形文件资源管理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11149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111A9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F48DB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9F79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4BB5A" w14:textId="77777777" w:rsidR="00A05CA4" w:rsidRPr="00C86347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8634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6077F013" w14:textId="77777777" w:rsidR="00A05CA4" w:rsidRDefault="00A05CA4" w:rsidP="00A05CA4"/>
    <w:p w14:paraId="7441EC41" w14:textId="77777777" w:rsidR="00A05CA4" w:rsidRDefault="00A05CA4" w:rsidP="00A05CA4">
      <w:pPr>
        <w:pStyle w:val="2"/>
      </w:pPr>
      <w:r>
        <w:br w:type="page"/>
      </w:r>
      <w:bookmarkStart w:id="60" w:name="_Toc19131342"/>
      <w:r>
        <w:rPr>
          <w:rFonts w:hint="eastAsia"/>
        </w:rPr>
        <w:lastRenderedPageBreak/>
        <w:t>测试性能点矩阵</w:t>
      </w:r>
      <w:bookmarkEnd w:id="60"/>
    </w:p>
    <w:tbl>
      <w:tblPr>
        <w:tblW w:w="8678" w:type="dxa"/>
        <w:jc w:val="center"/>
        <w:tblLook w:val="04A0" w:firstRow="1" w:lastRow="0" w:firstColumn="1" w:lastColumn="0" w:noHBand="0" w:noVBand="1"/>
      </w:tblPr>
      <w:tblGrid>
        <w:gridCol w:w="1307"/>
        <w:gridCol w:w="3093"/>
        <w:gridCol w:w="1159"/>
        <w:gridCol w:w="993"/>
        <w:gridCol w:w="1134"/>
        <w:gridCol w:w="992"/>
      </w:tblGrid>
      <w:tr w:rsidR="00A05CA4" w:rsidRPr="006B1358" w14:paraId="0DEFED6F" w14:textId="77777777" w:rsidTr="00AF190C">
        <w:trPr>
          <w:trHeight w:val="285"/>
          <w:jc w:val="center"/>
        </w:trPr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7446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功能模块</w:t>
            </w:r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623E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功能内容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3C2F0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响应时间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A1F91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易用性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E83A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可扩展性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ECEC9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健壮性</w:t>
            </w:r>
          </w:p>
        </w:tc>
      </w:tr>
      <w:tr w:rsidR="00A05CA4" w:rsidRPr="006B1358" w14:paraId="4A7361D2" w14:textId="77777777" w:rsidTr="00AF190C">
        <w:trPr>
          <w:trHeight w:val="285"/>
          <w:jc w:val="center"/>
        </w:trPr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6AD4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文本编辑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2700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复制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BF8A1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F2DB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AA881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3AE6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484A504E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C8E14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7879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粘贴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8050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6C67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A879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09DE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5ED7673C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7A530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0F02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查找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1A122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7449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F3C0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007C8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4BEAD9D4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05200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67E61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替换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0171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1A59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C16A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EDBA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1B03C65A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36B04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397D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撤销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63B9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59F06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29BD2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9DD4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08757314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D3997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6053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重做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1D68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DCAD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18DAC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4DB7F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746CEBA6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C74E0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C6819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在状态栏显示当</w:t>
            </w:r>
            <w:proofErr w:type="gramStart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前行数</w:t>
            </w:r>
            <w:proofErr w:type="gramEnd"/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8628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AF22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875E8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14DB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64B0849E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93432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4236D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调整字体大小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EE75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BA85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F6D1D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9C17C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4FB30244" w14:textId="77777777" w:rsidTr="00AF190C">
        <w:trPr>
          <w:trHeight w:val="285"/>
          <w:jc w:val="center"/>
        </w:trPr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81AE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代码编辑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D9B6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关键字</w:t>
            </w:r>
            <w:proofErr w:type="gramStart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识别高</w:t>
            </w:r>
            <w:proofErr w:type="gramEnd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亮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EB5D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3D3C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2D063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1122C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0B190A1B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AD434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B9F24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关键字联想提示、补全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F029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24B2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2854D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9D23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1FC006DA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5EBC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04397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括号自动匹配高亮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C3E8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8321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07FE6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7E95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4866F15F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3A22D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16F0A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括号自动补全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DB28A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74528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CE05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8263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0EB7268B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6A872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FC93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变量重命名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E611A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00A26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1644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0CF7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4B2E61EA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E4890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27A48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自动缩进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D7F3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5D2A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916EE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1A046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572791C3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F2898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54036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多行注释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D2E28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0ACDD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48FB3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991B5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5D93F740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CAD8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5949E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代码块折叠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32433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9835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27BB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2226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51D3ABDF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13E3A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CE0BB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对已编辑的函数进行高亮显示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3F79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E11F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25C7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E9A8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08DCD772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55BAF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B21F6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代码跳转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2CEF4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A58C1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D675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012D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0F920356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E2F5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851E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对类和结构体成员进行提示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A341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2E48E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03CF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0F83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4FFD5305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BFB3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51E7B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行格式排版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F1040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F509A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3E642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5424E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18DACA8B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6D8DB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A34EE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整体格式排版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7378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7060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EC0A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E1B52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33F5DA0D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9015A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9EC8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语法错误提示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2445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14B9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FD1D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F0E57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32B179B7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AF245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4132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注释显示 / 隐藏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AE605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712E7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ED86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2412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40ED77DC" w14:textId="77777777" w:rsidTr="00AF190C">
        <w:trPr>
          <w:trHeight w:val="285"/>
          <w:jc w:val="center"/>
        </w:trPr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3DA4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代码运行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4A675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对当前文件编译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27CDE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D2A7C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3CF14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322A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7FF92662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BFD79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800E5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对当前文件运行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7276F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0A9C8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6368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491A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65ED0CFB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289CC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04E4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实现多文件编译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177FF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52AF6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DD120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C5D1E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52A3797D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7E528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FF8D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gcc</w:t>
            </w:r>
            <w:proofErr w:type="spellEnd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实现项目运行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EC420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6DBDC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77C3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862CF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69F04935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88587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7311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在控制台显示编译结果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64A02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2323A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DAC84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02ECD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2DB2E70C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5752F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5A61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  <w:proofErr w:type="spellStart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gdb</w:t>
            </w:r>
            <w:proofErr w:type="spellEnd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对当前文件调试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E799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1A070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4C9F2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19E9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76CE8BA9" w14:textId="77777777" w:rsidTr="00AF190C">
        <w:trPr>
          <w:trHeight w:val="285"/>
          <w:jc w:val="center"/>
        </w:trPr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8450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文件管理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EB971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新建文件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0FB9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06B9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AADF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6E150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7333D481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0BBD1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30A5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打开文件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FD30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DECB5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C688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2FCAB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52B00243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C5566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4F044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打开文件夹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21BBF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4D51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21F4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3520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72DDE918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3A513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907C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保存文件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C2EF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1527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A5A33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38FC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4C2099F3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43DD9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78AF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另存为文件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3BD05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54C9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C9968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0452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57CD3D3A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EE927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349E5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多文件编辑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B008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F495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AB27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EBC2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70A33406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2CC68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B907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树形文件资源管理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1623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11954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7278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56652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A05CA4" w:rsidRPr="006B1358" w14:paraId="7FE611F6" w14:textId="77777777" w:rsidTr="00AF190C">
        <w:trPr>
          <w:trHeight w:val="285"/>
          <w:jc w:val="center"/>
        </w:trPr>
        <w:tc>
          <w:tcPr>
            <w:tcW w:w="13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FBB06" w14:textId="77777777" w:rsidR="00A05CA4" w:rsidRPr="006B1358" w:rsidRDefault="00A05CA4" w:rsidP="00AF190C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69DF0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tabwight</w:t>
            </w:r>
            <w:proofErr w:type="spellEnd"/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显示窗口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C1F9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59BB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2078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64A6" w14:textId="77777777" w:rsidR="00A05CA4" w:rsidRPr="006B1358" w:rsidRDefault="00A05CA4" w:rsidP="00AF190C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B135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384C0C85" w14:textId="77777777" w:rsidR="00A05CA4" w:rsidRPr="006B1358" w:rsidRDefault="00A05CA4" w:rsidP="00A05CA4"/>
    <w:p w14:paraId="5889116C" w14:textId="77777777" w:rsidR="00A05CA4" w:rsidRDefault="00A05CA4" w:rsidP="00A05CA4"/>
    <w:p w14:paraId="1D6E4489" w14:textId="77777777" w:rsidR="004D650D" w:rsidRDefault="004D650D" w:rsidP="00BD33C7">
      <w:pPr>
        <w:pStyle w:val="1"/>
      </w:pPr>
      <w:bookmarkStart w:id="61" w:name="_Toc19131343"/>
      <w:r>
        <w:rPr>
          <w:rFonts w:hint="eastAsia"/>
        </w:rPr>
        <w:lastRenderedPageBreak/>
        <w:t>执行测试工作流程</w:t>
      </w:r>
      <w:bookmarkEnd w:id="61"/>
    </w:p>
    <w:p w14:paraId="2A480F9E" w14:textId="77777777" w:rsidR="004D650D" w:rsidRDefault="004D650D" w:rsidP="005C04C0">
      <w:pPr>
        <w:pStyle w:val="2"/>
      </w:pPr>
      <w:bookmarkStart w:id="62" w:name="_Toc19131344"/>
      <w:r>
        <w:rPr>
          <w:rFonts w:hint="eastAsia"/>
        </w:rPr>
        <w:t>测试工作总体流程</w:t>
      </w:r>
      <w:bookmarkEnd w:id="62"/>
    </w:p>
    <w:p w14:paraId="298BDDB1" w14:textId="77777777" w:rsidR="005C04C0" w:rsidRPr="005C04C0" w:rsidRDefault="00112C53" w:rsidP="005C04C0">
      <w:pPr>
        <w:jc w:val="center"/>
      </w:pPr>
      <w:r>
        <w:rPr>
          <w:rFonts w:hint="eastAsia"/>
          <w:noProof/>
        </w:rPr>
        <w:drawing>
          <wp:inline distT="0" distB="0" distL="0" distR="0" wp14:anchorId="4F2C27BF" wp14:editId="6BFDBAC7">
            <wp:extent cx="1276350" cy="3486150"/>
            <wp:effectExtent l="0" t="0" r="0" b="0"/>
            <wp:docPr id="2" name="图片 2" descr="未命名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表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991A" w14:textId="77777777" w:rsidR="004D650D" w:rsidRDefault="005C04C0" w:rsidP="005C04C0">
      <w:pPr>
        <w:pStyle w:val="2"/>
      </w:pPr>
      <w:bookmarkStart w:id="63" w:name="_Toc19131345"/>
      <w:r>
        <w:rPr>
          <w:rFonts w:hint="eastAsia"/>
        </w:rPr>
        <w:t>单元测试工作流程</w:t>
      </w:r>
      <w:bookmarkEnd w:id="63"/>
    </w:p>
    <w:p w14:paraId="1232776E" w14:textId="77777777" w:rsidR="005C04C0" w:rsidRPr="005C04C0" w:rsidRDefault="00112C53" w:rsidP="005C04C0">
      <w:pPr>
        <w:jc w:val="center"/>
      </w:pPr>
      <w:r>
        <w:rPr>
          <w:rFonts w:hint="eastAsia"/>
          <w:noProof/>
        </w:rPr>
        <w:drawing>
          <wp:inline distT="0" distB="0" distL="0" distR="0" wp14:anchorId="7FF34FD0" wp14:editId="3449D194">
            <wp:extent cx="3248025" cy="3362325"/>
            <wp:effectExtent l="0" t="0" r="0" b="0"/>
            <wp:docPr id="3" name="图片 3" descr="未命名表单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命名表单 (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698A" w14:textId="77777777" w:rsidR="005C04C0" w:rsidRDefault="005C04C0" w:rsidP="005C04C0">
      <w:pPr>
        <w:pStyle w:val="2"/>
      </w:pPr>
      <w:bookmarkStart w:id="64" w:name="_Toc19131346"/>
      <w:r>
        <w:rPr>
          <w:rFonts w:hint="eastAsia"/>
        </w:rPr>
        <w:lastRenderedPageBreak/>
        <w:t>集成测试工作流程</w:t>
      </w:r>
      <w:bookmarkEnd w:id="64"/>
    </w:p>
    <w:p w14:paraId="1E099DEA" w14:textId="77777777" w:rsidR="005C04C0" w:rsidRPr="005C04C0" w:rsidRDefault="00112C53" w:rsidP="005C04C0">
      <w:pPr>
        <w:jc w:val="center"/>
      </w:pPr>
      <w:r>
        <w:rPr>
          <w:rFonts w:hint="eastAsia"/>
          <w:noProof/>
        </w:rPr>
        <w:drawing>
          <wp:inline distT="0" distB="0" distL="0" distR="0" wp14:anchorId="0EF9EDB7" wp14:editId="25213BE1">
            <wp:extent cx="2971800" cy="2752725"/>
            <wp:effectExtent l="0" t="0" r="0" b="0"/>
            <wp:docPr id="4" name="图片 4" descr="未命名表单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未命名表单 (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D81F" w14:textId="77777777" w:rsidR="005C04C0" w:rsidRDefault="005C04C0" w:rsidP="005C04C0">
      <w:pPr>
        <w:pStyle w:val="2"/>
      </w:pPr>
      <w:bookmarkStart w:id="65" w:name="_Toc19131347"/>
      <w:r>
        <w:rPr>
          <w:rFonts w:hint="eastAsia"/>
        </w:rPr>
        <w:t>系统测试工作流程</w:t>
      </w:r>
      <w:bookmarkEnd w:id="65"/>
    </w:p>
    <w:p w14:paraId="659F0D5A" w14:textId="77777777" w:rsidR="005C04C0" w:rsidRPr="005C04C0" w:rsidRDefault="005C04C0" w:rsidP="005C04C0">
      <w:pPr>
        <w:pStyle w:val="3"/>
      </w:pPr>
      <w:bookmarkStart w:id="66" w:name="_Toc19131348"/>
      <w:r>
        <w:rPr>
          <w:rFonts w:hint="eastAsia"/>
        </w:rPr>
        <w:t>业务测试工作流程</w:t>
      </w:r>
      <w:bookmarkEnd w:id="66"/>
    </w:p>
    <w:p w14:paraId="21D02BB6" w14:textId="77777777" w:rsidR="005C04C0" w:rsidRDefault="00112C53" w:rsidP="005C04C0">
      <w:pPr>
        <w:jc w:val="center"/>
      </w:pPr>
      <w:r>
        <w:rPr>
          <w:rFonts w:hint="eastAsia"/>
          <w:noProof/>
        </w:rPr>
        <w:drawing>
          <wp:inline distT="0" distB="0" distL="0" distR="0" wp14:anchorId="0702FBA3" wp14:editId="187C47FA">
            <wp:extent cx="3962400" cy="3676650"/>
            <wp:effectExtent l="0" t="0" r="0" b="0"/>
            <wp:docPr id="5" name="图片 5" descr="未命名表单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未命名表单 (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99BD1" w14:textId="77777777" w:rsidR="005C04C0" w:rsidRDefault="005C04C0" w:rsidP="005C04C0">
      <w:pPr>
        <w:pStyle w:val="3"/>
      </w:pPr>
      <w:bookmarkStart w:id="67" w:name="_Toc19131349"/>
      <w:r>
        <w:rPr>
          <w:rFonts w:hint="eastAsia"/>
        </w:rPr>
        <w:lastRenderedPageBreak/>
        <w:t>压力测试工作流程</w:t>
      </w:r>
      <w:bookmarkEnd w:id="67"/>
    </w:p>
    <w:p w14:paraId="394B6B55" w14:textId="77777777" w:rsidR="005C04C0" w:rsidRDefault="00112C53" w:rsidP="00E35C49">
      <w:pPr>
        <w:jc w:val="center"/>
      </w:pPr>
      <w:r>
        <w:rPr>
          <w:noProof/>
        </w:rPr>
        <w:drawing>
          <wp:inline distT="0" distB="0" distL="0" distR="0" wp14:anchorId="72E1F84A" wp14:editId="61FF311B">
            <wp:extent cx="3981450" cy="3619500"/>
            <wp:effectExtent l="0" t="0" r="0" b="0"/>
            <wp:docPr id="6" name="图片 6" descr="未命名表单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未命名表单 (8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5D85" w14:textId="77777777" w:rsidR="005C04C0" w:rsidRDefault="005C04C0" w:rsidP="005C04C0">
      <w:pPr>
        <w:pStyle w:val="3"/>
      </w:pPr>
      <w:bookmarkStart w:id="68" w:name="_Toc19131350"/>
      <w:r>
        <w:rPr>
          <w:rFonts w:hint="eastAsia"/>
        </w:rPr>
        <w:t>性能测试工作流程</w:t>
      </w:r>
      <w:bookmarkEnd w:id="68"/>
    </w:p>
    <w:p w14:paraId="3B4D6F4A" w14:textId="77777777" w:rsidR="00E35C49" w:rsidRDefault="00112C53" w:rsidP="00E35C49">
      <w:pPr>
        <w:jc w:val="center"/>
      </w:pPr>
      <w:r>
        <w:rPr>
          <w:noProof/>
        </w:rPr>
        <w:drawing>
          <wp:inline distT="0" distB="0" distL="0" distR="0" wp14:anchorId="160BCD53" wp14:editId="5DD0ADEF">
            <wp:extent cx="3590925" cy="3524250"/>
            <wp:effectExtent l="0" t="0" r="0" b="0"/>
            <wp:docPr id="7" name="图片 7" descr="未命名表单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未命名表单 (7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37A9" w14:textId="77777777" w:rsidR="00E35C49" w:rsidRDefault="00E35C49" w:rsidP="00E35C49">
      <w:pPr>
        <w:pStyle w:val="3"/>
      </w:pPr>
      <w:bookmarkStart w:id="69" w:name="_Toc19131351"/>
      <w:r>
        <w:rPr>
          <w:rFonts w:hint="eastAsia"/>
        </w:rPr>
        <w:lastRenderedPageBreak/>
        <w:t>安装测试工作流程</w:t>
      </w:r>
      <w:bookmarkEnd w:id="69"/>
    </w:p>
    <w:p w14:paraId="0A6B16B4" w14:textId="77777777" w:rsidR="00E35C49" w:rsidRPr="00E35C49" w:rsidRDefault="00112C53" w:rsidP="00E35C49">
      <w:pPr>
        <w:jc w:val="center"/>
      </w:pPr>
      <w:r>
        <w:rPr>
          <w:noProof/>
        </w:rPr>
        <w:drawing>
          <wp:inline distT="0" distB="0" distL="0" distR="0" wp14:anchorId="29ADA04A" wp14:editId="04EAF108">
            <wp:extent cx="2276475" cy="3181350"/>
            <wp:effectExtent l="0" t="0" r="0" b="0"/>
            <wp:docPr id="8" name="图片 8" descr="未命名表单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未命名表单 (6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B5BB" w14:textId="77777777" w:rsidR="00E35C49" w:rsidRDefault="00E35C49" w:rsidP="00E35C49">
      <w:pPr>
        <w:pStyle w:val="3"/>
      </w:pPr>
      <w:bookmarkStart w:id="70" w:name="_Toc19131352"/>
      <w:r>
        <w:rPr>
          <w:rFonts w:hint="eastAsia"/>
        </w:rPr>
        <w:t>验收测试工作流程</w:t>
      </w:r>
      <w:bookmarkEnd w:id="70"/>
    </w:p>
    <w:p w14:paraId="0512A592" w14:textId="77777777" w:rsidR="00E35C49" w:rsidRPr="00E35C49" w:rsidRDefault="00112C53" w:rsidP="00E35C49">
      <w:pPr>
        <w:jc w:val="center"/>
      </w:pPr>
      <w:r>
        <w:rPr>
          <w:noProof/>
        </w:rPr>
        <w:drawing>
          <wp:inline distT="0" distB="0" distL="0" distR="0" wp14:anchorId="442D7195" wp14:editId="1E6B4B61">
            <wp:extent cx="4219575" cy="3962400"/>
            <wp:effectExtent l="0" t="0" r="0" b="0"/>
            <wp:docPr id="9" name="图片 9" descr="未命名表单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未命名表单 (5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9553" w14:textId="77777777" w:rsidR="00BD33C7" w:rsidRDefault="00BD33C7" w:rsidP="00BD33C7">
      <w:pPr>
        <w:pStyle w:val="1"/>
      </w:pPr>
      <w:r>
        <w:br w:type="page"/>
      </w:r>
      <w:bookmarkStart w:id="71" w:name="_Toc19131353"/>
      <w:r w:rsidRPr="00BD33C7">
        <w:rPr>
          <w:rFonts w:hint="eastAsia"/>
        </w:rPr>
        <w:lastRenderedPageBreak/>
        <w:t>发布标准</w:t>
      </w:r>
      <w:bookmarkEnd w:id="71"/>
    </w:p>
    <w:p w14:paraId="757B6F56" w14:textId="77777777" w:rsidR="00BD33C7" w:rsidRPr="0035110A" w:rsidRDefault="00BD33C7" w:rsidP="00BD33C7">
      <w:pPr>
        <w:pStyle w:val="2"/>
      </w:pPr>
      <w:bookmarkStart w:id="72" w:name="_Toc19131354"/>
      <w:r w:rsidRPr="0035110A">
        <w:rPr>
          <w:rFonts w:hint="eastAsia"/>
        </w:rPr>
        <w:t>测试完成标准</w:t>
      </w:r>
      <w:bookmarkEnd w:id="72"/>
    </w:p>
    <w:p w14:paraId="1B6B1C72" w14:textId="77777777" w:rsidR="00B777FD" w:rsidRDefault="00B777FD" w:rsidP="003322F9">
      <w:pPr>
        <w:numPr>
          <w:ilvl w:val="0"/>
          <w:numId w:val="22"/>
        </w:numPr>
        <w:rPr>
          <w:lang w:val="zh-CN"/>
        </w:rPr>
      </w:pPr>
      <w:r w:rsidRPr="00B777FD">
        <w:rPr>
          <w:rFonts w:hint="eastAsia"/>
          <w:lang w:val="zh-CN"/>
        </w:rPr>
        <w:t>系统无业务逻辑错误和二级</w:t>
      </w:r>
      <w:r>
        <w:rPr>
          <w:rFonts w:hint="eastAsia"/>
          <w:lang w:val="zh-CN"/>
        </w:rPr>
        <w:t>以上</w:t>
      </w:r>
      <w:r w:rsidRPr="00B777FD">
        <w:rPr>
          <w:rFonts w:hint="eastAsia"/>
          <w:lang w:val="zh-CN"/>
        </w:rPr>
        <w:t>的</w:t>
      </w:r>
      <w:r w:rsidRPr="00B777FD">
        <w:rPr>
          <w:rFonts w:hint="eastAsia"/>
          <w:lang w:val="zh-CN"/>
        </w:rPr>
        <w:t>BUG</w:t>
      </w:r>
      <w:r w:rsidRPr="00B777FD">
        <w:rPr>
          <w:rFonts w:hint="eastAsia"/>
          <w:lang w:val="zh-CN"/>
        </w:rPr>
        <w:t>。经确定的所有缺陷都已得到了商定的解决结果。所设计的测试用例已全部重新执行，已知的所有缺陷都已按照商定的方式进行了处理，而且没有发现新的缺陷</w:t>
      </w:r>
      <w:r w:rsidR="0035110A">
        <w:rPr>
          <w:rFonts w:hint="eastAsia"/>
          <w:lang w:val="zh-CN"/>
        </w:rPr>
        <w:t>；</w:t>
      </w:r>
    </w:p>
    <w:p w14:paraId="772F11F5" w14:textId="77777777" w:rsidR="00B777FD" w:rsidRPr="00B777FD" w:rsidRDefault="00B777FD" w:rsidP="00B777FD">
      <w:pPr>
        <w:numPr>
          <w:ilvl w:val="0"/>
          <w:numId w:val="22"/>
        </w:numPr>
        <w:rPr>
          <w:lang w:val="zh-CN"/>
        </w:rPr>
      </w:pPr>
      <w:r>
        <w:rPr>
          <w:lang w:val="zh-CN"/>
        </w:rPr>
        <w:t>按照集成测试用例完成了整个系统的集成测试</w:t>
      </w:r>
      <w:r>
        <w:rPr>
          <w:lang w:val="zh-CN"/>
        </w:rPr>
        <w:t>&gt;</w:t>
      </w:r>
      <w:r>
        <w:rPr>
          <w:lang w:val="zh-CN"/>
        </w:rPr>
        <w:t>集成版本满足设计定义的各项功能、性能要求</w:t>
      </w:r>
      <w:r w:rsidR="0035110A">
        <w:rPr>
          <w:rFonts w:hint="eastAsia"/>
          <w:lang w:val="zh-CN"/>
        </w:rPr>
        <w:t>；</w:t>
      </w:r>
    </w:p>
    <w:p w14:paraId="63D0EE52" w14:textId="77777777" w:rsidR="003322F9" w:rsidRDefault="003322F9" w:rsidP="003322F9">
      <w:pPr>
        <w:numPr>
          <w:ilvl w:val="0"/>
          <w:numId w:val="22"/>
        </w:numPr>
        <w:rPr>
          <w:lang w:val="zh-CN"/>
        </w:rPr>
      </w:pPr>
      <w:r>
        <w:rPr>
          <w:lang w:val="zh-CN"/>
        </w:rPr>
        <w:t>软件需求分析说明书中定义的所有功能都已经实现，性能指标全部达到性能需求指标</w:t>
      </w:r>
      <w:r w:rsidR="0035110A">
        <w:rPr>
          <w:rFonts w:hint="eastAsia"/>
          <w:lang w:val="zh-CN"/>
        </w:rPr>
        <w:t>；</w:t>
      </w:r>
    </w:p>
    <w:p w14:paraId="6153A59D" w14:textId="77777777" w:rsidR="003322F9" w:rsidRDefault="003322F9" w:rsidP="003322F9">
      <w:pPr>
        <w:numPr>
          <w:ilvl w:val="0"/>
          <w:numId w:val="22"/>
        </w:numPr>
        <w:rPr>
          <w:lang w:val="zh-CN"/>
        </w:rPr>
      </w:pPr>
      <w:r>
        <w:rPr>
          <w:lang w:val="zh-CN"/>
        </w:rPr>
        <w:t>提交阶段性测试报告，包括功能和性能测试报告</w:t>
      </w:r>
      <w:r w:rsidR="0035110A">
        <w:rPr>
          <w:rFonts w:hint="eastAsia"/>
          <w:lang w:val="zh-CN"/>
        </w:rPr>
        <w:t>；</w:t>
      </w:r>
    </w:p>
    <w:p w14:paraId="61057277" w14:textId="77777777" w:rsidR="00B777FD" w:rsidRPr="00B777FD" w:rsidRDefault="003322F9" w:rsidP="00B777FD">
      <w:pPr>
        <w:numPr>
          <w:ilvl w:val="0"/>
          <w:numId w:val="22"/>
        </w:numPr>
        <w:rPr>
          <w:lang w:val="zh-CN"/>
        </w:rPr>
      </w:pPr>
      <w:r>
        <w:rPr>
          <w:lang w:val="zh-CN"/>
        </w:rPr>
        <w:t>所有文档齐备完整</w:t>
      </w:r>
      <w:r w:rsidR="0035110A">
        <w:rPr>
          <w:rFonts w:hint="eastAsia"/>
          <w:lang w:val="zh-CN"/>
        </w:rPr>
        <w:t>。</w:t>
      </w:r>
    </w:p>
    <w:p w14:paraId="290537CB" w14:textId="77777777" w:rsidR="00BD33C7" w:rsidRPr="0035110A" w:rsidRDefault="00BD33C7" w:rsidP="00BD33C7">
      <w:pPr>
        <w:pStyle w:val="2"/>
      </w:pPr>
      <w:bookmarkStart w:id="73" w:name="_Toc19131355"/>
      <w:r w:rsidRPr="0035110A">
        <w:rPr>
          <w:rFonts w:hint="eastAsia"/>
        </w:rPr>
        <w:t>产品发布标准</w:t>
      </w:r>
      <w:bookmarkEnd w:id="73"/>
    </w:p>
    <w:p w14:paraId="483A2430" w14:textId="77777777" w:rsidR="003322F9" w:rsidRDefault="003322F9" w:rsidP="003322F9">
      <w:pPr>
        <w:numPr>
          <w:ilvl w:val="0"/>
          <w:numId w:val="20"/>
        </w:numPr>
        <w:rPr>
          <w:lang w:val="zh-CN"/>
        </w:rPr>
      </w:pPr>
      <w:r>
        <w:rPr>
          <w:lang w:val="zh-CN"/>
        </w:rPr>
        <w:t>软件产品通过了单元测试、集成测试、业务测试、系统测试、性能测试</w:t>
      </w:r>
    </w:p>
    <w:p w14:paraId="798B1D2D" w14:textId="77777777" w:rsidR="003322F9" w:rsidRDefault="003322F9" w:rsidP="003322F9">
      <w:pPr>
        <w:numPr>
          <w:ilvl w:val="0"/>
          <w:numId w:val="20"/>
        </w:numPr>
        <w:rPr>
          <w:lang w:val="zh-CN"/>
        </w:rPr>
      </w:pPr>
      <w:r>
        <w:rPr>
          <w:lang w:val="zh-CN"/>
        </w:rPr>
        <w:t>测试</w:t>
      </w:r>
      <w:r w:rsidR="0035110A">
        <w:rPr>
          <w:rFonts w:hint="eastAsia"/>
          <w:lang w:val="zh-CN"/>
        </w:rPr>
        <w:t>人员</w:t>
      </w:r>
      <w:r>
        <w:rPr>
          <w:lang w:val="zh-CN"/>
        </w:rPr>
        <w:t>提交文档：测试计划、测试方案、测试用例、测试分析报告</w:t>
      </w:r>
    </w:p>
    <w:p w14:paraId="68EB3C15" w14:textId="77777777" w:rsidR="003322F9" w:rsidRDefault="003322F9" w:rsidP="003322F9">
      <w:pPr>
        <w:numPr>
          <w:ilvl w:val="0"/>
          <w:numId w:val="20"/>
        </w:numPr>
        <w:rPr>
          <w:lang w:val="zh-CN"/>
        </w:rPr>
      </w:pPr>
      <w:r>
        <w:rPr>
          <w:lang w:val="zh-CN"/>
        </w:rPr>
        <w:t>所有测试项必须符合以下标准</w:t>
      </w:r>
    </w:p>
    <w:p w14:paraId="236CF1D5" w14:textId="77777777" w:rsidR="003322F9" w:rsidRPr="00EC6BF7" w:rsidRDefault="003322F9" w:rsidP="003322F9">
      <w:pPr>
        <w:numPr>
          <w:ilvl w:val="0"/>
          <w:numId w:val="21"/>
        </w:numPr>
        <w:ind w:firstLine="6"/>
        <w:rPr>
          <w:lang w:val="zh-CN"/>
        </w:rPr>
      </w:pPr>
      <w:r w:rsidRPr="00EC6BF7">
        <w:rPr>
          <w:lang w:val="zh-CN"/>
        </w:rPr>
        <w:t>致命错误：无</w:t>
      </w:r>
    </w:p>
    <w:p w14:paraId="25864A0D" w14:textId="77777777" w:rsidR="003322F9" w:rsidRPr="00EC6BF7" w:rsidRDefault="003322F9" w:rsidP="003322F9">
      <w:pPr>
        <w:numPr>
          <w:ilvl w:val="0"/>
          <w:numId w:val="21"/>
        </w:numPr>
        <w:ind w:firstLine="6"/>
        <w:rPr>
          <w:lang w:val="zh-CN"/>
        </w:rPr>
      </w:pPr>
      <w:r w:rsidRPr="00EC6BF7">
        <w:rPr>
          <w:lang w:val="zh-CN"/>
        </w:rPr>
        <w:t>功能错误：无</w:t>
      </w:r>
    </w:p>
    <w:p w14:paraId="2BD3AE1D" w14:textId="77777777" w:rsidR="003322F9" w:rsidRPr="00EC6BF7" w:rsidRDefault="003322F9" w:rsidP="003322F9">
      <w:pPr>
        <w:numPr>
          <w:ilvl w:val="0"/>
          <w:numId w:val="21"/>
        </w:numPr>
        <w:ind w:firstLine="6"/>
        <w:rPr>
          <w:lang w:val="zh-CN"/>
        </w:rPr>
      </w:pPr>
      <w:r w:rsidRPr="00EC6BF7">
        <w:rPr>
          <w:lang w:val="zh-CN"/>
        </w:rPr>
        <w:t>功能缺陷：项目经理、技术经理、测试负责人审核通过</w:t>
      </w:r>
    </w:p>
    <w:p w14:paraId="72CB5CC2" w14:textId="77777777" w:rsidR="003322F9" w:rsidRPr="00EC6BF7" w:rsidRDefault="003322F9" w:rsidP="003322F9">
      <w:pPr>
        <w:numPr>
          <w:ilvl w:val="0"/>
          <w:numId w:val="21"/>
        </w:numPr>
        <w:ind w:firstLine="6"/>
        <w:rPr>
          <w:lang w:val="zh-CN"/>
        </w:rPr>
      </w:pPr>
      <w:r w:rsidRPr="00EC6BF7">
        <w:rPr>
          <w:lang w:val="zh-CN"/>
        </w:rPr>
        <w:t>界面缺陷：项目经理、技术经理、测试负责人审核通过</w:t>
      </w:r>
    </w:p>
    <w:p w14:paraId="7EB27097" w14:textId="77777777" w:rsidR="003322F9" w:rsidRPr="00EC6BF7" w:rsidRDefault="003322F9" w:rsidP="003322F9">
      <w:pPr>
        <w:numPr>
          <w:ilvl w:val="0"/>
          <w:numId w:val="21"/>
        </w:numPr>
        <w:ind w:firstLine="6"/>
        <w:rPr>
          <w:lang w:val="zh-CN"/>
        </w:rPr>
      </w:pPr>
      <w:r w:rsidRPr="00EC6BF7">
        <w:rPr>
          <w:lang w:val="zh-CN"/>
        </w:rPr>
        <w:t>建议：项目经理、技术经理、测试负责人审核通过</w:t>
      </w:r>
    </w:p>
    <w:p w14:paraId="1E964346" w14:textId="77777777" w:rsidR="00BD33C7" w:rsidRPr="003322F9" w:rsidRDefault="003322F9" w:rsidP="00BD33C7">
      <w:pPr>
        <w:numPr>
          <w:ilvl w:val="0"/>
          <w:numId w:val="20"/>
        </w:numPr>
        <w:rPr>
          <w:lang w:val="zh-CN"/>
        </w:rPr>
      </w:pPr>
      <w:r>
        <w:rPr>
          <w:lang w:val="zh-CN"/>
        </w:rPr>
        <w:t>以上几项其中之一不满足要求，视为不合格</w:t>
      </w:r>
    </w:p>
    <w:p w14:paraId="059F95FF" w14:textId="77777777" w:rsidR="00FD7CC6" w:rsidRPr="0047179D" w:rsidRDefault="00BD33C7" w:rsidP="00FD7CC6">
      <w:pPr>
        <w:pStyle w:val="1"/>
      </w:pPr>
      <w:r>
        <w:br w:type="page"/>
      </w:r>
      <w:bookmarkStart w:id="74" w:name="_Toc524552379"/>
      <w:bookmarkStart w:id="75" w:name="_Toc19131356"/>
      <w:r w:rsidR="00FD7CC6">
        <w:rPr>
          <w:rFonts w:hint="eastAsia"/>
        </w:rPr>
        <w:lastRenderedPageBreak/>
        <w:t>风险评估</w:t>
      </w:r>
      <w:bookmarkStart w:id="76" w:name="_Toc524552381"/>
      <w:bookmarkEnd w:id="74"/>
      <w:bookmarkEnd w:id="75"/>
    </w:p>
    <w:p w14:paraId="564A08A4" w14:textId="77777777" w:rsidR="00FD7CC6" w:rsidRPr="0047179D" w:rsidRDefault="00FD7CC6" w:rsidP="00FD7CC6">
      <w:pPr>
        <w:pStyle w:val="2"/>
      </w:pPr>
      <w:bookmarkStart w:id="77" w:name="_Toc19131357"/>
      <w:r w:rsidRPr="0047179D">
        <w:rPr>
          <w:rFonts w:hint="eastAsia"/>
        </w:rPr>
        <w:t>变更管理</w:t>
      </w:r>
      <w:bookmarkEnd w:id="76"/>
      <w:bookmarkEnd w:id="77"/>
    </w:p>
    <w:p w14:paraId="713A4D79" w14:textId="77777777" w:rsidR="00FD7CC6" w:rsidRDefault="00FD7CC6" w:rsidP="00FD7CC6">
      <w:pPr>
        <w:ind w:firstLine="420"/>
      </w:pPr>
      <w:r>
        <w:rPr>
          <w:rFonts w:hint="eastAsia"/>
        </w:rPr>
        <w:t>变更管理包括需求变更、测试案例、测试报告、测试日志等变更。</w:t>
      </w:r>
    </w:p>
    <w:p w14:paraId="64BB0940" w14:textId="77777777" w:rsidR="00FD7CC6" w:rsidRDefault="00FD7CC6" w:rsidP="00FD7CC6">
      <w:pPr>
        <w:tabs>
          <w:tab w:val="left" w:pos="1576"/>
        </w:tabs>
        <w:ind w:firstLineChars="200" w:firstLine="420"/>
      </w:pPr>
      <w:r>
        <w:rPr>
          <w:rFonts w:hint="eastAsia"/>
        </w:rPr>
        <w:t>要求规范各类文档的样式和变更说明规范，所有正式的关键性的变更都需要进行变更申请，变更流程如下：</w:t>
      </w:r>
    </w:p>
    <w:p w14:paraId="765EC479" w14:textId="77777777" w:rsidR="00FD7CC6" w:rsidRDefault="00112C53" w:rsidP="0047179D">
      <w:pPr>
        <w:tabs>
          <w:tab w:val="left" w:pos="1576"/>
        </w:tabs>
        <w:jc w:val="center"/>
        <w:rPr>
          <w:noProof/>
        </w:rPr>
      </w:pPr>
      <w:r w:rsidRPr="0047179D">
        <w:rPr>
          <w:noProof/>
        </w:rPr>
        <w:drawing>
          <wp:inline distT="0" distB="0" distL="0" distR="0" wp14:anchorId="15379172" wp14:editId="0FD387A7">
            <wp:extent cx="4286250" cy="5029200"/>
            <wp:effectExtent l="0" t="0" r="0" b="0"/>
            <wp:docPr id="10" name="图片 10" descr="未命名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未命名表单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4933" w14:textId="77777777" w:rsidR="00FD7CC6" w:rsidRDefault="00C86347" w:rsidP="00C86347">
      <w:pPr>
        <w:pStyle w:val="2"/>
      </w:pPr>
      <w:r>
        <w:rPr>
          <w:noProof/>
        </w:rPr>
        <w:br w:type="page"/>
      </w:r>
      <w:bookmarkStart w:id="78" w:name="_Toc524552382"/>
      <w:bookmarkStart w:id="79" w:name="_Toc19131358"/>
      <w:r w:rsidR="00FD7CC6">
        <w:rPr>
          <w:rFonts w:hint="eastAsia"/>
        </w:rPr>
        <w:lastRenderedPageBreak/>
        <w:t>缺陷级别</w:t>
      </w:r>
      <w:bookmarkEnd w:id="78"/>
      <w:bookmarkEnd w:id="79"/>
    </w:p>
    <w:tbl>
      <w:tblPr>
        <w:tblW w:w="8883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514"/>
        <w:gridCol w:w="3019"/>
        <w:gridCol w:w="2190"/>
      </w:tblGrid>
      <w:tr w:rsidR="00327FDF" w:rsidRPr="00327FDF" w14:paraId="60F46D6A" w14:textId="77777777" w:rsidTr="00C86347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8EB17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缺陷级别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FA8B9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缺陷性质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8931B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系统中对应的错误分类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3ABD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缺陷描述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A4CE2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处理方案</w:t>
            </w:r>
          </w:p>
        </w:tc>
      </w:tr>
      <w:tr w:rsidR="00327FDF" w:rsidRPr="00327FDF" w14:paraId="100D8248" w14:textId="77777777" w:rsidTr="00C86347">
        <w:trPr>
          <w:trHeight w:val="124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66A54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一级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9E4CB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致命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B1623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系统崩渍</w:t>
            </w: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系统死锁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D271C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导致对被描述的主要对象的理解错误、不可行、不可运转、对业务和整个系统造成重大损失或损害；</w:t>
            </w: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对使用、维护或保管人员有危险或不安全，以及对产品的基本功能有致命影响的缺陷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25AAC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立即上报项目经理，</w:t>
            </w: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项目经理联系软件工程师等技术人员进行修复</w:t>
            </w:r>
          </w:p>
        </w:tc>
      </w:tr>
      <w:tr w:rsidR="00327FDF" w:rsidRPr="00327FDF" w14:paraId="7DBC7499" w14:textId="77777777" w:rsidTr="00C86347">
        <w:trPr>
          <w:trHeight w:val="151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B921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二级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A10F1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严重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89B07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严重错误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0658F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对被描述的部分对象的理解或实现错误，部分的模块或系统不可行或不能运转或部分模块和系统缺失，对整个系统有重大影响或可能造成部分的损失或损害；严重影响使用安全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51AA7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一旦发生这样的缺陷，必须进行详细的记录，并且立刻上报给项目组长和项目经理，项目经理立马联系系统</w:t>
            </w:r>
            <w:proofErr w:type="gramStart"/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架构师</w:t>
            </w:r>
            <w:proofErr w:type="gramEnd"/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及相关人员做修复</w:t>
            </w:r>
          </w:p>
        </w:tc>
      </w:tr>
      <w:tr w:rsidR="00327FDF" w:rsidRPr="00327FDF" w14:paraId="45199A67" w14:textId="77777777" w:rsidTr="00C86347">
        <w:trPr>
          <w:trHeight w:val="12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1FC35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三级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54303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一般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8A80D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次要错误</w:t>
            </w: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布局不合理</w:t>
            </w: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文字错误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3CC06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系统中部分单元模块或单个功能描述和实现有错误、有偏差、不一致或有缺失，不影响模块的正常运行，或有影响，但可以有替代的办法或避免办法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6B8BA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综合记录之后立马上报给开发人员进行修改</w:t>
            </w:r>
          </w:p>
        </w:tc>
      </w:tr>
      <w:tr w:rsidR="00327FDF" w:rsidRPr="00327FDF" w14:paraId="59355A35" w14:textId="77777777" w:rsidTr="00C86347">
        <w:trPr>
          <w:trHeight w:val="78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52B4D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四级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AE032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提示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7B2FB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微不足道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A4FB4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基本不影响系统的运行和功能的实现。但是与标准、规范和定义不一致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0846F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及时记录在测试报告中，并且表明问题的描述和截图等信息，与其他错误情况一起提交</w:t>
            </w:r>
          </w:p>
        </w:tc>
      </w:tr>
      <w:tr w:rsidR="00327FDF" w:rsidRPr="00327FDF" w14:paraId="2C44EED6" w14:textId="77777777" w:rsidTr="00C86347">
        <w:trPr>
          <w:trHeight w:val="11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292D2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五级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76DE3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建议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F7102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新特性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F47DE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不在定义、标准、范围的定义和约束之内，但是从提出者来看是需要完善的建议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51073" w14:textId="77777777" w:rsidR="00327FDF" w:rsidRPr="00327FDF" w:rsidRDefault="00327FDF" w:rsidP="00327FDF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27FDF">
              <w:rPr>
                <w:rFonts w:ascii="宋体" w:hAnsi="宋体" w:cs="宋体" w:hint="eastAsia"/>
                <w:color w:val="000000"/>
                <w:kern w:val="0"/>
                <w:szCs w:val="21"/>
              </w:rPr>
              <w:t>记录在报告中</w:t>
            </w:r>
          </w:p>
        </w:tc>
      </w:tr>
    </w:tbl>
    <w:p w14:paraId="6B8B4029" w14:textId="77777777" w:rsidR="00327FDF" w:rsidRPr="00327FDF" w:rsidRDefault="00327FDF" w:rsidP="00327FDF"/>
    <w:p w14:paraId="58295C7B" w14:textId="77777777" w:rsidR="00FD7CC6" w:rsidRPr="00327FDF" w:rsidRDefault="00327FDF" w:rsidP="00327FDF">
      <w:pPr>
        <w:pStyle w:val="2"/>
      </w:pPr>
      <w:bookmarkStart w:id="80" w:name="_Toc19131359"/>
      <w:r w:rsidRPr="00327FDF">
        <w:rPr>
          <w:rFonts w:hint="eastAsia"/>
        </w:rPr>
        <w:lastRenderedPageBreak/>
        <w:t>缺陷管理流程</w:t>
      </w:r>
      <w:bookmarkEnd w:id="80"/>
    </w:p>
    <w:p w14:paraId="45CDB0A0" w14:textId="7F6624BB" w:rsidR="00FD7CC6" w:rsidRDefault="00112C53" w:rsidP="00F2209D">
      <w:r>
        <w:rPr>
          <w:noProof/>
        </w:rPr>
        <w:drawing>
          <wp:inline distT="0" distB="0" distL="0" distR="0" wp14:anchorId="4107BEDA" wp14:editId="613178FA">
            <wp:extent cx="5943600" cy="5238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0FE0" w14:textId="5A19B441" w:rsidR="002758CA" w:rsidRDefault="002758CA">
      <w:pPr>
        <w:widowControl/>
        <w:spacing w:line="240" w:lineRule="auto"/>
        <w:jc w:val="left"/>
      </w:pPr>
      <w:r>
        <w:br w:type="page"/>
      </w:r>
    </w:p>
    <w:p w14:paraId="7714EBFD" w14:textId="31579421" w:rsidR="00A43645" w:rsidRDefault="00A43645" w:rsidP="00A43645">
      <w:pPr>
        <w:pStyle w:val="1"/>
      </w:pPr>
      <w:bookmarkStart w:id="81" w:name="_Toc19131360"/>
      <w:r>
        <w:rPr>
          <w:rFonts w:hint="eastAsia"/>
        </w:rPr>
        <w:lastRenderedPageBreak/>
        <w:t>测试用例</w:t>
      </w:r>
      <w:bookmarkEnd w:id="81"/>
    </w:p>
    <w:p w14:paraId="07DA918E" w14:textId="476C1551" w:rsidR="00703300" w:rsidRDefault="00703300" w:rsidP="00703300">
      <w:pPr>
        <w:pStyle w:val="2"/>
      </w:pPr>
      <w:bookmarkStart w:id="82" w:name="_Toc19131361"/>
      <w:r>
        <w:rPr>
          <w:rFonts w:hint="eastAsia"/>
        </w:rPr>
        <w:t>基础编辑</w:t>
      </w:r>
      <w:bookmarkEnd w:id="82"/>
    </w:p>
    <w:p w14:paraId="504717D8" w14:textId="77777777" w:rsidR="009C7757" w:rsidRPr="00306D53" w:rsidRDefault="009C7757" w:rsidP="009C775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06D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306D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A99E7" w14:textId="77777777" w:rsidR="009C7757" w:rsidRPr="00306D53" w:rsidRDefault="009C7757" w:rsidP="009C775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6D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306D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;  </w:t>
      </w:r>
    </w:p>
    <w:p w14:paraId="5E9F03FD" w14:textId="77777777" w:rsidR="009C7757" w:rsidRPr="00306D53" w:rsidRDefault="009C7757" w:rsidP="009C775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main{</w:t>
      </w:r>
      <w:proofErr w:type="gramEnd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68EF48" w14:textId="77777777" w:rsidR="009C7757" w:rsidRPr="00306D53" w:rsidRDefault="009C7757" w:rsidP="009C775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D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 </w:t>
      </w:r>
    </w:p>
    <w:p w14:paraId="75B065FC" w14:textId="77777777" w:rsidR="009C7757" w:rsidRPr="00306D53" w:rsidRDefault="009C7757" w:rsidP="009C775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D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b;   </w:t>
      </w:r>
    </w:p>
    <w:p w14:paraId="0B4563AB" w14:textId="77777777" w:rsidR="009C7757" w:rsidRPr="00306D53" w:rsidRDefault="009C7757" w:rsidP="009C775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0D58FD" w14:textId="77777777" w:rsidR="009C7757" w:rsidRPr="00306D53" w:rsidRDefault="009C7757" w:rsidP="009C775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a=10;   </w:t>
      </w:r>
    </w:p>
    <w:p w14:paraId="1B1B886D" w14:textId="77777777" w:rsidR="009C7757" w:rsidRPr="00306D53" w:rsidRDefault="009C7757" w:rsidP="009C775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</w:t>
      </w:r>
      <w:proofErr w:type="spellStart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a+</w:t>
      </w:r>
      <w:proofErr w:type="gramStart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proofErr w:type="spellEnd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gramEnd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A4D7F04" w14:textId="77777777" w:rsidR="009C7757" w:rsidRPr="00306D53" w:rsidRDefault="009C7757" w:rsidP="009C775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0E6D28" w14:textId="77777777" w:rsidR="009C7757" w:rsidRPr="00306D53" w:rsidRDefault="009C7757" w:rsidP="009C775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767E73EA" w14:textId="77777777" w:rsidR="009C7757" w:rsidRPr="00306D53" w:rsidRDefault="009C7757" w:rsidP="009C775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31D6C9" w14:textId="77777777" w:rsidR="009C7757" w:rsidRPr="00306D53" w:rsidRDefault="009C7757" w:rsidP="009C775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9C3BF" w14:textId="77777777" w:rsidR="009C7757" w:rsidRPr="00306D53" w:rsidRDefault="009C7757" w:rsidP="009C775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306D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, </w:t>
      </w:r>
      <w:r w:rsidRPr="00306D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 ) {  </w:t>
      </w:r>
    </w:p>
    <w:p w14:paraId="44A7516D" w14:textId="77777777" w:rsidR="009C7757" w:rsidRPr="00306D53" w:rsidRDefault="009C7757" w:rsidP="009C775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D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a+b</w:t>
      </w:r>
      <w:proofErr w:type="spellEnd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187A9919" w14:textId="1BF14BA5" w:rsidR="00703300" w:rsidRPr="009C7757" w:rsidRDefault="009C7757" w:rsidP="0070330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D5C1AF" w14:textId="6973FB8E" w:rsidR="009C7757" w:rsidRDefault="009C7757" w:rsidP="009C7757">
      <w:pPr>
        <w:ind w:firstLineChars="202" w:firstLine="426"/>
      </w:pPr>
      <w:r w:rsidRPr="001D1933">
        <w:rPr>
          <w:rFonts w:hint="eastAsia"/>
          <w:b/>
          <w:bCs/>
        </w:rPr>
        <w:t>操作</w:t>
      </w:r>
      <w:r>
        <w:rPr>
          <w:rFonts w:hint="eastAsia"/>
        </w:rPr>
        <w:t>：</w:t>
      </w:r>
      <w:r w:rsidR="001C6E40">
        <w:rPr>
          <w:rFonts w:hint="eastAsia"/>
        </w:rPr>
        <w:t>逐行</w:t>
      </w:r>
      <w:r>
        <w:rPr>
          <w:rFonts w:hint="eastAsia"/>
        </w:rPr>
        <w:t>输入代码</w:t>
      </w:r>
    </w:p>
    <w:p w14:paraId="1574063B" w14:textId="7CDEE1DB" w:rsidR="009C7757" w:rsidRDefault="009C7757" w:rsidP="009C7757">
      <w:pPr>
        <w:ind w:firstLineChars="202" w:firstLine="426"/>
      </w:pPr>
      <w:r w:rsidRPr="001D1933">
        <w:rPr>
          <w:rFonts w:hint="eastAsia"/>
          <w:b/>
          <w:bCs/>
        </w:rPr>
        <w:t>预期结果</w:t>
      </w:r>
      <w:r>
        <w:rPr>
          <w:rFonts w:hint="eastAsia"/>
        </w:rPr>
        <w:t>：</w:t>
      </w:r>
      <w:r w:rsidR="00B15106">
        <w:rPr>
          <w:rFonts w:hint="eastAsia"/>
        </w:rPr>
        <w:t>输入过程中实时生成代码补全提示，按</w:t>
      </w:r>
      <w:r w:rsidR="00B15106">
        <w:rPr>
          <w:rFonts w:hint="eastAsia"/>
        </w:rPr>
        <w:t>Tab</w:t>
      </w:r>
      <w:r w:rsidR="00B15106">
        <w:rPr>
          <w:rFonts w:hint="eastAsia"/>
        </w:rPr>
        <w:t>可以完成补全。</w:t>
      </w:r>
      <w:r w:rsidR="006A54CA">
        <w:rPr>
          <w:rFonts w:hint="eastAsia"/>
        </w:rPr>
        <w:t>每行输入完成按下回车键后改行自动完成排版。</w:t>
      </w:r>
    </w:p>
    <w:p w14:paraId="0F7D9C75" w14:textId="16A4ABE8" w:rsidR="00B15106" w:rsidRDefault="00B15106" w:rsidP="00B15106">
      <w:pPr>
        <w:ind w:firstLineChars="202" w:firstLine="426"/>
      </w:pPr>
      <w:r w:rsidRPr="001D1933">
        <w:rPr>
          <w:rFonts w:hint="eastAsia"/>
          <w:b/>
          <w:bCs/>
        </w:rPr>
        <w:t>操作</w:t>
      </w:r>
      <w:r>
        <w:rPr>
          <w:rFonts w:hint="eastAsia"/>
        </w:rPr>
        <w:t>：</w:t>
      </w:r>
      <w:r w:rsidR="00FE19CA">
        <w:rPr>
          <w:rFonts w:hint="eastAsia"/>
        </w:rPr>
        <w:t>按住</w:t>
      </w:r>
      <w:r w:rsidR="00FE19CA" w:rsidRPr="00FE19CA">
        <w:t>Ctrl</w:t>
      </w:r>
      <w:r w:rsidR="00FE19CA">
        <w:rPr>
          <w:rFonts w:hint="eastAsia"/>
        </w:rPr>
        <w:t>键，同时滚动鼠标滚轮。</w:t>
      </w:r>
    </w:p>
    <w:p w14:paraId="60E7E043" w14:textId="2672B045" w:rsidR="00B15106" w:rsidRPr="00306D53" w:rsidRDefault="00B15106" w:rsidP="00B15106">
      <w:pPr>
        <w:ind w:firstLineChars="202" w:firstLine="426"/>
      </w:pPr>
      <w:r w:rsidRPr="001D1933">
        <w:rPr>
          <w:rFonts w:hint="eastAsia"/>
          <w:b/>
          <w:bCs/>
        </w:rPr>
        <w:t>预期结果</w:t>
      </w:r>
      <w:r>
        <w:rPr>
          <w:rFonts w:hint="eastAsia"/>
        </w:rPr>
        <w:t>：</w:t>
      </w:r>
      <w:r w:rsidR="00FE19CA">
        <w:rPr>
          <w:rFonts w:hint="eastAsia"/>
        </w:rPr>
        <w:t>编辑区字体大小随之调整</w:t>
      </w:r>
      <w:r w:rsidR="004B3287">
        <w:rPr>
          <w:rFonts w:hint="eastAsia"/>
        </w:rPr>
        <w:t>。</w:t>
      </w:r>
    </w:p>
    <w:p w14:paraId="3A93472D" w14:textId="38C01608" w:rsidR="00B15106" w:rsidRDefault="00B15106" w:rsidP="00B15106">
      <w:pPr>
        <w:ind w:firstLineChars="202" w:firstLine="426"/>
      </w:pPr>
      <w:r w:rsidRPr="001D1933">
        <w:rPr>
          <w:rFonts w:hint="eastAsia"/>
          <w:b/>
          <w:bCs/>
        </w:rPr>
        <w:t>操作</w:t>
      </w:r>
      <w:r>
        <w:rPr>
          <w:rFonts w:hint="eastAsia"/>
        </w:rPr>
        <w:t>：</w:t>
      </w:r>
      <w:r w:rsidR="004B3287">
        <w:rPr>
          <w:rFonts w:hint="eastAsia"/>
        </w:rPr>
        <w:t>选择若干行文本，按</w:t>
      </w:r>
      <w:r w:rsidR="004B3287" w:rsidRPr="004B3287">
        <w:t>Ctrl + Shift + /</w:t>
      </w:r>
      <w:r w:rsidR="008D162C">
        <w:rPr>
          <w:rFonts w:hint="eastAsia"/>
        </w:rPr>
        <w:t>。</w:t>
      </w:r>
    </w:p>
    <w:p w14:paraId="3F1E6536" w14:textId="3DBF7871" w:rsidR="00B15106" w:rsidRPr="00306D53" w:rsidRDefault="00B15106" w:rsidP="00B15106">
      <w:pPr>
        <w:ind w:firstLineChars="202" w:firstLine="426"/>
      </w:pPr>
      <w:r w:rsidRPr="001D1933">
        <w:rPr>
          <w:rFonts w:hint="eastAsia"/>
          <w:b/>
          <w:bCs/>
        </w:rPr>
        <w:t>预期结果</w:t>
      </w:r>
      <w:r>
        <w:rPr>
          <w:rFonts w:hint="eastAsia"/>
        </w:rPr>
        <w:t>：</w:t>
      </w:r>
      <w:r w:rsidR="004B3287">
        <w:rPr>
          <w:rFonts w:hint="eastAsia"/>
        </w:rPr>
        <w:t>选中行被设为注释。</w:t>
      </w:r>
    </w:p>
    <w:p w14:paraId="0C1D969F" w14:textId="2FBDB194" w:rsidR="00B15106" w:rsidRDefault="00B15106" w:rsidP="00B15106">
      <w:pPr>
        <w:ind w:firstLineChars="202" w:firstLine="426"/>
      </w:pPr>
      <w:r w:rsidRPr="001D1933">
        <w:rPr>
          <w:rFonts w:hint="eastAsia"/>
          <w:b/>
          <w:bCs/>
        </w:rPr>
        <w:t>操作</w:t>
      </w:r>
      <w:r>
        <w:rPr>
          <w:rFonts w:hint="eastAsia"/>
        </w:rPr>
        <w:t>：</w:t>
      </w:r>
      <w:r w:rsidR="00314AAD">
        <w:rPr>
          <w:rFonts w:hint="eastAsia"/>
        </w:rPr>
        <w:t>点击变量名，按</w:t>
      </w:r>
      <w:r w:rsidR="00314AAD">
        <w:rPr>
          <w:rFonts w:hint="eastAsia"/>
        </w:rPr>
        <w:t>F</w:t>
      </w:r>
      <w:r w:rsidR="00314AAD">
        <w:t>2</w:t>
      </w:r>
      <w:r w:rsidR="00314AAD">
        <w:rPr>
          <w:rFonts w:hint="eastAsia"/>
        </w:rPr>
        <w:t>，输入替换文本。</w:t>
      </w:r>
    </w:p>
    <w:p w14:paraId="6628089B" w14:textId="5BC3CEE1" w:rsidR="00B15106" w:rsidRPr="00306D53" w:rsidRDefault="00B15106" w:rsidP="00B15106">
      <w:pPr>
        <w:ind w:firstLineChars="202" w:firstLine="426"/>
      </w:pPr>
      <w:r w:rsidRPr="001D1933">
        <w:rPr>
          <w:rFonts w:hint="eastAsia"/>
          <w:b/>
          <w:bCs/>
        </w:rPr>
        <w:t>预期结果</w:t>
      </w:r>
      <w:r>
        <w:rPr>
          <w:rFonts w:hint="eastAsia"/>
        </w:rPr>
        <w:t>：</w:t>
      </w:r>
      <w:r w:rsidR="00314AAD">
        <w:rPr>
          <w:rFonts w:hint="eastAsia"/>
        </w:rPr>
        <w:t>变量名被成功替换</w:t>
      </w:r>
      <w:r>
        <w:rPr>
          <w:rFonts w:hint="eastAsia"/>
        </w:rPr>
        <w:t>。</w:t>
      </w:r>
    </w:p>
    <w:p w14:paraId="28DF2104" w14:textId="14267C97" w:rsidR="00B15106" w:rsidRDefault="00B15106" w:rsidP="00B15106">
      <w:pPr>
        <w:ind w:firstLineChars="202" w:firstLine="426"/>
      </w:pPr>
      <w:r w:rsidRPr="001D1933">
        <w:rPr>
          <w:rFonts w:hint="eastAsia"/>
          <w:b/>
          <w:bCs/>
        </w:rPr>
        <w:t>操作</w:t>
      </w:r>
      <w:r>
        <w:rPr>
          <w:rFonts w:hint="eastAsia"/>
        </w:rPr>
        <w:t>：</w:t>
      </w:r>
      <w:r w:rsidR="009C0CE7">
        <w:rPr>
          <w:rFonts w:hint="eastAsia"/>
        </w:rPr>
        <w:t>按</w:t>
      </w:r>
      <w:r w:rsidR="009C0CE7" w:rsidRPr="004B3287">
        <w:t xml:space="preserve">Ctrl + </w:t>
      </w:r>
      <w:r w:rsidR="009C0CE7">
        <w:rPr>
          <w:rFonts w:hint="eastAsia"/>
        </w:rPr>
        <w:t>F</w:t>
      </w:r>
      <w:r w:rsidR="009C0CE7">
        <w:rPr>
          <w:rFonts w:hint="eastAsia"/>
        </w:rPr>
        <w:t>，输入查找文本</w:t>
      </w:r>
    </w:p>
    <w:p w14:paraId="13024FDA" w14:textId="287D889D" w:rsidR="00B15106" w:rsidRDefault="00B15106" w:rsidP="00B15106">
      <w:pPr>
        <w:ind w:firstLineChars="202" w:firstLine="426"/>
      </w:pPr>
      <w:r w:rsidRPr="001D1933">
        <w:rPr>
          <w:rFonts w:hint="eastAsia"/>
          <w:b/>
          <w:bCs/>
        </w:rPr>
        <w:t>预期结果</w:t>
      </w:r>
      <w:r>
        <w:rPr>
          <w:rFonts w:hint="eastAsia"/>
        </w:rPr>
        <w:t>：</w:t>
      </w:r>
      <w:r w:rsidR="009C0CE7">
        <w:rPr>
          <w:rFonts w:hint="eastAsia"/>
        </w:rPr>
        <w:t>提示用户查找到的信息</w:t>
      </w:r>
    </w:p>
    <w:p w14:paraId="4C219C1E" w14:textId="39994B96" w:rsidR="009C0CE7" w:rsidRDefault="009C0CE7" w:rsidP="009C0CE7">
      <w:pPr>
        <w:ind w:firstLineChars="202" w:firstLine="426"/>
      </w:pPr>
      <w:r w:rsidRPr="001D1933">
        <w:rPr>
          <w:rFonts w:hint="eastAsia"/>
          <w:b/>
          <w:bCs/>
        </w:rPr>
        <w:t>操作</w:t>
      </w:r>
      <w:r>
        <w:rPr>
          <w:rFonts w:hint="eastAsia"/>
        </w:rPr>
        <w:t>：按</w:t>
      </w:r>
      <w:r w:rsidRPr="004B3287">
        <w:t>Ctrl +</w:t>
      </w:r>
      <w:r w:rsidR="0099274E">
        <w:t xml:space="preserve"> </w:t>
      </w:r>
      <w:r w:rsidR="0099274E">
        <w:rPr>
          <w:rFonts w:hint="eastAsia"/>
        </w:rPr>
        <w:t>H</w:t>
      </w:r>
      <w:r>
        <w:rPr>
          <w:rFonts w:hint="eastAsia"/>
        </w:rPr>
        <w:t>，输入查找文本和替换文本。</w:t>
      </w:r>
    </w:p>
    <w:p w14:paraId="72EEBEFB" w14:textId="08528783" w:rsidR="009C0CE7" w:rsidRPr="009C0CE7" w:rsidRDefault="009C0CE7" w:rsidP="0099274E">
      <w:pPr>
        <w:ind w:firstLineChars="202" w:firstLine="426"/>
      </w:pPr>
      <w:r w:rsidRPr="001D1933">
        <w:rPr>
          <w:rFonts w:hint="eastAsia"/>
          <w:b/>
          <w:bCs/>
        </w:rPr>
        <w:t>预期结果</w:t>
      </w:r>
      <w:r>
        <w:rPr>
          <w:rFonts w:hint="eastAsia"/>
        </w:rPr>
        <w:t>：提示用户查找到的信息，完成替换</w:t>
      </w:r>
    </w:p>
    <w:p w14:paraId="1208485B" w14:textId="58212107" w:rsidR="00A43645" w:rsidRDefault="00A704AA" w:rsidP="00306D53">
      <w:pPr>
        <w:pStyle w:val="2"/>
      </w:pPr>
      <w:bookmarkStart w:id="83" w:name="_Toc19131362"/>
      <w:r>
        <w:rPr>
          <w:rFonts w:hint="eastAsia"/>
        </w:rPr>
        <w:lastRenderedPageBreak/>
        <w:t>编译运行</w:t>
      </w:r>
      <w:bookmarkEnd w:id="83"/>
    </w:p>
    <w:p w14:paraId="09FCF60B" w14:textId="69CD21BF" w:rsidR="00D743B2" w:rsidRDefault="00D743B2" w:rsidP="00D743B2">
      <w:pPr>
        <w:pStyle w:val="3"/>
      </w:pPr>
      <w:bookmarkStart w:id="84" w:name="_Toc19131363"/>
      <w:r>
        <w:rPr>
          <w:rFonts w:hint="eastAsia"/>
        </w:rPr>
        <w:t>测试样例</w:t>
      </w:r>
      <w:r>
        <w:rPr>
          <w:rFonts w:hint="eastAsia"/>
        </w:rPr>
        <w:t>1</w:t>
      </w:r>
      <w:bookmarkEnd w:id="84"/>
    </w:p>
    <w:p w14:paraId="1D2C5D28" w14:textId="77777777" w:rsidR="00D722EB" w:rsidRPr="00D722EB" w:rsidRDefault="00D722EB" w:rsidP="00D722E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22E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722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22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D722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9FE8EB6" w14:textId="77777777" w:rsidR="00D722EB" w:rsidRPr="00D722EB" w:rsidRDefault="00D722EB" w:rsidP="00D722E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22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722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722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22E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"hello world!\n"</w:t>
      </w:r>
      <w:r w:rsidRPr="00D722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B5CB63" w14:textId="77777777" w:rsidR="00D722EB" w:rsidRPr="00D722EB" w:rsidRDefault="00D722EB" w:rsidP="00D722E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722E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B1D96F6" w14:textId="6C05EC61" w:rsidR="00B3658B" w:rsidRDefault="00B3658B" w:rsidP="00977E75">
      <w:pPr>
        <w:ind w:firstLineChars="202" w:firstLine="426"/>
      </w:pPr>
      <w:r w:rsidRPr="001D1933">
        <w:rPr>
          <w:rFonts w:hint="eastAsia"/>
          <w:b/>
          <w:bCs/>
        </w:rPr>
        <w:t>操作</w:t>
      </w:r>
      <w:r>
        <w:rPr>
          <w:rFonts w:hint="eastAsia"/>
        </w:rPr>
        <w:t>：</w:t>
      </w:r>
      <w:r w:rsidR="002261E4">
        <w:rPr>
          <w:rFonts w:hint="eastAsia"/>
        </w:rPr>
        <w:t>输入代码，</w:t>
      </w:r>
      <w:r w:rsidR="004D6049">
        <w:rPr>
          <w:rFonts w:hint="eastAsia"/>
        </w:rPr>
        <w:t>按</w:t>
      </w:r>
      <w:r w:rsidR="00B868A3" w:rsidRPr="00B868A3">
        <w:t>Ctrl + B</w:t>
      </w:r>
      <w:r w:rsidR="0071316B">
        <w:rPr>
          <w:rFonts w:hint="eastAsia"/>
        </w:rPr>
        <w:t>编译。</w:t>
      </w:r>
    </w:p>
    <w:p w14:paraId="6B7FA558" w14:textId="3C892B2E" w:rsidR="00977E75" w:rsidRPr="00306D53" w:rsidRDefault="00977E75" w:rsidP="00977E75">
      <w:pPr>
        <w:ind w:firstLineChars="202" w:firstLine="426"/>
      </w:pPr>
      <w:r w:rsidRPr="001D1933">
        <w:rPr>
          <w:rFonts w:hint="eastAsia"/>
          <w:b/>
          <w:bCs/>
        </w:rPr>
        <w:t>预期结果</w:t>
      </w:r>
      <w:r>
        <w:rPr>
          <w:rFonts w:hint="eastAsia"/>
        </w:rPr>
        <w:t>：</w:t>
      </w:r>
      <w:r w:rsidR="0063130A">
        <w:rPr>
          <w:rFonts w:hint="eastAsia"/>
        </w:rPr>
        <w:t>提示用户保存。</w:t>
      </w:r>
      <w:r>
        <w:rPr>
          <w:rFonts w:hint="eastAsia"/>
        </w:rPr>
        <w:t>编译</w:t>
      </w:r>
      <w:proofErr w:type="gramStart"/>
      <w:r>
        <w:rPr>
          <w:rFonts w:hint="eastAsia"/>
        </w:rPr>
        <w:t>提示区</w:t>
      </w:r>
      <w:proofErr w:type="gramEnd"/>
      <w:r>
        <w:rPr>
          <w:rFonts w:hint="eastAsia"/>
        </w:rPr>
        <w:t>输出错误提示。</w:t>
      </w:r>
    </w:p>
    <w:p w14:paraId="5B815510" w14:textId="46F7DA96" w:rsidR="00306D53" w:rsidRPr="00306D53" w:rsidRDefault="00306D53" w:rsidP="00443049">
      <w:pPr>
        <w:pStyle w:val="3"/>
      </w:pPr>
      <w:bookmarkStart w:id="85" w:name="_Toc19131364"/>
      <w:r w:rsidRPr="00306D53">
        <w:rPr>
          <w:rFonts w:hint="eastAsia"/>
        </w:rPr>
        <w:t>测试样例</w:t>
      </w:r>
      <w:r w:rsidR="00D743B2">
        <w:rPr>
          <w:rFonts w:hint="eastAsia"/>
        </w:rPr>
        <w:t>2</w:t>
      </w:r>
      <w:bookmarkEnd w:id="85"/>
    </w:p>
    <w:p w14:paraId="322B906C" w14:textId="77777777" w:rsidR="00306D53" w:rsidRPr="00306D53" w:rsidRDefault="00306D53" w:rsidP="00306D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306D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306D53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504059" w14:textId="77777777" w:rsidR="00306D53" w:rsidRPr="00306D53" w:rsidRDefault="00306D53" w:rsidP="00306D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06D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306D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;  </w:t>
      </w:r>
    </w:p>
    <w:p w14:paraId="3DC16A41" w14:textId="77777777" w:rsidR="00306D53" w:rsidRPr="00306D53" w:rsidRDefault="00306D53" w:rsidP="00306D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main{</w:t>
      </w:r>
      <w:proofErr w:type="gramEnd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1603E0" w14:textId="77777777" w:rsidR="00306D53" w:rsidRPr="00306D53" w:rsidRDefault="00306D53" w:rsidP="00306D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D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 </w:t>
      </w:r>
    </w:p>
    <w:p w14:paraId="279F6E0F" w14:textId="77777777" w:rsidR="00306D53" w:rsidRPr="00306D53" w:rsidRDefault="00306D53" w:rsidP="00306D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D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b;   </w:t>
      </w:r>
    </w:p>
    <w:p w14:paraId="2A4E0C71" w14:textId="77777777" w:rsidR="00306D53" w:rsidRPr="00306D53" w:rsidRDefault="00306D53" w:rsidP="00306D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402079" w14:textId="77777777" w:rsidR="00306D53" w:rsidRPr="00306D53" w:rsidRDefault="00306D53" w:rsidP="00306D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a=10;   </w:t>
      </w:r>
    </w:p>
    <w:p w14:paraId="2A2A7822" w14:textId="77777777" w:rsidR="00306D53" w:rsidRPr="00306D53" w:rsidRDefault="00306D53" w:rsidP="00306D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</w:t>
      </w:r>
      <w:proofErr w:type="spellStart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a+</w:t>
      </w:r>
      <w:proofErr w:type="gramStart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proofErr w:type="spellEnd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gramEnd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A4F7057" w14:textId="77777777" w:rsidR="00306D53" w:rsidRPr="00306D53" w:rsidRDefault="00306D53" w:rsidP="00306D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59818" w14:textId="77777777" w:rsidR="00306D53" w:rsidRPr="00306D53" w:rsidRDefault="00306D53" w:rsidP="00306D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49F88611" w14:textId="77777777" w:rsidR="00306D53" w:rsidRPr="00306D53" w:rsidRDefault="00306D53" w:rsidP="00306D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3C209A" w14:textId="77777777" w:rsidR="00306D53" w:rsidRPr="00306D53" w:rsidRDefault="00306D53" w:rsidP="00306D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B9966" w14:textId="77777777" w:rsidR="00306D53" w:rsidRPr="00306D53" w:rsidRDefault="00306D53" w:rsidP="00306D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306D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, </w:t>
      </w:r>
      <w:r w:rsidRPr="00306D53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 ) {  </w:t>
      </w:r>
    </w:p>
    <w:p w14:paraId="0EF8B5A6" w14:textId="77777777" w:rsidR="00306D53" w:rsidRPr="00306D53" w:rsidRDefault="00306D53" w:rsidP="00306D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D5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a+b</w:t>
      </w:r>
      <w:proofErr w:type="spellEnd"/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765D61BD" w14:textId="77777777" w:rsidR="00306D53" w:rsidRPr="00306D53" w:rsidRDefault="00306D53" w:rsidP="00306D5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06D5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72976AC" w14:textId="39737F15" w:rsidR="00CC1346" w:rsidRPr="00CC1346" w:rsidRDefault="00CC1346" w:rsidP="00025167">
      <w:pPr>
        <w:ind w:firstLineChars="202" w:firstLine="426"/>
      </w:pPr>
      <w:r w:rsidRPr="001D1933">
        <w:rPr>
          <w:rFonts w:hint="eastAsia"/>
          <w:b/>
          <w:bCs/>
        </w:rPr>
        <w:t>操作</w:t>
      </w:r>
      <w:r>
        <w:rPr>
          <w:rFonts w:hint="eastAsia"/>
        </w:rPr>
        <w:t>：</w:t>
      </w:r>
      <w:r w:rsidR="003522E6">
        <w:rPr>
          <w:rFonts w:hint="eastAsia"/>
        </w:rPr>
        <w:t>输入代码，</w:t>
      </w:r>
      <w:r>
        <w:rPr>
          <w:rFonts w:hint="eastAsia"/>
        </w:rPr>
        <w:t>按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R</w:t>
      </w:r>
      <w:r>
        <w:rPr>
          <w:rFonts w:hint="eastAsia"/>
        </w:rPr>
        <w:t>运行。</w:t>
      </w:r>
    </w:p>
    <w:p w14:paraId="071D43E4" w14:textId="3C8ACC86" w:rsidR="00CC1346" w:rsidRPr="00CC1346" w:rsidRDefault="00CC1346" w:rsidP="00CC1346">
      <w:pPr>
        <w:ind w:firstLineChars="202" w:firstLine="426"/>
      </w:pPr>
      <w:r w:rsidRPr="001D1933">
        <w:rPr>
          <w:rFonts w:hint="eastAsia"/>
          <w:b/>
          <w:bCs/>
        </w:rPr>
        <w:t>预期结果</w:t>
      </w:r>
      <w:r>
        <w:rPr>
          <w:rFonts w:hint="eastAsia"/>
        </w:rPr>
        <w:t>：</w:t>
      </w:r>
      <w:r w:rsidR="00D217A5">
        <w:rPr>
          <w:rFonts w:hint="eastAsia"/>
        </w:rPr>
        <w:t>提示用户保存。编译</w:t>
      </w:r>
      <w:proofErr w:type="gramStart"/>
      <w:r w:rsidR="00D217A5">
        <w:rPr>
          <w:rFonts w:hint="eastAsia"/>
        </w:rPr>
        <w:t>提示区</w:t>
      </w:r>
      <w:proofErr w:type="gramEnd"/>
      <w:r w:rsidR="00D217A5">
        <w:rPr>
          <w:rFonts w:hint="eastAsia"/>
        </w:rPr>
        <w:t>输出未编译提示</w:t>
      </w:r>
      <w:r>
        <w:rPr>
          <w:rFonts w:hint="eastAsia"/>
        </w:rPr>
        <w:t>。</w:t>
      </w:r>
    </w:p>
    <w:p w14:paraId="7E5F5D9E" w14:textId="2CBA6E11" w:rsidR="00114739" w:rsidRPr="00025167" w:rsidRDefault="00114739" w:rsidP="00025167">
      <w:pPr>
        <w:ind w:firstLineChars="202" w:firstLine="426"/>
      </w:pPr>
      <w:r w:rsidRPr="001D1933">
        <w:rPr>
          <w:rFonts w:hint="eastAsia"/>
          <w:b/>
          <w:bCs/>
        </w:rPr>
        <w:t>操作</w:t>
      </w:r>
      <w:r>
        <w:rPr>
          <w:rFonts w:hint="eastAsia"/>
        </w:rPr>
        <w:t>：</w:t>
      </w:r>
      <w:r w:rsidR="00025167">
        <w:rPr>
          <w:rFonts w:hint="eastAsia"/>
        </w:rPr>
        <w:t>按</w:t>
      </w:r>
      <w:r w:rsidR="00025167" w:rsidRPr="00B868A3">
        <w:t>Ctrl + B</w:t>
      </w:r>
      <w:r w:rsidR="00025167">
        <w:rPr>
          <w:rFonts w:hint="eastAsia"/>
        </w:rPr>
        <w:t>编译。</w:t>
      </w:r>
    </w:p>
    <w:p w14:paraId="404092AB" w14:textId="44048F8F" w:rsidR="00025167" w:rsidRDefault="00734A78" w:rsidP="00306D53">
      <w:pPr>
        <w:ind w:firstLineChars="202" w:firstLine="426"/>
      </w:pPr>
      <w:r w:rsidRPr="001D1933">
        <w:rPr>
          <w:rFonts w:hint="eastAsia"/>
          <w:b/>
          <w:bCs/>
        </w:rPr>
        <w:t>预期结果</w:t>
      </w:r>
      <w:r>
        <w:rPr>
          <w:rFonts w:hint="eastAsia"/>
        </w:rPr>
        <w:t>：</w:t>
      </w:r>
      <w:r w:rsidR="00472AB3">
        <w:rPr>
          <w:rFonts w:hint="eastAsia"/>
        </w:rPr>
        <w:t>编译</w:t>
      </w:r>
      <w:proofErr w:type="gramStart"/>
      <w:r w:rsidR="00472AB3">
        <w:rPr>
          <w:rFonts w:hint="eastAsia"/>
        </w:rPr>
        <w:t>提示区</w:t>
      </w:r>
      <w:proofErr w:type="gramEnd"/>
      <w:r w:rsidR="00472AB3">
        <w:rPr>
          <w:rFonts w:hint="eastAsia"/>
        </w:rPr>
        <w:t>输出成功提示</w:t>
      </w:r>
      <w:r w:rsidR="00CC1346">
        <w:rPr>
          <w:rFonts w:hint="eastAsia"/>
        </w:rPr>
        <w:t>。</w:t>
      </w:r>
    </w:p>
    <w:p w14:paraId="4230C13C" w14:textId="77777777" w:rsidR="00025167" w:rsidRDefault="00025167" w:rsidP="00306D53">
      <w:pPr>
        <w:ind w:firstLineChars="202" w:firstLine="426"/>
      </w:pPr>
      <w:r w:rsidRPr="001D1933">
        <w:rPr>
          <w:rFonts w:hint="eastAsia"/>
          <w:b/>
          <w:bCs/>
        </w:rPr>
        <w:t>操作</w:t>
      </w:r>
      <w:r>
        <w:rPr>
          <w:rFonts w:hint="eastAsia"/>
        </w:rPr>
        <w:t>：按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R</w:t>
      </w:r>
      <w:r>
        <w:rPr>
          <w:rFonts w:hint="eastAsia"/>
        </w:rPr>
        <w:t>运行</w:t>
      </w:r>
    </w:p>
    <w:p w14:paraId="583FD743" w14:textId="5CF28B05" w:rsidR="00306D53" w:rsidRPr="00306D53" w:rsidRDefault="00025167" w:rsidP="00306D53">
      <w:pPr>
        <w:ind w:firstLineChars="202" w:firstLine="426"/>
      </w:pPr>
      <w:r w:rsidRPr="001D1933">
        <w:rPr>
          <w:rFonts w:hint="eastAsia"/>
          <w:b/>
          <w:bCs/>
        </w:rPr>
        <w:t>预期结果</w:t>
      </w:r>
      <w:r>
        <w:rPr>
          <w:rFonts w:hint="eastAsia"/>
        </w:rPr>
        <w:t>：</w:t>
      </w:r>
      <w:r w:rsidR="00734A78">
        <w:rPr>
          <w:rFonts w:hint="eastAsia"/>
        </w:rPr>
        <w:t>程序</w:t>
      </w:r>
      <w:r w:rsidR="00306D53">
        <w:rPr>
          <w:rFonts w:hint="eastAsia"/>
        </w:rPr>
        <w:t>正常编译运行</w:t>
      </w:r>
      <w:r w:rsidR="006B6878">
        <w:rPr>
          <w:rFonts w:hint="eastAsia"/>
        </w:rPr>
        <w:t>。</w:t>
      </w:r>
    </w:p>
    <w:p w14:paraId="20516EC9" w14:textId="35F57D24" w:rsidR="00306D53" w:rsidRDefault="00443049" w:rsidP="00443049">
      <w:pPr>
        <w:pStyle w:val="2"/>
      </w:pPr>
      <w:bookmarkStart w:id="86" w:name="_Toc19131365"/>
      <w:r>
        <w:rPr>
          <w:rFonts w:hint="eastAsia"/>
        </w:rPr>
        <w:lastRenderedPageBreak/>
        <w:t>多文件</w:t>
      </w:r>
      <w:r w:rsidR="00C0749A">
        <w:rPr>
          <w:rFonts w:hint="eastAsia"/>
        </w:rPr>
        <w:t>编译运行</w:t>
      </w:r>
      <w:bookmarkEnd w:id="86"/>
    </w:p>
    <w:p w14:paraId="7E9AD954" w14:textId="62F1F674" w:rsidR="0039248B" w:rsidRDefault="0039248B" w:rsidP="0039248B">
      <w:pPr>
        <w:pStyle w:val="3"/>
      </w:pPr>
      <w:bookmarkStart w:id="87" w:name="_Toc19131366"/>
      <w:r>
        <w:rPr>
          <w:rFonts w:hint="eastAsia"/>
        </w:rPr>
        <w:t>测试样例</w:t>
      </w:r>
      <w:r>
        <w:rPr>
          <w:rFonts w:hint="eastAsia"/>
        </w:rPr>
        <w:t>1</w:t>
      </w:r>
      <w:bookmarkEnd w:id="87"/>
    </w:p>
    <w:p w14:paraId="7788A152" w14:textId="7943B451" w:rsidR="0039248B" w:rsidRDefault="001344FD" w:rsidP="001344FD">
      <w:pPr>
        <w:pStyle w:val="4"/>
      </w:pP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ain</w:t>
      </w:r>
      <w:r>
        <w:t>.cpp</w:t>
      </w:r>
    </w:p>
    <w:p w14:paraId="7262D4A2" w14:textId="77777777" w:rsidR="00105A0C" w:rsidRPr="004F47FB" w:rsidRDefault="00105A0C" w:rsidP="00105A0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47F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45013" w14:textId="77777777" w:rsidR="00105A0C" w:rsidRPr="004F47FB" w:rsidRDefault="00105A0C" w:rsidP="00105A0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47F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F47F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4F47F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0C13D" w14:textId="77777777" w:rsidR="00105A0C" w:rsidRPr="004F47FB" w:rsidRDefault="00105A0C" w:rsidP="00105A0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47F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4F47F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func.h</w:t>
      </w:r>
      <w:proofErr w:type="spellEnd"/>
      <w:r w:rsidRPr="004F47FB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24747" w14:textId="77777777" w:rsidR="00105A0C" w:rsidRPr="004F47FB" w:rsidRDefault="00105A0C" w:rsidP="00105A0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47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47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5757465" w14:textId="77777777" w:rsidR="00105A0C" w:rsidRPr="004F47FB" w:rsidRDefault="00105A0C" w:rsidP="00105A0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FEF512" w14:textId="77777777" w:rsidR="00105A0C" w:rsidRPr="004F47FB" w:rsidRDefault="00105A0C" w:rsidP="00105A0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47F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10C9E17" w14:textId="77777777" w:rsidR="00105A0C" w:rsidRPr="004F47FB" w:rsidRDefault="00105A0C" w:rsidP="00105A0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47F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proofErr w:type="gramStart"/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fact(</w:t>
      </w:r>
      <w:proofErr w:type="gramEnd"/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5);  </w:t>
      </w:r>
    </w:p>
    <w:p w14:paraId="4C199712" w14:textId="77777777" w:rsidR="00105A0C" w:rsidRPr="004F47FB" w:rsidRDefault="00105A0C" w:rsidP="00105A0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F47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"5! is "</w:t>
      </w:r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j &lt;&lt; </w:t>
      </w:r>
      <w:proofErr w:type="spellStart"/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C568A8" w14:textId="77777777" w:rsidR="00105A0C" w:rsidRPr="004F47FB" w:rsidRDefault="00105A0C" w:rsidP="00105A0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4F47F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4CA3B7" w14:textId="77777777" w:rsidR="00105A0C" w:rsidRPr="004F47FB" w:rsidRDefault="00105A0C" w:rsidP="00105A0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47F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30274B1" w14:textId="59EFBA82" w:rsidR="001344FD" w:rsidRPr="00105A0C" w:rsidRDefault="00105A0C" w:rsidP="001344FD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F4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7A47C99" w14:textId="217A6B5C" w:rsidR="001344FD" w:rsidRDefault="00356D29" w:rsidP="001344FD">
      <w:pPr>
        <w:pStyle w:val="4"/>
      </w:pPr>
      <w:r>
        <w:rPr>
          <w:rFonts w:hint="eastAsia"/>
        </w:rPr>
        <w:t xml:space="preserve"> </w:t>
      </w:r>
      <w:proofErr w:type="spellStart"/>
      <w:r w:rsidR="00E2137A">
        <w:t>func</w:t>
      </w:r>
      <w:r>
        <w:t>.</w:t>
      </w:r>
      <w:r w:rsidR="00E2137A">
        <w:t>h</w:t>
      </w:r>
      <w:proofErr w:type="spellEnd"/>
    </w:p>
    <w:p w14:paraId="2F40D712" w14:textId="77777777" w:rsidR="00105A0C" w:rsidRPr="00105A0C" w:rsidRDefault="00105A0C" w:rsidP="00105A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5A0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5A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05A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mabs</w:t>
      </w:r>
      <w:proofErr w:type="spellEnd"/>
      <w:r w:rsidRPr="00105A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5A0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05A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6587AAD3" w14:textId="77777777" w:rsidR="00105A0C" w:rsidRPr="00105A0C" w:rsidRDefault="00105A0C" w:rsidP="00105A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5A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5A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05A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 &gt; 0</w:t>
      </w:r>
      <w:proofErr w:type="gramStart"/>
      <w:r w:rsidRPr="00105A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?</w:t>
      </w:r>
      <w:proofErr w:type="gramEnd"/>
      <w:r w:rsidRPr="00105A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: -n;  </w:t>
      </w:r>
    </w:p>
    <w:p w14:paraId="22075E39" w14:textId="3DE38C65" w:rsidR="00105A0C" w:rsidRPr="00105A0C" w:rsidRDefault="00105A0C" w:rsidP="00105A0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05A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75C2EE" w14:textId="08A9E990" w:rsidR="001344FD" w:rsidRDefault="00762840" w:rsidP="00762840">
      <w:pPr>
        <w:ind w:firstLineChars="202" w:firstLine="426"/>
      </w:pPr>
      <w:r w:rsidRPr="001D1933">
        <w:rPr>
          <w:rFonts w:hint="eastAsia"/>
          <w:b/>
          <w:bCs/>
        </w:rPr>
        <w:t>操作</w:t>
      </w:r>
      <w:r>
        <w:rPr>
          <w:rFonts w:hint="eastAsia"/>
        </w:rPr>
        <w:t>：</w:t>
      </w:r>
      <w:r w:rsidR="003522E6">
        <w:rPr>
          <w:rFonts w:hint="eastAsia"/>
        </w:rPr>
        <w:t>输入代码，</w:t>
      </w:r>
      <w:r>
        <w:rPr>
          <w:rFonts w:hint="eastAsia"/>
        </w:rPr>
        <w:t>按</w:t>
      </w:r>
      <w:r w:rsidRPr="00762840">
        <w:t>Ctrl + Shift + B</w:t>
      </w:r>
      <w:r>
        <w:rPr>
          <w:rFonts w:hint="eastAsia"/>
        </w:rPr>
        <w:t>进行多文件编译</w:t>
      </w:r>
    </w:p>
    <w:p w14:paraId="781F728F" w14:textId="78F2D2BC" w:rsidR="00762840" w:rsidRPr="001344FD" w:rsidRDefault="00762840" w:rsidP="00762840">
      <w:pPr>
        <w:ind w:firstLineChars="202" w:firstLine="426"/>
      </w:pPr>
      <w:r w:rsidRPr="001D1933">
        <w:rPr>
          <w:rFonts w:hint="eastAsia"/>
          <w:b/>
          <w:bCs/>
        </w:rPr>
        <w:t>预期结果</w:t>
      </w:r>
      <w:r w:rsidR="00830E31">
        <w:rPr>
          <w:rFonts w:hint="eastAsia"/>
        </w:rPr>
        <w:t>：</w:t>
      </w:r>
      <w:r w:rsidR="00AC4D5B">
        <w:rPr>
          <w:rFonts w:hint="eastAsia"/>
        </w:rPr>
        <w:t>提示用户保存。编译</w:t>
      </w:r>
      <w:proofErr w:type="gramStart"/>
      <w:r w:rsidR="00AC4D5B">
        <w:rPr>
          <w:rFonts w:hint="eastAsia"/>
        </w:rPr>
        <w:t>提示区</w:t>
      </w:r>
      <w:proofErr w:type="gramEnd"/>
      <w:r w:rsidR="00AC4D5B">
        <w:rPr>
          <w:rFonts w:hint="eastAsia"/>
        </w:rPr>
        <w:t>输出错误提示。</w:t>
      </w:r>
    </w:p>
    <w:p w14:paraId="3A98A040" w14:textId="22092C0F" w:rsidR="00443049" w:rsidRDefault="00443049" w:rsidP="00443049">
      <w:pPr>
        <w:pStyle w:val="3"/>
      </w:pPr>
      <w:bookmarkStart w:id="88" w:name="_Toc19131367"/>
      <w:r>
        <w:rPr>
          <w:rFonts w:hint="eastAsia"/>
        </w:rPr>
        <w:t>测试样例</w:t>
      </w:r>
      <w:r w:rsidR="0039248B">
        <w:rPr>
          <w:rFonts w:hint="eastAsia"/>
        </w:rPr>
        <w:t>2</w:t>
      </w:r>
      <w:bookmarkEnd w:id="88"/>
    </w:p>
    <w:p w14:paraId="03026630" w14:textId="0F3C887B" w:rsidR="00443049" w:rsidRDefault="00443049" w:rsidP="00443049">
      <w:pPr>
        <w:pStyle w:val="4"/>
      </w:pPr>
      <w:r>
        <w:t xml:space="preserve"> </w:t>
      </w:r>
      <w:r>
        <w:rPr>
          <w:rFonts w:hint="eastAsia"/>
        </w:rPr>
        <w:t>main</w:t>
      </w:r>
      <w:r>
        <w:t>.cpp</w:t>
      </w:r>
    </w:p>
    <w:p w14:paraId="40DB81DE" w14:textId="77777777" w:rsidR="00443049" w:rsidRPr="00443049" w:rsidRDefault="00443049" w:rsidP="004430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12011B" w14:textId="77777777" w:rsidR="00443049" w:rsidRPr="00443049" w:rsidRDefault="00443049" w:rsidP="004430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4304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44304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C15263" w14:textId="77777777" w:rsidR="00443049" w:rsidRPr="00443049" w:rsidRDefault="00443049" w:rsidP="004430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44304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func.h</w:t>
      </w:r>
      <w:proofErr w:type="spellEnd"/>
      <w:r w:rsidRPr="0044304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8250D1" w14:textId="77777777" w:rsidR="00443049" w:rsidRPr="00443049" w:rsidRDefault="00443049" w:rsidP="004430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30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E634C40" w14:textId="77777777" w:rsidR="00443049" w:rsidRPr="00443049" w:rsidRDefault="00443049" w:rsidP="004430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71036D" w14:textId="77777777" w:rsidR="00443049" w:rsidRPr="00443049" w:rsidRDefault="00443049" w:rsidP="004430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9D2DB6" w14:textId="77777777" w:rsidR="00443049" w:rsidRPr="00443049" w:rsidRDefault="00443049" w:rsidP="004430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CEF730A" w14:textId="77777777" w:rsidR="00443049" w:rsidRPr="00443049" w:rsidRDefault="00443049" w:rsidP="004430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30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proofErr w:type="gram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fact(</w:t>
      </w:r>
      <w:proofErr w:type="gram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5);  </w:t>
      </w:r>
    </w:p>
    <w:p w14:paraId="691D21E5" w14:textId="77777777" w:rsidR="00443049" w:rsidRPr="00443049" w:rsidRDefault="00443049" w:rsidP="004430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430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"5! is "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j &lt;&lt; </w:t>
      </w:r>
      <w:proofErr w:type="spell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AA312D" w14:textId="77777777" w:rsidR="00443049" w:rsidRPr="00443049" w:rsidRDefault="00443049" w:rsidP="004430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430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430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5; ++</w:t>
      </w:r>
      <w:proofErr w:type="spell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52D3CCD" w14:textId="77777777" w:rsidR="00443049" w:rsidRPr="00443049" w:rsidRDefault="00443049" w:rsidP="004430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static_</w:t>
      </w:r>
      <w:proofErr w:type="gram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&lt;&lt; </w:t>
      </w:r>
      <w:r w:rsidRPr="004430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8259D1" w14:textId="77777777" w:rsidR="00443049" w:rsidRPr="00443049" w:rsidRDefault="00443049" w:rsidP="004430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BC7C7E" w14:textId="77777777" w:rsidR="00443049" w:rsidRPr="00443049" w:rsidRDefault="00443049" w:rsidP="004430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430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430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mabs</w:t>
      </w:r>
      <w:proofErr w:type="spellEnd"/>
      <w:r w:rsidRPr="004430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430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-8) is "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mabs</w:t>
      </w:r>
      <w:proofErr w:type="spell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(-8) &lt;&lt; </w:t>
      </w:r>
      <w:proofErr w:type="spell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00D83F" w14:textId="77777777" w:rsidR="00443049" w:rsidRPr="00443049" w:rsidRDefault="00443049" w:rsidP="004430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44304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74C700" w14:textId="77777777" w:rsidR="00443049" w:rsidRPr="00443049" w:rsidRDefault="00443049" w:rsidP="004430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30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60303DF" w14:textId="77777777" w:rsidR="00443049" w:rsidRPr="00443049" w:rsidRDefault="00443049" w:rsidP="004430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A87932F" w14:textId="204C8178" w:rsidR="00443049" w:rsidRDefault="00443049" w:rsidP="00443049">
      <w:pPr>
        <w:pStyle w:val="4"/>
      </w:pPr>
      <w:r>
        <w:t xml:space="preserve"> </w:t>
      </w:r>
      <w:proofErr w:type="spellStart"/>
      <w:r w:rsidRPr="00443049">
        <w:t>func.h</w:t>
      </w:r>
      <w:proofErr w:type="spellEnd"/>
    </w:p>
    <w:p w14:paraId="5DDB368D" w14:textId="77777777" w:rsidR="00443049" w:rsidRPr="00443049" w:rsidRDefault="00443049" w:rsidP="004430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fact(</w:t>
      </w:r>
      <w:proofErr w:type="gramEnd"/>
      <w:r w:rsidRPr="004430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n);  </w:t>
      </w:r>
    </w:p>
    <w:p w14:paraId="3DC89BAF" w14:textId="77777777" w:rsidR="00443049" w:rsidRPr="00443049" w:rsidRDefault="00443049" w:rsidP="004430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static_</w:t>
      </w:r>
      <w:proofErr w:type="gram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0967F5" w14:textId="77777777" w:rsidR="00443049" w:rsidRPr="00443049" w:rsidRDefault="00443049" w:rsidP="004430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mabs</w:t>
      </w:r>
      <w:proofErr w:type="spell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430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1DAB6826" w14:textId="4AB96D9D" w:rsidR="00443049" w:rsidRDefault="00443049" w:rsidP="00443049">
      <w:pPr>
        <w:pStyle w:val="4"/>
      </w:pPr>
      <w:r>
        <w:rPr>
          <w:rFonts w:hint="eastAsia"/>
        </w:rPr>
        <w:t xml:space="preserve"> </w:t>
      </w:r>
      <w:r w:rsidRPr="00443049">
        <w:t>func.cpp</w:t>
      </w:r>
    </w:p>
    <w:p w14:paraId="1B9450B2" w14:textId="77777777" w:rsidR="00443049" w:rsidRPr="00443049" w:rsidRDefault="00443049" w:rsidP="004430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44304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func.h</w:t>
      </w:r>
      <w:proofErr w:type="spellEnd"/>
      <w:r w:rsidRPr="0044304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86B92" w14:textId="77777777" w:rsidR="00443049" w:rsidRPr="00443049" w:rsidRDefault="00443049" w:rsidP="004430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38EA4" w14:textId="77777777" w:rsidR="00443049" w:rsidRPr="00443049" w:rsidRDefault="00443049" w:rsidP="004430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fact(</w:t>
      </w:r>
      <w:proofErr w:type="gramEnd"/>
      <w:r w:rsidRPr="004430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3A33F1CF" w14:textId="77777777" w:rsidR="00443049" w:rsidRPr="00443049" w:rsidRDefault="00443049" w:rsidP="004430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30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ret = 1;  </w:t>
      </w:r>
    </w:p>
    <w:p w14:paraId="75D06FEE" w14:textId="77777777" w:rsidR="00443049" w:rsidRPr="00443049" w:rsidRDefault="00443049" w:rsidP="004430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30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 &gt; 1)  </w:t>
      </w:r>
    </w:p>
    <w:p w14:paraId="58630694" w14:textId="77777777" w:rsidR="00443049" w:rsidRPr="00443049" w:rsidRDefault="00443049" w:rsidP="004430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 *= n--;  </w:t>
      </w:r>
    </w:p>
    <w:p w14:paraId="6A004530" w14:textId="77777777" w:rsidR="00443049" w:rsidRPr="00443049" w:rsidRDefault="00443049" w:rsidP="004430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30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14:paraId="276B3215" w14:textId="77777777" w:rsidR="00443049" w:rsidRPr="00443049" w:rsidRDefault="00443049" w:rsidP="004430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66D1BD4" w14:textId="77777777" w:rsidR="00443049" w:rsidRPr="00443049" w:rsidRDefault="00443049" w:rsidP="004430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189CE" w14:textId="77777777" w:rsidR="00443049" w:rsidRPr="00443049" w:rsidRDefault="00443049" w:rsidP="004430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static_</w:t>
      </w:r>
      <w:proofErr w:type="gram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2BA06BFE" w14:textId="77777777" w:rsidR="00443049" w:rsidRPr="00443049" w:rsidRDefault="00443049" w:rsidP="004430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30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30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1;  </w:t>
      </w:r>
    </w:p>
    <w:p w14:paraId="445BC60A" w14:textId="77777777" w:rsidR="00443049" w:rsidRPr="00443049" w:rsidRDefault="00443049" w:rsidP="004430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30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++count;  </w:t>
      </w:r>
    </w:p>
    <w:p w14:paraId="0FC95483" w14:textId="77777777" w:rsidR="00443049" w:rsidRPr="00443049" w:rsidRDefault="00443049" w:rsidP="004430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BBE820" w14:textId="77777777" w:rsidR="00443049" w:rsidRPr="00443049" w:rsidRDefault="00443049" w:rsidP="004430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8C4F8DA" w14:textId="77777777" w:rsidR="00443049" w:rsidRPr="00443049" w:rsidRDefault="00443049" w:rsidP="004430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8BAC3F" w14:textId="77777777" w:rsidR="00443049" w:rsidRPr="00443049" w:rsidRDefault="00443049" w:rsidP="004430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mabs</w:t>
      </w:r>
      <w:proofErr w:type="spell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430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045BB9D8" w14:textId="77777777" w:rsidR="00443049" w:rsidRPr="00443049" w:rsidRDefault="00443049" w:rsidP="004430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30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 &gt; 0</w:t>
      </w:r>
      <w:proofErr w:type="gramStart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?</w:t>
      </w:r>
      <w:proofErr w:type="gramEnd"/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: -n;  </w:t>
      </w:r>
    </w:p>
    <w:p w14:paraId="4DF5357C" w14:textId="77777777" w:rsidR="00443049" w:rsidRPr="00443049" w:rsidRDefault="00443049" w:rsidP="004430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30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4E613B" w14:textId="48F52B1F" w:rsidR="003F7F5D" w:rsidRDefault="003F7F5D" w:rsidP="00F32E88">
      <w:pPr>
        <w:ind w:firstLineChars="202" w:firstLine="426"/>
      </w:pPr>
      <w:r w:rsidRPr="001D1933">
        <w:rPr>
          <w:rFonts w:hint="eastAsia"/>
          <w:b/>
          <w:bCs/>
        </w:rPr>
        <w:t>操作</w:t>
      </w:r>
      <w:r>
        <w:rPr>
          <w:rFonts w:hint="eastAsia"/>
        </w:rPr>
        <w:t>：</w:t>
      </w:r>
      <w:r w:rsidR="002C25DA">
        <w:rPr>
          <w:rFonts w:hint="eastAsia"/>
        </w:rPr>
        <w:t>输入代码，按</w:t>
      </w:r>
      <w:r w:rsidR="002C25DA" w:rsidRPr="00762840">
        <w:t>Ctrl + Shift + B</w:t>
      </w:r>
      <w:r w:rsidR="002C25DA">
        <w:rPr>
          <w:rFonts w:hint="eastAsia"/>
        </w:rPr>
        <w:t>进行多文件编译</w:t>
      </w:r>
      <w:r w:rsidR="00A5556C">
        <w:rPr>
          <w:rFonts w:hint="eastAsia"/>
        </w:rPr>
        <w:t>。</w:t>
      </w:r>
    </w:p>
    <w:p w14:paraId="44F8AD11" w14:textId="77777777" w:rsidR="0014796C" w:rsidRDefault="00D743B2" w:rsidP="00F32E88">
      <w:pPr>
        <w:ind w:firstLineChars="202" w:firstLine="426"/>
      </w:pPr>
      <w:r w:rsidRPr="001D1933">
        <w:rPr>
          <w:rFonts w:hint="eastAsia"/>
          <w:b/>
          <w:bCs/>
        </w:rPr>
        <w:t>预期结果</w:t>
      </w:r>
      <w:r>
        <w:rPr>
          <w:rFonts w:hint="eastAsia"/>
        </w:rPr>
        <w:t>：</w:t>
      </w:r>
      <w:r w:rsidR="0014796C">
        <w:rPr>
          <w:rFonts w:hint="eastAsia"/>
        </w:rPr>
        <w:t>提示用户保存。</w:t>
      </w:r>
      <w:r w:rsidR="00B61701">
        <w:rPr>
          <w:rFonts w:hint="eastAsia"/>
        </w:rPr>
        <w:t>编译</w:t>
      </w:r>
      <w:proofErr w:type="gramStart"/>
      <w:r w:rsidR="00B61701">
        <w:rPr>
          <w:rFonts w:hint="eastAsia"/>
        </w:rPr>
        <w:t>提示区</w:t>
      </w:r>
      <w:proofErr w:type="gramEnd"/>
      <w:r w:rsidR="00B61701">
        <w:rPr>
          <w:rFonts w:hint="eastAsia"/>
        </w:rPr>
        <w:t>输出成功提示</w:t>
      </w:r>
      <w:r w:rsidR="0014796C">
        <w:rPr>
          <w:rFonts w:hint="eastAsia"/>
        </w:rPr>
        <w:t>。</w:t>
      </w:r>
    </w:p>
    <w:p w14:paraId="116C2C70" w14:textId="3CDB05F2" w:rsidR="0014796C" w:rsidRDefault="0014796C" w:rsidP="00F32E88">
      <w:pPr>
        <w:ind w:firstLineChars="202" w:firstLine="426"/>
      </w:pPr>
      <w:r w:rsidRPr="001D1933">
        <w:rPr>
          <w:rFonts w:hint="eastAsia"/>
          <w:b/>
          <w:bCs/>
        </w:rPr>
        <w:t>操作</w:t>
      </w:r>
      <w:r>
        <w:rPr>
          <w:rFonts w:hint="eastAsia"/>
        </w:rPr>
        <w:t>：</w:t>
      </w:r>
      <w:r w:rsidR="005C7B0E">
        <w:rPr>
          <w:rFonts w:hint="eastAsia"/>
        </w:rPr>
        <w:t>按</w:t>
      </w:r>
      <w:r w:rsidR="005C7B0E">
        <w:rPr>
          <w:rFonts w:hint="eastAsia"/>
        </w:rPr>
        <w:t>Alt</w:t>
      </w:r>
      <w:r w:rsidR="005C7B0E">
        <w:t xml:space="preserve"> </w:t>
      </w:r>
      <w:r w:rsidR="005C7B0E">
        <w:rPr>
          <w:rFonts w:hint="eastAsia"/>
        </w:rPr>
        <w:t>+</w:t>
      </w:r>
      <w:r w:rsidR="005C7B0E">
        <w:t xml:space="preserve"> </w:t>
      </w:r>
      <w:r w:rsidR="005C7B0E">
        <w:rPr>
          <w:rFonts w:hint="eastAsia"/>
        </w:rPr>
        <w:t>R</w:t>
      </w:r>
      <w:r w:rsidR="005C7B0E">
        <w:rPr>
          <w:rFonts w:hint="eastAsia"/>
        </w:rPr>
        <w:t>运行。</w:t>
      </w:r>
    </w:p>
    <w:p w14:paraId="0EBD99DF" w14:textId="1DF316C3" w:rsidR="00F32E88" w:rsidRPr="00306D53" w:rsidRDefault="0014796C" w:rsidP="00F32E88">
      <w:pPr>
        <w:ind w:firstLineChars="202" w:firstLine="426"/>
      </w:pPr>
      <w:r w:rsidRPr="001D1933">
        <w:rPr>
          <w:rFonts w:hint="eastAsia"/>
          <w:b/>
          <w:bCs/>
        </w:rPr>
        <w:t>预期结果</w:t>
      </w:r>
      <w:r>
        <w:rPr>
          <w:rFonts w:hint="eastAsia"/>
        </w:rPr>
        <w:t>：程序</w:t>
      </w:r>
      <w:r w:rsidR="00F32E88">
        <w:rPr>
          <w:rFonts w:hint="eastAsia"/>
        </w:rPr>
        <w:t>可以正常运行。</w:t>
      </w:r>
    </w:p>
    <w:p w14:paraId="22C27115" w14:textId="5E9A57A4" w:rsidR="00F32E88" w:rsidRDefault="001344FD" w:rsidP="001344FD">
      <w:pPr>
        <w:pStyle w:val="2"/>
      </w:pPr>
      <w:bookmarkStart w:id="89" w:name="_Toc19131368"/>
      <w:r>
        <w:rPr>
          <w:rFonts w:hint="eastAsia"/>
        </w:rPr>
        <w:lastRenderedPageBreak/>
        <w:t>调试</w:t>
      </w:r>
      <w:bookmarkEnd w:id="89"/>
    </w:p>
    <w:p w14:paraId="6221171A" w14:textId="4DEAC6A5" w:rsidR="001344FD" w:rsidRDefault="00065557" w:rsidP="00065557">
      <w:pPr>
        <w:pStyle w:val="3"/>
      </w:pPr>
      <w:bookmarkStart w:id="90" w:name="_Toc19131369"/>
      <w:r>
        <w:rPr>
          <w:rFonts w:hint="eastAsia"/>
        </w:rPr>
        <w:t>测试用例</w:t>
      </w:r>
      <w:r>
        <w:rPr>
          <w:rFonts w:hint="eastAsia"/>
        </w:rPr>
        <w:t>1</w:t>
      </w:r>
      <w:bookmarkEnd w:id="90"/>
    </w:p>
    <w:p w14:paraId="1A60A7B6" w14:textId="77777777" w:rsidR="00431C8D" w:rsidRPr="00431C8D" w:rsidRDefault="00431C8D" w:rsidP="00431C8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31C8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431C8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0EC0B2" w14:textId="77777777" w:rsidR="00431C8D" w:rsidRPr="00431C8D" w:rsidRDefault="00431C8D" w:rsidP="00431C8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31C8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431C8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 </w:t>
      </w: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31C65" w14:textId="77777777" w:rsidR="00431C8D" w:rsidRPr="00431C8D" w:rsidRDefault="00431C8D" w:rsidP="00431C8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14:paraId="10651D38" w14:textId="77777777" w:rsidR="00431C8D" w:rsidRPr="00431C8D" w:rsidRDefault="00431C8D" w:rsidP="00431C8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1C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121EAE9C" w14:textId="77777777" w:rsidR="00431C8D" w:rsidRPr="00431C8D" w:rsidRDefault="00431C8D" w:rsidP="00431C8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1C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14:paraId="3E1D522A" w14:textId="77777777" w:rsidR="00431C8D" w:rsidRPr="00431C8D" w:rsidRDefault="00431C8D" w:rsidP="00431C8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1C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05E5F7A4" w14:textId="77777777" w:rsidR="00431C8D" w:rsidRPr="00431C8D" w:rsidRDefault="00431C8D" w:rsidP="00431C8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25A1502" w14:textId="77777777" w:rsidR="00431C8D" w:rsidRPr="00431C8D" w:rsidRDefault="00431C8D" w:rsidP="00431C8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4E40A" w14:textId="77777777" w:rsidR="00431C8D" w:rsidRPr="00431C8D" w:rsidRDefault="00431C8D" w:rsidP="00431C8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C0D2634" w14:textId="77777777" w:rsidR="00431C8D" w:rsidRPr="00431C8D" w:rsidRDefault="00431C8D" w:rsidP="00431C8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1C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node* </w:t>
      </w:r>
      <w:proofErr w:type="spellStart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aaa</w:t>
      </w:r>
      <w:proofErr w:type="spellEnd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7F792D" w14:textId="77777777" w:rsidR="00431C8D" w:rsidRPr="00431C8D" w:rsidRDefault="00431C8D" w:rsidP="00431C8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aaa</w:t>
      </w:r>
      <w:proofErr w:type="spellEnd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-&gt;a = 1;  </w:t>
      </w:r>
    </w:p>
    <w:p w14:paraId="4858767C" w14:textId="77777777" w:rsidR="00431C8D" w:rsidRPr="00431C8D" w:rsidRDefault="00431C8D" w:rsidP="00431C8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31C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</w:t>
      </w:r>
      <w:proofErr w:type="gramStart"/>
      <w:r w:rsidRPr="00431C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aaa</w:t>
      </w:r>
      <w:proofErr w:type="spellEnd"/>
      <w:proofErr w:type="gramEnd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-&gt;a);  </w:t>
      </w:r>
    </w:p>
    <w:p w14:paraId="04C6434D" w14:textId="77777777" w:rsidR="00431C8D" w:rsidRPr="00431C8D" w:rsidRDefault="00431C8D" w:rsidP="00431C8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1C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51082B1" w14:textId="77777777" w:rsidR="00431C8D" w:rsidRPr="00431C8D" w:rsidRDefault="00431C8D" w:rsidP="00431C8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2265AFE" w14:textId="451B396B" w:rsidR="00604952" w:rsidRDefault="00604952" w:rsidP="00604952">
      <w:pPr>
        <w:ind w:firstLineChars="202" w:firstLine="426"/>
      </w:pPr>
      <w:r w:rsidRPr="007B4AA3">
        <w:rPr>
          <w:rFonts w:hint="eastAsia"/>
          <w:b/>
          <w:bCs/>
        </w:rPr>
        <w:t>操作</w:t>
      </w:r>
      <w:r>
        <w:rPr>
          <w:rFonts w:hint="eastAsia"/>
        </w:rPr>
        <w:t>：</w:t>
      </w:r>
      <w:r w:rsidR="007B4AA3">
        <w:rPr>
          <w:rFonts w:hint="eastAsia"/>
        </w:rPr>
        <w:t>输入代码，按</w:t>
      </w:r>
      <w:r w:rsidR="007B4AA3">
        <w:rPr>
          <w:rFonts w:hint="eastAsia"/>
        </w:rPr>
        <w:t>F</w:t>
      </w:r>
      <w:r w:rsidR="007B4AA3">
        <w:t>5</w:t>
      </w:r>
      <w:r w:rsidR="007B4AA3">
        <w:rPr>
          <w:rFonts w:hint="eastAsia"/>
        </w:rPr>
        <w:t>开始调试</w:t>
      </w:r>
      <w:r w:rsidR="003F00D3">
        <w:rPr>
          <w:rFonts w:hint="eastAsia"/>
        </w:rPr>
        <w:t>。</w:t>
      </w:r>
    </w:p>
    <w:p w14:paraId="147D6232" w14:textId="6CA3ACBF" w:rsidR="00604952" w:rsidRDefault="00604952" w:rsidP="00604952">
      <w:pPr>
        <w:ind w:firstLineChars="202" w:firstLine="426"/>
      </w:pPr>
      <w:r w:rsidRPr="007B4AA3">
        <w:rPr>
          <w:rFonts w:hint="eastAsia"/>
          <w:b/>
          <w:bCs/>
        </w:rPr>
        <w:t>预期结果</w:t>
      </w:r>
      <w:r>
        <w:rPr>
          <w:rFonts w:hint="eastAsia"/>
        </w:rPr>
        <w:t>：</w:t>
      </w:r>
      <w:r w:rsidR="008B64B0">
        <w:rPr>
          <w:rFonts w:hint="eastAsia"/>
        </w:rPr>
        <w:t>提示用户保存。开始编译。</w:t>
      </w:r>
      <w:r w:rsidR="00383B70">
        <w:rPr>
          <w:rFonts w:hint="eastAsia"/>
        </w:rPr>
        <w:t>在调试过程中</w:t>
      </w:r>
      <w:r w:rsidR="006A04BB">
        <w:rPr>
          <w:rFonts w:hint="eastAsia"/>
        </w:rPr>
        <w:t>输出错误提示，并正常退出调试。</w:t>
      </w:r>
    </w:p>
    <w:p w14:paraId="329E5EBD" w14:textId="549CB9CA" w:rsidR="00065557" w:rsidRDefault="00065557" w:rsidP="00065557">
      <w:pPr>
        <w:pStyle w:val="3"/>
      </w:pPr>
      <w:bookmarkStart w:id="91" w:name="_Toc19131370"/>
      <w:r>
        <w:rPr>
          <w:rFonts w:hint="eastAsia"/>
        </w:rPr>
        <w:t>测试用例</w:t>
      </w:r>
      <w:r>
        <w:rPr>
          <w:rFonts w:hint="eastAsia"/>
        </w:rPr>
        <w:t>2</w:t>
      </w:r>
      <w:bookmarkEnd w:id="91"/>
    </w:p>
    <w:p w14:paraId="260320BD" w14:textId="77777777" w:rsidR="00431C8D" w:rsidRPr="00431C8D" w:rsidRDefault="00431C8D" w:rsidP="00431C8D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31C8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431C8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0BC049" w14:textId="77777777" w:rsidR="00431C8D" w:rsidRPr="00431C8D" w:rsidRDefault="00431C8D" w:rsidP="00431C8D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ADC9141" w14:textId="77777777" w:rsidR="00431C8D" w:rsidRPr="00431C8D" w:rsidRDefault="00431C8D" w:rsidP="00431C8D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ABD3133" w14:textId="77777777" w:rsidR="00431C8D" w:rsidRPr="00431C8D" w:rsidRDefault="00431C8D" w:rsidP="00431C8D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1C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 =5;  </w:t>
      </w:r>
    </w:p>
    <w:p w14:paraId="6715290C" w14:textId="77777777" w:rsidR="00431C8D" w:rsidRPr="00431C8D" w:rsidRDefault="00431C8D" w:rsidP="00431C8D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1C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 == 0)  </w:t>
      </w:r>
    </w:p>
    <w:p w14:paraId="31D4A20D" w14:textId="77777777" w:rsidR="00431C8D" w:rsidRPr="00431C8D" w:rsidRDefault="00431C8D" w:rsidP="00431C8D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;  </w:t>
      </w:r>
    </w:p>
    <w:p w14:paraId="4559ADC1" w14:textId="77777777" w:rsidR="00431C8D" w:rsidRPr="00431C8D" w:rsidRDefault="00431C8D" w:rsidP="00431C8D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31C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31C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C6BA792" w14:textId="77777777" w:rsidR="00431C8D" w:rsidRPr="00431C8D" w:rsidRDefault="00431C8D" w:rsidP="00431C8D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31C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085970" w14:textId="77777777" w:rsidR="00431C8D" w:rsidRPr="00431C8D" w:rsidRDefault="00431C8D" w:rsidP="00431C8D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31C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5C0FE2" w14:textId="77777777" w:rsidR="00431C8D" w:rsidRPr="00431C8D" w:rsidRDefault="00431C8D" w:rsidP="00431C8D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1C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6D9FDAF" w14:textId="77777777" w:rsidR="00431C8D" w:rsidRPr="00431C8D" w:rsidRDefault="00431C8D" w:rsidP="00431C8D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31C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0248045" w14:textId="77777777" w:rsidR="007C2A4C" w:rsidRDefault="007C2A4C" w:rsidP="007C2A4C">
      <w:pPr>
        <w:ind w:firstLineChars="202" w:firstLine="426"/>
      </w:pPr>
      <w:r w:rsidRPr="007B4AA3">
        <w:rPr>
          <w:rFonts w:hint="eastAsia"/>
          <w:b/>
          <w:bCs/>
        </w:rPr>
        <w:t>操作</w:t>
      </w:r>
      <w:r>
        <w:rPr>
          <w:rFonts w:hint="eastAsia"/>
        </w:rPr>
        <w:t>：输入代码，按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>开始调试。</w:t>
      </w:r>
    </w:p>
    <w:p w14:paraId="4359DCAA" w14:textId="40A0428D" w:rsidR="007C2A4C" w:rsidRDefault="007C2A4C" w:rsidP="007C2A4C">
      <w:pPr>
        <w:ind w:firstLineChars="202" w:firstLine="426"/>
      </w:pPr>
      <w:r w:rsidRPr="007B4AA3">
        <w:rPr>
          <w:rFonts w:hint="eastAsia"/>
          <w:b/>
          <w:bCs/>
        </w:rPr>
        <w:t>预期结果</w:t>
      </w:r>
      <w:r>
        <w:rPr>
          <w:rFonts w:hint="eastAsia"/>
        </w:rPr>
        <w:t>：提示用户保存。开始编译。</w:t>
      </w:r>
    </w:p>
    <w:p w14:paraId="5D73DADD" w14:textId="1B35519C" w:rsidR="00AB76CF" w:rsidRDefault="00AB76CF" w:rsidP="00AB76CF">
      <w:pPr>
        <w:ind w:firstLineChars="202" w:firstLine="426"/>
      </w:pPr>
      <w:r w:rsidRPr="007B4AA3">
        <w:rPr>
          <w:rFonts w:hint="eastAsia"/>
          <w:b/>
          <w:bCs/>
        </w:rPr>
        <w:t>操作</w:t>
      </w:r>
      <w:r>
        <w:rPr>
          <w:rFonts w:hint="eastAsia"/>
        </w:rPr>
        <w:t>：设置断点，输入待查看变量，开始调试。</w:t>
      </w:r>
    </w:p>
    <w:p w14:paraId="55B36AAA" w14:textId="0A9BA573" w:rsidR="00431C8D" w:rsidRPr="007C2A4C" w:rsidRDefault="00AB76CF" w:rsidP="00AB76CF">
      <w:pPr>
        <w:ind w:firstLineChars="202" w:firstLine="426"/>
      </w:pPr>
      <w:r w:rsidRPr="007B4AA3">
        <w:rPr>
          <w:rFonts w:hint="eastAsia"/>
          <w:b/>
          <w:bCs/>
        </w:rPr>
        <w:t>预期结果</w:t>
      </w:r>
      <w:r>
        <w:rPr>
          <w:rFonts w:hint="eastAsia"/>
        </w:rPr>
        <w:t>：在调试过程中</w:t>
      </w:r>
      <w:r w:rsidR="00434DEC">
        <w:rPr>
          <w:rFonts w:hint="eastAsia"/>
        </w:rPr>
        <w:t>提示运行位置，输出变量值</w:t>
      </w:r>
      <w:r>
        <w:rPr>
          <w:rFonts w:hint="eastAsia"/>
        </w:rPr>
        <w:t>，</w:t>
      </w:r>
      <w:r w:rsidR="000A4A89">
        <w:rPr>
          <w:rFonts w:hint="eastAsia"/>
        </w:rPr>
        <w:t>调试结束后</w:t>
      </w:r>
      <w:r>
        <w:rPr>
          <w:rFonts w:hint="eastAsia"/>
        </w:rPr>
        <w:t>正常退出调试。</w:t>
      </w:r>
    </w:p>
    <w:p w14:paraId="25A30351" w14:textId="0A3980CC" w:rsidR="00443049" w:rsidRDefault="00150B11" w:rsidP="00150B11">
      <w:pPr>
        <w:pStyle w:val="2"/>
      </w:pPr>
      <w:bookmarkStart w:id="92" w:name="_Toc19131371"/>
      <w:r>
        <w:rPr>
          <w:rFonts w:hint="eastAsia"/>
        </w:rPr>
        <w:lastRenderedPageBreak/>
        <w:t>新需求——注释隐藏折叠</w:t>
      </w:r>
      <w:bookmarkEnd w:id="92"/>
    </w:p>
    <w:p w14:paraId="3DC44E3B" w14:textId="77777777" w:rsidR="006977D9" w:rsidRPr="006977D9" w:rsidRDefault="006977D9" w:rsidP="006977D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77D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//this is an annotation</w:t>
      </w:r>
      <w:r w:rsidRPr="006977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F9F19F" w14:textId="77777777" w:rsidR="006977D9" w:rsidRPr="006977D9" w:rsidRDefault="006977D9" w:rsidP="006977D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77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71F7A" w14:textId="77777777" w:rsidR="006977D9" w:rsidRPr="006977D9" w:rsidRDefault="006977D9" w:rsidP="006977D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77D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//this is an annotation</w:t>
      </w:r>
      <w:r w:rsidRPr="006977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3F6670" w14:textId="77777777" w:rsidR="006977D9" w:rsidRPr="006977D9" w:rsidRDefault="006977D9" w:rsidP="006977D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77D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//this is another annotation</w:t>
      </w:r>
      <w:r w:rsidRPr="006977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49855F" w14:textId="77777777" w:rsidR="006977D9" w:rsidRPr="006977D9" w:rsidRDefault="006977D9" w:rsidP="006977D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77D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977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NOT an annotation;  </w:t>
      </w:r>
    </w:p>
    <w:p w14:paraId="338E4735" w14:textId="77777777" w:rsidR="006977D9" w:rsidRPr="006977D9" w:rsidRDefault="006977D9" w:rsidP="006977D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77D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/*this is another annotation, too*/</w:t>
      </w:r>
      <w:r w:rsidRPr="006977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4E90D8" w14:textId="77777777" w:rsidR="006977D9" w:rsidRPr="006977D9" w:rsidRDefault="006977D9" w:rsidP="006977D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77D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977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NOT an annotation, either;</w:t>
      </w:r>
      <w:r w:rsidRPr="006977D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//but this one is</w:t>
      </w:r>
      <w:r w:rsidRPr="006977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17B173" w14:textId="77777777" w:rsidR="006977D9" w:rsidRPr="006977D9" w:rsidRDefault="006977D9" w:rsidP="006977D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77D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6977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FF295E" w14:textId="77777777" w:rsidR="006977D9" w:rsidRPr="006977D9" w:rsidRDefault="006977D9" w:rsidP="006977D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77D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this is an annotation</w:t>
      </w:r>
      <w:r w:rsidRPr="006977D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977D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too</w:t>
      </w:r>
      <w:r w:rsidRPr="006977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E2FBDF" w14:textId="77777777" w:rsidR="006977D9" w:rsidRPr="006977D9" w:rsidRDefault="006977D9" w:rsidP="006977D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77D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6977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E59C9C" w14:textId="77777777" w:rsidR="006977D9" w:rsidRPr="006977D9" w:rsidRDefault="006977D9" w:rsidP="006977D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77D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//this is also an annotation</w:t>
      </w:r>
      <w:r w:rsidRPr="006977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0EC176" w14:textId="2FD9224B" w:rsidR="00150B11" w:rsidRPr="006977D9" w:rsidRDefault="006977D9" w:rsidP="00150B11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977D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977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a normal </w:t>
      </w:r>
      <w:proofErr w:type="gramStart"/>
      <w:r w:rsidRPr="006977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text</w:t>
      </w:r>
      <w:proofErr w:type="gramEnd"/>
      <w:r w:rsidRPr="006977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6977D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/*but this is annotation*/</w:t>
      </w:r>
      <w:r w:rsidRPr="006977D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977D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is also annotate;  </w:t>
      </w:r>
    </w:p>
    <w:p w14:paraId="4DE0FC80" w14:textId="3CDFE6AB" w:rsidR="006977D9" w:rsidRDefault="006977D9" w:rsidP="006977D9">
      <w:pPr>
        <w:ind w:firstLineChars="202" w:firstLine="426"/>
      </w:pPr>
      <w:r w:rsidRPr="007B4AA3">
        <w:rPr>
          <w:rFonts w:hint="eastAsia"/>
          <w:b/>
          <w:bCs/>
        </w:rPr>
        <w:t>操作</w:t>
      </w:r>
      <w:r>
        <w:rPr>
          <w:rFonts w:hint="eastAsia"/>
        </w:rPr>
        <w:t>：输入代码，按</w:t>
      </w:r>
      <w:r>
        <w:rPr>
          <w:rFonts w:hint="eastAsia"/>
        </w:rPr>
        <w:t>F</w:t>
      </w:r>
      <w:r w:rsidR="00CC03E1">
        <w:rPr>
          <w:rFonts w:hint="eastAsia"/>
        </w:rPr>
        <w:t>8</w:t>
      </w:r>
      <w:r w:rsidR="00CC03E1">
        <w:rPr>
          <w:rFonts w:hint="eastAsia"/>
        </w:rPr>
        <w:t>隐藏所有注释</w:t>
      </w:r>
      <w:r>
        <w:rPr>
          <w:rFonts w:hint="eastAsia"/>
        </w:rPr>
        <w:t>。</w:t>
      </w:r>
    </w:p>
    <w:p w14:paraId="4B43A293" w14:textId="1C7758F9" w:rsidR="006977D9" w:rsidRDefault="006977D9" w:rsidP="006977D9">
      <w:pPr>
        <w:ind w:firstLineChars="202" w:firstLine="426"/>
      </w:pPr>
      <w:r w:rsidRPr="007B4AA3">
        <w:rPr>
          <w:rFonts w:hint="eastAsia"/>
          <w:b/>
          <w:bCs/>
        </w:rPr>
        <w:t>预期结果</w:t>
      </w:r>
      <w:r>
        <w:rPr>
          <w:rFonts w:hint="eastAsia"/>
        </w:rPr>
        <w:t>：</w:t>
      </w:r>
      <w:r w:rsidR="00CC03E1">
        <w:rPr>
          <w:rFonts w:hint="eastAsia"/>
        </w:rPr>
        <w:t>所有注释均被隐藏，仅剩正文文本</w:t>
      </w:r>
      <w:r>
        <w:rPr>
          <w:rFonts w:hint="eastAsia"/>
        </w:rPr>
        <w:t>。</w:t>
      </w:r>
    </w:p>
    <w:p w14:paraId="547F5D8E" w14:textId="61F9E5AD" w:rsidR="00CC03E1" w:rsidRDefault="00CC03E1" w:rsidP="00CC03E1">
      <w:pPr>
        <w:ind w:firstLineChars="202" w:firstLine="426"/>
      </w:pPr>
      <w:r w:rsidRPr="007B4AA3">
        <w:rPr>
          <w:rFonts w:hint="eastAsia"/>
          <w:b/>
          <w:bCs/>
        </w:rPr>
        <w:t>操作</w:t>
      </w:r>
      <w:r>
        <w:rPr>
          <w:rFonts w:hint="eastAsia"/>
        </w:rPr>
        <w:t>：按</w:t>
      </w:r>
      <w:r>
        <w:rPr>
          <w:rFonts w:hint="eastAsia"/>
        </w:rPr>
        <w:t>F8</w:t>
      </w:r>
      <w:r>
        <w:rPr>
          <w:rFonts w:hint="eastAsia"/>
        </w:rPr>
        <w:t>显示所有注释。</w:t>
      </w:r>
    </w:p>
    <w:p w14:paraId="3534FEF5" w14:textId="3FB3FB0B" w:rsidR="00CC03E1" w:rsidRDefault="00CC03E1" w:rsidP="00CC03E1">
      <w:pPr>
        <w:ind w:firstLineChars="202" w:firstLine="426"/>
      </w:pPr>
      <w:r w:rsidRPr="007B4AA3">
        <w:rPr>
          <w:rFonts w:hint="eastAsia"/>
          <w:b/>
          <w:bCs/>
        </w:rPr>
        <w:t>预期结果</w:t>
      </w:r>
      <w:r>
        <w:rPr>
          <w:rFonts w:hint="eastAsia"/>
        </w:rPr>
        <w:t>：</w:t>
      </w:r>
      <w:r w:rsidR="004926F8">
        <w:rPr>
          <w:rFonts w:hint="eastAsia"/>
        </w:rPr>
        <w:t>还原为初始状态。</w:t>
      </w:r>
    </w:p>
    <w:p w14:paraId="15EDC8B7" w14:textId="5E39DD3D" w:rsidR="00443049" w:rsidRPr="00CC03E1" w:rsidRDefault="00443049" w:rsidP="00306D53"/>
    <w:p w14:paraId="6CE945F3" w14:textId="4C2D5E7B" w:rsidR="00443049" w:rsidRDefault="00443049" w:rsidP="00306D53"/>
    <w:p w14:paraId="038E8169" w14:textId="0D073BC4" w:rsidR="00443049" w:rsidRDefault="00443049" w:rsidP="00306D53"/>
    <w:p w14:paraId="698C7E88" w14:textId="4DDF0750" w:rsidR="00443049" w:rsidRDefault="00443049" w:rsidP="00306D53"/>
    <w:p w14:paraId="00287516" w14:textId="77777777" w:rsidR="00443049" w:rsidRPr="00306D53" w:rsidRDefault="00443049" w:rsidP="00306D53"/>
    <w:sectPr w:rsidR="00443049" w:rsidRPr="00306D53" w:rsidSect="00C45254">
      <w:headerReference w:type="default" r:id="rId19"/>
      <w:footerReference w:type="default" r:id="rId20"/>
      <w:headerReference w:type="first" r:id="rId21"/>
      <w:pgSz w:w="11906" w:h="16838"/>
      <w:pgMar w:top="1134" w:right="851" w:bottom="1134" w:left="1418" w:header="737" w:footer="73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808AF" w14:textId="77777777" w:rsidR="00BA771A" w:rsidRDefault="00BA771A">
      <w:pPr>
        <w:spacing w:line="240" w:lineRule="auto"/>
      </w:pPr>
      <w:r>
        <w:separator/>
      </w:r>
    </w:p>
  </w:endnote>
  <w:endnote w:type="continuationSeparator" w:id="0">
    <w:p w14:paraId="5C092BB7" w14:textId="77777777" w:rsidR="00BA771A" w:rsidRDefault="00BA7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2564198"/>
      <w:docPartObj>
        <w:docPartGallery w:val="Page Numbers (Bottom of Page)"/>
        <w:docPartUnique/>
      </w:docPartObj>
    </w:sdtPr>
    <w:sdtContent>
      <w:p w14:paraId="4C31D788" w14:textId="48A6B7C8" w:rsidR="00C45254" w:rsidRDefault="00C45254" w:rsidP="00C45254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52802" w14:textId="77777777" w:rsidR="00BA771A" w:rsidRDefault="00BA771A">
      <w:pPr>
        <w:spacing w:line="240" w:lineRule="auto"/>
      </w:pPr>
      <w:r>
        <w:separator/>
      </w:r>
    </w:p>
  </w:footnote>
  <w:footnote w:type="continuationSeparator" w:id="0">
    <w:p w14:paraId="0726F97D" w14:textId="77777777" w:rsidR="00BA771A" w:rsidRDefault="00BA77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6F15F" w14:textId="77777777" w:rsidR="00443049" w:rsidRDefault="00443049">
    <w:pPr>
      <w:pStyle w:val="a4"/>
      <w:ind w:right="360"/>
      <w:jc w:val="both"/>
    </w:pPr>
    <w:r>
      <w:rPr>
        <w:rFonts w:eastAsia="幼圆" w:hint="eastAsia"/>
      </w:rPr>
      <w:t>软件测试方案</w:t>
    </w:r>
    <w:r>
      <w:rPr>
        <w:rFonts w:eastAsia="幼圆" w:hint="eastAsia"/>
      </w:rPr>
      <w:t xml:space="preserve">                                                                    </w:t>
    </w:r>
    <w:r>
      <w:rPr>
        <w:rFonts w:eastAsia="幼圆" w:hint="eastAsia"/>
      </w:rPr>
      <w:t>版本：</w:t>
    </w:r>
    <w:r>
      <w:rPr>
        <w:rFonts w:eastAsia="幼圆" w:hint="eastAsia"/>
      </w:rPr>
      <w:t>1.0.0</w:t>
    </w:r>
    <w:r>
      <w:rPr>
        <w:rFonts w:eastAsia="幼圆"/>
      </w:rPr>
      <w:t xml:space="preserve">  </w:t>
    </w:r>
    <w:r>
      <w:rPr>
        <w:rFonts w:eastAsia="幼圆" w:hint="eastAsia"/>
      </w:rPr>
      <w:t>第</w:t>
    </w: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</w:rPr>
      <w:t>10</w:t>
    </w:r>
    <w:r>
      <w:fldChar w:fldCharType="end"/>
    </w:r>
    <w:r>
      <w:rPr>
        <w:rStyle w:val="a5"/>
        <w:rFonts w:hint="eastAsia"/>
      </w:rPr>
      <w:t>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D8964" w14:textId="77777777" w:rsidR="00443049" w:rsidRDefault="00443049">
    <w:pPr>
      <w:pStyle w:val="a4"/>
      <w:jc w:val="right"/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0FF5"/>
    <w:multiLevelType w:val="hybridMultilevel"/>
    <w:tmpl w:val="B1127FDE"/>
    <w:lvl w:ilvl="0" w:tplc="05447630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038B27C7"/>
    <w:multiLevelType w:val="multilevel"/>
    <w:tmpl w:val="4EA6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8146C"/>
    <w:multiLevelType w:val="hybridMultilevel"/>
    <w:tmpl w:val="EC565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A9759C"/>
    <w:multiLevelType w:val="hybridMultilevel"/>
    <w:tmpl w:val="85466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D27B25"/>
    <w:multiLevelType w:val="multilevel"/>
    <w:tmpl w:val="F868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23B7C"/>
    <w:multiLevelType w:val="hybridMultilevel"/>
    <w:tmpl w:val="1890A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E56F6B"/>
    <w:multiLevelType w:val="multilevel"/>
    <w:tmpl w:val="6E96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2C5FF2"/>
    <w:multiLevelType w:val="hybridMultilevel"/>
    <w:tmpl w:val="FB8A85BE"/>
    <w:lvl w:ilvl="0" w:tplc="41BAE52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87549A6"/>
    <w:multiLevelType w:val="hybridMultilevel"/>
    <w:tmpl w:val="480452E8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755CEE"/>
    <w:multiLevelType w:val="hybridMultilevel"/>
    <w:tmpl w:val="D5E2DD6C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CF4F09"/>
    <w:multiLevelType w:val="hybridMultilevel"/>
    <w:tmpl w:val="8B641A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7A7488"/>
    <w:multiLevelType w:val="hybridMultilevel"/>
    <w:tmpl w:val="9E5CD262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CC49BE"/>
    <w:multiLevelType w:val="hybridMultilevel"/>
    <w:tmpl w:val="A56CADA2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3A0D17"/>
    <w:multiLevelType w:val="hybridMultilevel"/>
    <w:tmpl w:val="093CAA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D7329E7"/>
    <w:multiLevelType w:val="multilevel"/>
    <w:tmpl w:val="5F54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936C5E"/>
    <w:multiLevelType w:val="hybridMultilevel"/>
    <w:tmpl w:val="672A54E2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8C6D40"/>
    <w:multiLevelType w:val="multilevel"/>
    <w:tmpl w:val="F72C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F51DD3"/>
    <w:multiLevelType w:val="hybridMultilevel"/>
    <w:tmpl w:val="A612A470"/>
    <w:lvl w:ilvl="0" w:tplc="0544763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4132AF7"/>
    <w:multiLevelType w:val="multilevel"/>
    <w:tmpl w:val="190C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417028"/>
    <w:multiLevelType w:val="multilevel"/>
    <w:tmpl w:val="5541702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8921DF2"/>
    <w:multiLevelType w:val="multilevel"/>
    <w:tmpl w:val="EC36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E153A6"/>
    <w:multiLevelType w:val="multilevel"/>
    <w:tmpl w:val="792E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267E5D"/>
    <w:multiLevelType w:val="hybridMultilevel"/>
    <w:tmpl w:val="306C1E52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686918"/>
    <w:multiLevelType w:val="hybridMultilevel"/>
    <w:tmpl w:val="016E4AE4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C43785"/>
    <w:multiLevelType w:val="hybridMultilevel"/>
    <w:tmpl w:val="4F1A113A"/>
    <w:lvl w:ilvl="0" w:tplc="0544763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300440B"/>
    <w:multiLevelType w:val="hybridMultilevel"/>
    <w:tmpl w:val="51A0CCD8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6017937"/>
    <w:multiLevelType w:val="hybridMultilevel"/>
    <w:tmpl w:val="0CD8264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AF063D"/>
    <w:multiLevelType w:val="hybridMultilevel"/>
    <w:tmpl w:val="093CAA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293355D"/>
    <w:multiLevelType w:val="hybridMultilevel"/>
    <w:tmpl w:val="E28A5AB2"/>
    <w:lvl w:ilvl="0" w:tplc="0544763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1E0DDB"/>
    <w:multiLevelType w:val="multilevel"/>
    <w:tmpl w:val="9308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F147F7"/>
    <w:multiLevelType w:val="multilevel"/>
    <w:tmpl w:val="3A08C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FF0D05"/>
    <w:multiLevelType w:val="hybridMultilevel"/>
    <w:tmpl w:val="4F1A113A"/>
    <w:lvl w:ilvl="0" w:tplc="0544763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74A29EA"/>
    <w:multiLevelType w:val="hybridMultilevel"/>
    <w:tmpl w:val="64CC7A3A"/>
    <w:lvl w:ilvl="0" w:tplc="05447630">
      <w:start w:val="1"/>
      <w:numFmt w:val="decimal"/>
      <w:lvlText w:val="(%1)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3" w15:restartNumberingAfterBreak="0">
    <w:nsid w:val="7C5C1DC1"/>
    <w:multiLevelType w:val="hybridMultilevel"/>
    <w:tmpl w:val="EC565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F8347C"/>
    <w:multiLevelType w:val="multilevel"/>
    <w:tmpl w:val="71B2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9"/>
  </w:num>
  <w:num w:numId="3">
    <w:abstractNumId w:val="11"/>
  </w:num>
  <w:num w:numId="4">
    <w:abstractNumId w:val="32"/>
  </w:num>
  <w:num w:numId="5">
    <w:abstractNumId w:val="2"/>
  </w:num>
  <w:num w:numId="6">
    <w:abstractNumId w:val="24"/>
  </w:num>
  <w:num w:numId="7">
    <w:abstractNumId w:val="27"/>
  </w:num>
  <w:num w:numId="8">
    <w:abstractNumId w:val="33"/>
  </w:num>
  <w:num w:numId="9">
    <w:abstractNumId w:val="31"/>
  </w:num>
  <w:num w:numId="10">
    <w:abstractNumId w:val="13"/>
  </w:num>
  <w:num w:numId="11">
    <w:abstractNumId w:val="28"/>
  </w:num>
  <w:num w:numId="12">
    <w:abstractNumId w:val="26"/>
  </w:num>
  <w:num w:numId="13">
    <w:abstractNumId w:val="7"/>
  </w:num>
  <w:num w:numId="14">
    <w:abstractNumId w:val="8"/>
  </w:num>
  <w:num w:numId="15">
    <w:abstractNumId w:val="0"/>
  </w:num>
  <w:num w:numId="16">
    <w:abstractNumId w:val="22"/>
  </w:num>
  <w:num w:numId="17">
    <w:abstractNumId w:val="15"/>
  </w:num>
  <w:num w:numId="18">
    <w:abstractNumId w:val="25"/>
  </w:num>
  <w:num w:numId="19">
    <w:abstractNumId w:val="17"/>
  </w:num>
  <w:num w:numId="20">
    <w:abstractNumId w:val="23"/>
  </w:num>
  <w:num w:numId="21">
    <w:abstractNumId w:val="10"/>
  </w:num>
  <w:num w:numId="22">
    <w:abstractNumId w:val="12"/>
  </w:num>
  <w:num w:numId="23">
    <w:abstractNumId w:val="34"/>
  </w:num>
  <w:num w:numId="24">
    <w:abstractNumId w:val="3"/>
  </w:num>
  <w:num w:numId="25">
    <w:abstractNumId w:val="5"/>
  </w:num>
  <w:num w:numId="26">
    <w:abstractNumId w:val="18"/>
  </w:num>
  <w:num w:numId="27">
    <w:abstractNumId w:val="4"/>
  </w:num>
  <w:num w:numId="28">
    <w:abstractNumId w:val="29"/>
  </w:num>
  <w:num w:numId="29">
    <w:abstractNumId w:val="16"/>
  </w:num>
  <w:num w:numId="30">
    <w:abstractNumId w:val="21"/>
  </w:num>
  <w:num w:numId="31">
    <w:abstractNumId w:val="20"/>
  </w:num>
  <w:num w:numId="32">
    <w:abstractNumId w:val="30"/>
  </w:num>
  <w:num w:numId="33">
    <w:abstractNumId w:val="1"/>
  </w:num>
  <w:num w:numId="34">
    <w:abstractNumId w:val="14"/>
  </w:num>
  <w:num w:numId="35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53"/>
    <w:rsid w:val="00001635"/>
    <w:rsid w:val="00001C31"/>
    <w:rsid w:val="00010109"/>
    <w:rsid w:val="00011B40"/>
    <w:rsid w:val="00025167"/>
    <w:rsid w:val="00025C4F"/>
    <w:rsid w:val="00037ED4"/>
    <w:rsid w:val="00042F1C"/>
    <w:rsid w:val="000459CA"/>
    <w:rsid w:val="000568D9"/>
    <w:rsid w:val="00064A59"/>
    <w:rsid w:val="00065557"/>
    <w:rsid w:val="000661D7"/>
    <w:rsid w:val="000709AE"/>
    <w:rsid w:val="0007124B"/>
    <w:rsid w:val="000959D7"/>
    <w:rsid w:val="000A4A89"/>
    <w:rsid w:val="000C1972"/>
    <w:rsid w:val="000E2EE3"/>
    <w:rsid w:val="000E56D7"/>
    <w:rsid w:val="000E7A8A"/>
    <w:rsid w:val="000F72A5"/>
    <w:rsid w:val="001050F9"/>
    <w:rsid w:val="00105A0C"/>
    <w:rsid w:val="001123EA"/>
    <w:rsid w:val="00112C53"/>
    <w:rsid w:val="00114739"/>
    <w:rsid w:val="00114C15"/>
    <w:rsid w:val="001219D2"/>
    <w:rsid w:val="001344FD"/>
    <w:rsid w:val="00136868"/>
    <w:rsid w:val="0014796C"/>
    <w:rsid w:val="001508FC"/>
    <w:rsid w:val="00150B11"/>
    <w:rsid w:val="001602A8"/>
    <w:rsid w:val="00166C5B"/>
    <w:rsid w:val="0017559A"/>
    <w:rsid w:val="00176C5E"/>
    <w:rsid w:val="0018116C"/>
    <w:rsid w:val="0018214C"/>
    <w:rsid w:val="00184311"/>
    <w:rsid w:val="001851A1"/>
    <w:rsid w:val="0018621D"/>
    <w:rsid w:val="001942D7"/>
    <w:rsid w:val="001A775A"/>
    <w:rsid w:val="001B4240"/>
    <w:rsid w:val="001C6E40"/>
    <w:rsid w:val="001D1933"/>
    <w:rsid w:val="001D68E5"/>
    <w:rsid w:val="001E1106"/>
    <w:rsid w:val="001E1542"/>
    <w:rsid w:val="001E28FA"/>
    <w:rsid w:val="001E3136"/>
    <w:rsid w:val="001E4E53"/>
    <w:rsid w:val="00205012"/>
    <w:rsid w:val="00207195"/>
    <w:rsid w:val="00216549"/>
    <w:rsid w:val="00216731"/>
    <w:rsid w:val="002261E4"/>
    <w:rsid w:val="00260073"/>
    <w:rsid w:val="00267730"/>
    <w:rsid w:val="002758CA"/>
    <w:rsid w:val="00282603"/>
    <w:rsid w:val="00286AA7"/>
    <w:rsid w:val="002B1CA3"/>
    <w:rsid w:val="002C2081"/>
    <w:rsid w:val="002C25DA"/>
    <w:rsid w:val="002C2C1D"/>
    <w:rsid w:val="002D6391"/>
    <w:rsid w:val="002E1AA2"/>
    <w:rsid w:val="002F6270"/>
    <w:rsid w:val="002F78A7"/>
    <w:rsid w:val="002F78D8"/>
    <w:rsid w:val="00306D53"/>
    <w:rsid w:val="00314AAD"/>
    <w:rsid w:val="003220D7"/>
    <w:rsid w:val="00327394"/>
    <w:rsid w:val="00327FDF"/>
    <w:rsid w:val="00331A6D"/>
    <w:rsid w:val="003322F9"/>
    <w:rsid w:val="00332D17"/>
    <w:rsid w:val="00334E2B"/>
    <w:rsid w:val="00342E7A"/>
    <w:rsid w:val="0034647E"/>
    <w:rsid w:val="00347DE3"/>
    <w:rsid w:val="0035110A"/>
    <w:rsid w:val="0035204A"/>
    <w:rsid w:val="003522E6"/>
    <w:rsid w:val="00356D29"/>
    <w:rsid w:val="00357A73"/>
    <w:rsid w:val="00371DAE"/>
    <w:rsid w:val="00383B70"/>
    <w:rsid w:val="00383CB5"/>
    <w:rsid w:val="00391BC3"/>
    <w:rsid w:val="0039248B"/>
    <w:rsid w:val="003A3AC9"/>
    <w:rsid w:val="003B0CBA"/>
    <w:rsid w:val="003C2149"/>
    <w:rsid w:val="003E344B"/>
    <w:rsid w:val="003F00D3"/>
    <w:rsid w:val="003F7CE4"/>
    <w:rsid w:val="003F7F5D"/>
    <w:rsid w:val="0040236D"/>
    <w:rsid w:val="00406FDC"/>
    <w:rsid w:val="004111C1"/>
    <w:rsid w:val="0041272E"/>
    <w:rsid w:val="00415507"/>
    <w:rsid w:val="00424F69"/>
    <w:rsid w:val="00431C8D"/>
    <w:rsid w:val="004336BB"/>
    <w:rsid w:val="00434DEC"/>
    <w:rsid w:val="00443049"/>
    <w:rsid w:val="00444FC7"/>
    <w:rsid w:val="004465A0"/>
    <w:rsid w:val="00446CBA"/>
    <w:rsid w:val="00456FD4"/>
    <w:rsid w:val="0046438D"/>
    <w:rsid w:val="00464E2E"/>
    <w:rsid w:val="00466581"/>
    <w:rsid w:val="0047179D"/>
    <w:rsid w:val="00472AB3"/>
    <w:rsid w:val="00484A59"/>
    <w:rsid w:val="00485ABF"/>
    <w:rsid w:val="004926F8"/>
    <w:rsid w:val="00496DAF"/>
    <w:rsid w:val="004A05CA"/>
    <w:rsid w:val="004A245A"/>
    <w:rsid w:val="004A4BBA"/>
    <w:rsid w:val="004B128F"/>
    <w:rsid w:val="004B3287"/>
    <w:rsid w:val="004B440B"/>
    <w:rsid w:val="004C5A73"/>
    <w:rsid w:val="004D319A"/>
    <w:rsid w:val="004D38AC"/>
    <w:rsid w:val="004D6049"/>
    <w:rsid w:val="004D650D"/>
    <w:rsid w:val="004E7364"/>
    <w:rsid w:val="004F3233"/>
    <w:rsid w:val="004F47FB"/>
    <w:rsid w:val="004F4B09"/>
    <w:rsid w:val="004F5C3A"/>
    <w:rsid w:val="00500107"/>
    <w:rsid w:val="005019DE"/>
    <w:rsid w:val="0050494C"/>
    <w:rsid w:val="00510EDE"/>
    <w:rsid w:val="005129C5"/>
    <w:rsid w:val="0053164A"/>
    <w:rsid w:val="005340F9"/>
    <w:rsid w:val="00537971"/>
    <w:rsid w:val="00551E3F"/>
    <w:rsid w:val="00553D8F"/>
    <w:rsid w:val="00565768"/>
    <w:rsid w:val="00577924"/>
    <w:rsid w:val="005912C5"/>
    <w:rsid w:val="005A06FD"/>
    <w:rsid w:val="005A38DC"/>
    <w:rsid w:val="005A5610"/>
    <w:rsid w:val="005B72B2"/>
    <w:rsid w:val="005C04C0"/>
    <w:rsid w:val="005C7B0E"/>
    <w:rsid w:val="005F3250"/>
    <w:rsid w:val="006017DB"/>
    <w:rsid w:val="00604952"/>
    <w:rsid w:val="00606677"/>
    <w:rsid w:val="0060724B"/>
    <w:rsid w:val="0061233B"/>
    <w:rsid w:val="00612588"/>
    <w:rsid w:val="00615671"/>
    <w:rsid w:val="00616CC0"/>
    <w:rsid w:val="00622405"/>
    <w:rsid w:val="006258DE"/>
    <w:rsid w:val="0062750B"/>
    <w:rsid w:val="0063130A"/>
    <w:rsid w:val="006319A7"/>
    <w:rsid w:val="00647C9C"/>
    <w:rsid w:val="00657EF7"/>
    <w:rsid w:val="0066023A"/>
    <w:rsid w:val="0066115A"/>
    <w:rsid w:val="0066137B"/>
    <w:rsid w:val="00673476"/>
    <w:rsid w:val="00681AF8"/>
    <w:rsid w:val="00695B1F"/>
    <w:rsid w:val="006977D9"/>
    <w:rsid w:val="006A04BB"/>
    <w:rsid w:val="006A54CA"/>
    <w:rsid w:val="006B1358"/>
    <w:rsid w:val="006B6878"/>
    <w:rsid w:val="006D4E69"/>
    <w:rsid w:val="006D596C"/>
    <w:rsid w:val="006E4617"/>
    <w:rsid w:val="006E5546"/>
    <w:rsid w:val="00702A46"/>
    <w:rsid w:val="00703300"/>
    <w:rsid w:val="0070381E"/>
    <w:rsid w:val="00711255"/>
    <w:rsid w:val="0071316B"/>
    <w:rsid w:val="00717525"/>
    <w:rsid w:val="00720545"/>
    <w:rsid w:val="0072446A"/>
    <w:rsid w:val="00725717"/>
    <w:rsid w:val="007260B2"/>
    <w:rsid w:val="007304AE"/>
    <w:rsid w:val="00734A78"/>
    <w:rsid w:val="00762840"/>
    <w:rsid w:val="0076577A"/>
    <w:rsid w:val="0077080A"/>
    <w:rsid w:val="007711A1"/>
    <w:rsid w:val="00772D40"/>
    <w:rsid w:val="007755D7"/>
    <w:rsid w:val="007756F9"/>
    <w:rsid w:val="00777BEF"/>
    <w:rsid w:val="00787F89"/>
    <w:rsid w:val="007A5AD0"/>
    <w:rsid w:val="007A61E7"/>
    <w:rsid w:val="007B3CAE"/>
    <w:rsid w:val="007B43B2"/>
    <w:rsid w:val="007B4AA3"/>
    <w:rsid w:val="007B6746"/>
    <w:rsid w:val="007C2A4C"/>
    <w:rsid w:val="007C5DF4"/>
    <w:rsid w:val="007D3F43"/>
    <w:rsid w:val="007D486F"/>
    <w:rsid w:val="007D6BC2"/>
    <w:rsid w:val="007D75C6"/>
    <w:rsid w:val="007E5C8D"/>
    <w:rsid w:val="007F6578"/>
    <w:rsid w:val="007F74C6"/>
    <w:rsid w:val="00802AED"/>
    <w:rsid w:val="00803A01"/>
    <w:rsid w:val="00810830"/>
    <w:rsid w:val="008140F6"/>
    <w:rsid w:val="00822DAF"/>
    <w:rsid w:val="00830938"/>
    <w:rsid w:val="008309A6"/>
    <w:rsid w:val="00830E31"/>
    <w:rsid w:val="00831022"/>
    <w:rsid w:val="008355F0"/>
    <w:rsid w:val="0084200B"/>
    <w:rsid w:val="0084380B"/>
    <w:rsid w:val="00851DD2"/>
    <w:rsid w:val="00852E6F"/>
    <w:rsid w:val="00862D54"/>
    <w:rsid w:val="008632BB"/>
    <w:rsid w:val="00871B02"/>
    <w:rsid w:val="00873878"/>
    <w:rsid w:val="008768CD"/>
    <w:rsid w:val="00891777"/>
    <w:rsid w:val="00895B2A"/>
    <w:rsid w:val="00896792"/>
    <w:rsid w:val="008A5C32"/>
    <w:rsid w:val="008B59C3"/>
    <w:rsid w:val="008B64B0"/>
    <w:rsid w:val="008C5A48"/>
    <w:rsid w:val="008D0B69"/>
    <w:rsid w:val="008D162C"/>
    <w:rsid w:val="008E0869"/>
    <w:rsid w:val="008E739C"/>
    <w:rsid w:val="00925E4F"/>
    <w:rsid w:val="00931C59"/>
    <w:rsid w:val="00933D1B"/>
    <w:rsid w:val="00951B4A"/>
    <w:rsid w:val="00955DD1"/>
    <w:rsid w:val="0095778F"/>
    <w:rsid w:val="009679FE"/>
    <w:rsid w:val="00977E75"/>
    <w:rsid w:val="009836DC"/>
    <w:rsid w:val="009863DA"/>
    <w:rsid w:val="00986AF4"/>
    <w:rsid w:val="0099274E"/>
    <w:rsid w:val="00995257"/>
    <w:rsid w:val="00997A7B"/>
    <w:rsid w:val="00997F7A"/>
    <w:rsid w:val="009A3553"/>
    <w:rsid w:val="009A6F15"/>
    <w:rsid w:val="009B2F3B"/>
    <w:rsid w:val="009C0CE7"/>
    <w:rsid w:val="009C1A12"/>
    <w:rsid w:val="009C7757"/>
    <w:rsid w:val="009E1A88"/>
    <w:rsid w:val="009E36D7"/>
    <w:rsid w:val="009E6369"/>
    <w:rsid w:val="009F10BC"/>
    <w:rsid w:val="009F7D49"/>
    <w:rsid w:val="00A018D3"/>
    <w:rsid w:val="00A05CA4"/>
    <w:rsid w:val="00A3106D"/>
    <w:rsid w:val="00A341E5"/>
    <w:rsid w:val="00A42029"/>
    <w:rsid w:val="00A4209C"/>
    <w:rsid w:val="00A43645"/>
    <w:rsid w:val="00A5556C"/>
    <w:rsid w:val="00A6063F"/>
    <w:rsid w:val="00A704AA"/>
    <w:rsid w:val="00A71DD0"/>
    <w:rsid w:val="00A72C9A"/>
    <w:rsid w:val="00A76F62"/>
    <w:rsid w:val="00A827E7"/>
    <w:rsid w:val="00A83466"/>
    <w:rsid w:val="00A961DF"/>
    <w:rsid w:val="00AA1DB9"/>
    <w:rsid w:val="00AA7957"/>
    <w:rsid w:val="00AB5021"/>
    <w:rsid w:val="00AB56BA"/>
    <w:rsid w:val="00AB76CF"/>
    <w:rsid w:val="00AB7B0E"/>
    <w:rsid w:val="00AC08B2"/>
    <w:rsid w:val="00AC4D5B"/>
    <w:rsid w:val="00AC79AE"/>
    <w:rsid w:val="00AE0476"/>
    <w:rsid w:val="00AE0FF9"/>
    <w:rsid w:val="00AF190C"/>
    <w:rsid w:val="00B0052C"/>
    <w:rsid w:val="00B15106"/>
    <w:rsid w:val="00B174C8"/>
    <w:rsid w:val="00B27E67"/>
    <w:rsid w:val="00B3375D"/>
    <w:rsid w:val="00B3658B"/>
    <w:rsid w:val="00B41D39"/>
    <w:rsid w:val="00B44A8A"/>
    <w:rsid w:val="00B5454F"/>
    <w:rsid w:val="00B55FB8"/>
    <w:rsid w:val="00B609DB"/>
    <w:rsid w:val="00B60B10"/>
    <w:rsid w:val="00B61701"/>
    <w:rsid w:val="00B70886"/>
    <w:rsid w:val="00B777FD"/>
    <w:rsid w:val="00B83CB2"/>
    <w:rsid w:val="00B868A3"/>
    <w:rsid w:val="00B9398D"/>
    <w:rsid w:val="00BA0CA6"/>
    <w:rsid w:val="00BA1795"/>
    <w:rsid w:val="00BA7540"/>
    <w:rsid w:val="00BA771A"/>
    <w:rsid w:val="00BA7FA0"/>
    <w:rsid w:val="00BB46F8"/>
    <w:rsid w:val="00BC2AAD"/>
    <w:rsid w:val="00BC64A6"/>
    <w:rsid w:val="00BC7CDB"/>
    <w:rsid w:val="00BD33C7"/>
    <w:rsid w:val="00BE0048"/>
    <w:rsid w:val="00BF2FB8"/>
    <w:rsid w:val="00BF68FA"/>
    <w:rsid w:val="00C017D9"/>
    <w:rsid w:val="00C0348B"/>
    <w:rsid w:val="00C0749A"/>
    <w:rsid w:val="00C10305"/>
    <w:rsid w:val="00C1198E"/>
    <w:rsid w:val="00C13303"/>
    <w:rsid w:val="00C13A21"/>
    <w:rsid w:val="00C13D8F"/>
    <w:rsid w:val="00C16A5E"/>
    <w:rsid w:val="00C25134"/>
    <w:rsid w:val="00C45045"/>
    <w:rsid w:val="00C45254"/>
    <w:rsid w:val="00C50165"/>
    <w:rsid w:val="00C51A19"/>
    <w:rsid w:val="00C54A99"/>
    <w:rsid w:val="00C54CDB"/>
    <w:rsid w:val="00C607A6"/>
    <w:rsid w:val="00C67A9E"/>
    <w:rsid w:val="00C83CE2"/>
    <w:rsid w:val="00C86347"/>
    <w:rsid w:val="00C90FC5"/>
    <w:rsid w:val="00C9345A"/>
    <w:rsid w:val="00CB49B0"/>
    <w:rsid w:val="00CC03E1"/>
    <w:rsid w:val="00CC1346"/>
    <w:rsid w:val="00CE27FF"/>
    <w:rsid w:val="00CE5237"/>
    <w:rsid w:val="00CF07BE"/>
    <w:rsid w:val="00CF3A17"/>
    <w:rsid w:val="00D02A5B"/>
    <w:rsid w:val="00D02FD2"/>
    <w:rsid w:val="00D06962"/>
    <w:rsid w:val="00D075FF"/>
    <w:rsid w:val="00D136E6"/>
    <w:rsid w:val="00D13CE8"/>
    <w:rsid w:val="00D15ACB"/>
    <w:rsid w:val="00D217A5"/>
    <w:rsid w:val="00D219E1"/>
    <w:rsid w:val="00D2396D"/>
    <w:rsid w:val="00D32453"/>
    <w:rsid w:val="00D472F6"/>
    <w:rsid w:val="00D55EF0"/>
    <w:rsid w:val="00D722EB"/>
    <w:rsid w:val="00D72C3F"/>
    <w:rsid w:val="00D743B2"/>
    <w:rsid w:val="00D75CC3"/>
    <w:rsid w:val="00D849A8"/>
    <w:rsid w:val="00D97017"/>
    <w:rsid w:val="00DA56A0"/>
    <w:rsid w:val="00DA7677"/>
    <w:rsid w:val="00DB159F"/>
    <w:rsid w:val="00DC3B00"/>
    <w:rsid w:val="00DC75AF"/>
    <w:rsid w:val="00DD2854"/>
    <w:rsid w:val="00DD2CCE"/>
    <w:rsid w:val="00DE4182"/>
    <w:rsid w:val="00DE4C89"/>
    <w:rsid w:val="00DE6FEA"/>
    <w:rsid w:val="00E01629"/>
    <w:rsid w:val="00E01FA1"/>
    <w:rsid w:val="00E02506"/>
    <w:rsid w:val="00E2137A"/>
    <w:rsid w:val="00E26FCD"/>
    <w:rsid w:val="00E30F36"/>
    <w:rsid w:val="00E338DD"/>
    <w:rsid w:val="00E34CB5"/>
    <w:rsid w:val="00E35C49"/>
    <w:rsid w:val="00E464F1"/>
    <w:rsid w:val="00E7040E"/>
    <w:rsid w:val="00E729EF"/>
    <w:rsid w:val="00E82714"/>
    <w:rsid w:val="00E85F19"/>
    <w:rsid w:val="00E8699E"/>
    <w:rsid w:val="00E90B17"/>
    <w:rsid w:val="00E93089"/>
    <w:rsid w:val="00EA118D"/>
    <w:rsid w:val="00EA134B"/>
    <w:rsid w:val="00EA2697"/>
    <w:rsid w:val="00EA3BBF"/>
    <w:rsid w:val="00EA74C9"/>
    <w:rsid w:val="00EC3C82"/>
    <w:rsid w:val="00EC6BF7"/>
    <w:rsid w:val="00ED0923"/>
    <w:rsid w:val="00EE2811"/>
    <w:rsid w:val="00EE37CB"/>
    <w:rsid w:val="00EE5756"/>
    <w:rsid w:val="00EF22B3"/>
    <w:rsid w:val="00EF349B"/>
    <w:rsid w:val="00EF686D"/>
    <w:rsid w:val="00EF6A65"/>
    <w:rsid w:val="00F07B1F"/>
    <w:rsid w:val="00F2209D"/>
    <w:rsid w:val="00F32E88"/>
    <w:rsid w:val="00F4538B"/>
    <w:rsid w:val="00F473ED"/>
    <w:rsid w:val="00F526EC"/>
    <w:rsid w:val="00F53B88"/>
    <w:rsid w:val="00F60E25"/>
    <w:rsid w:val="00F655FE"/>
    <w:rsid w:val="00F7590F"/>
    <w:rsid w:val="00F7681D"/>
    <w:rsid w:val="00F82691"/>
    <w:rsid w:val="00F840B3"/>
    <w:rsid w:val="00F8547E"/>
    <w:rsid w:val="00FA2AC7"/>
    <w:rsid w:val="00FA6837"/>
    <w:rsid w:val="00FA7257"/>
    <w:rsid w:val="00FA7901"/>
    <w:rsid w:val="00FC2DAF"/>
    <w:rsid w:val="00FC440B"/>
    <w:rsid w:val="00FC5849"/>
    <w:rsid w:val="00FD10F8"/>
    <w:rsid w:val="00FD35B4"/>
    <w:rsid w:val="00FD6932"/>
    <w:rsid w:val="00FD7CC6"/>
    <w:rsid w:val="00FE19CA"/>
    <w:rsid w:val="00FE2915"/>
    <w:rsid w:val="00FE3B5B"/>
    <w:rsid w:val="00FF2E6C"/>
    <w:rsid w:val="40AC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ecimalSymbol w:val="."/>
  <w:listSeparator w:val=","/>
  <w14:docId w14:val="313C3894"/>
  <w15:chartTrackingRefBased/>
  <w15:docId w15:val="{3E85CB07-5C76-450B-97A7-44590919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semiHidden="1" w:uiPriority="39"/>
    <w:lsdException w:name="toc 3" w:semiHidden="1" w:uiPriority="39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4952"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styleId="a5">
    <w:name w:val="page number"/>
    <w:basedOn w:val="a0"/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styleId="a8">
    <w:name w:val="annotation reference"/>
    <w:semiHidden/>
    <w:rPr>
      <w:i/>
      <w:iCs/>
      <w:color w:val="993366"/>
      <w:szCs w:val="21"/>
    </w:rPr>
  </w:style>
  <w:style w:type="character" w:customStyle="1" w:styleId="a9">
    <w:name w:val="批注文字 字符"/>
    <w:link w:val="aa"/>
    <w:semiHidden/>
    <w:rPr>
      <w:i/>
      <w:iCs/>
      <w:color w:val="0000FF"/>
      <w:kern w:val="2"/>
      <w:sz w:val="21"/>
    </w:rPr>
  </w:style>
  <w:style w:type="character" w:styleId="ab">
    <w:name w:val="Hyperlink"/>
    <w:uiPriority w:val="99"/>
    <w:rPr>
      <w:color w:val="0000FF"/>
      <w:u w:val="single"/>
    </w:rPr>
  </w:style>
  <w:style w:type="character" w:customStyle="1" w:styleId="40">
    <w:name w:val="标题 4 字符"/>
    <w:link w:val="4"/>
    <w:rPr>
      <w:rFonts w:ascii="Arial" w:eastAsia="黑体" w:hAnsi="Arial"/>
      <w:b/>
      <w:bCs/>
      <w:kern w:val="2"/>
      <w:sz w:val="28"/>
      <w:szCs w:val="2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Body Text Indent"/>
    <w:basedOn w:val="a"/>
    <w:pPr>
      <w:ind w:firstLineChars="200" w:firstLine="480"/>
    </w:pPr>
    <w:rPr>
      <w:szCs w:val="24"/>
    </w:rPr>
  </w:style>
  <w:style w:type="paragraph" w:styleId="ad">
    <w:name w:val="Normal Indent"/>
    <w:basedOn w:val="a"/>
    <w:pPr>
      <w:ind w:firstLine="425"/>
    </w:pPr>
  </w:style>
  <w:style w:type="paragraph" w:customStyle="1" w:styleId="xl45">
    <w:name w:val="xl45"/>
    <w:basedOn w:val="a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幼圆" w:eastAsia="幼圆" w:hAnsi="宋体" w:hint="eastAsia"/>
      <w:kern w:val="0"/>
      <w:sz w:val="24"/>
      <w:szCs w:val="24"/>
      <w:lang w:eastAsia="en-US"/>
    </w:rPr>
  </w:style>
  <w:style w:type="paragraph" w:styleId="ae">
    <w:name w:val="annotation subject"/>
    <w:basedOn w:val="aa"/>
    <w:next w:val="aa"/>
    <w:semiHidden/>
    <w:rPr>
      <w:b/>
      <w:bCs/>
    </w:rPr>
  </w:style>
  <w:style w:type="paragraph" w:customStyle="1" w:styleId="xl40">
    <w:name w:val="xl40"/>
    <w:basedOn w:val="a"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annotation text"/>
    <w:basedOn w:val="a"/>
    <w:link w:val="a9"/>
    <w:semiHidden/>
    <w:pPr>
      <w:ind w:firstLine="420"/>
      <w:jc w:val="left"/>
    </w:pPr>
    <w:rPr>
      <w:i/>
      <w:iCs/>
      <w:color w:val="0000FF"/>
    </w:rPr>
  </w:style>
  <w:style w:type="paragraph" w:styleId="21">
    <w:name w:val="Body Text 2"/>
    <w:basedOn w:val="a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TOC1">
    <w:name w:val="toc 1"/>
    <w:basedOn w:val="a"/>
    <w:next w:val="a"/>
    <w:uiPriority w:val="39"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f">
    <w:name w:val="Title"/>
    <w:basedOn w:val="a"/>
    <w:qFormat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f0">
    <w:name w:val="Table Grid"/>
    <w:basedOn w:val="a1"/>
    <w:uiPriority w:val="39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90FC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f1">
    <w:name w:val="List Paragraph"/>
    <w:basedOn w:val="a"/>
    <w:uiPriority w:val="34"/>
    <w:qFormat/>
    <w:rsid w:val="00331A6D"/>
    <w:pPr>
      <w:spacing w:line="240" w:lineRule="auto"/>
      <w:ind w:firstLineChars="200" w:firstLine="420"/>
    </w:pPr>
    <w:rPr>
      <w:rFonts w:ascii="等线" w:eastAsia="等线" w:hAnsi="等线"/>
      <w:szCs w:val="22"/>
    </w:rPr>
  </w:style>
  <w:style w:type="paragraph" w:customStyle="1" w:styleId="alt">
    <w:name w:val="alt"/>
    <w:basedOn w:val="a"/>
    <w:rsid w:val="00306D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306D53"/>
  </w:style>
  <w:style w:type="character" w:customStyle="1" w:styleId="datatypes">
    <w:name w:val="datatypes"/>
    <w:basedOn w:val="a0"/>
    <w:rsid w:val="00306D53"/>
  </w:style>
  <w:style w:type="character" w:customStyle="1" w:styleId="keyword">
    <w:name w:val="keyword"/>
    <w:basedOn w:val="a0"/>
    <w:rsid w:val="00306D53"/>
  </w:style>
  <w:style w:type="character" w:customStyle="1" w:styleId="string">
    <w:name w:val="string"/>
    <w:basedOn w:val="a0"/>
    <w:rsid w:val="00443049"/>
  </w:style>
  <w:style w:type="character" w:customStyle="1" w:styleId="comment">
    <w:name w:val="comment"/>
    <w:basedOn w:val="a0"/>
    <w:rsid w:val="00697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FC960-6FC1-4CA6-A781-B987A75DF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详细设计模板.dot</Template>
  <TotalTime>75</TotalTime>
  <Pages>31</Pages>
  <Words>6517</Words>
  <Characters>8733</Characters>
  <Application>Microsoft Office Word</Application>
  <DocSecurity>0</DocSecurity>
  <Lines>970</Lines>
  <Paragraphs>1089</Paragraphs>
  <ScaleCrop>false</ScaleCrop>
  <Company>沈阳东软软件股份有限公司</Company>
  <LinksUpToDate>false</LinksUpToDate>
  <CharactersWithSpaces>14161</CharactersWithSpaces>
  <SharedDoc>false</SharedDoc>
  <HLinks>
    <vt:vector size="324" baseType="variant">
      <vt:variant>
        <vt:i4>1114160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_Toc19087364</vt:lpwstr>
      </vt:variant>
      <vt:variant>
        <vt:i4>1441840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_Toc19087363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_Toc19087362</vt:lpwstr>
      </vt:variant>
      <vt:variant>
        <vt:i4>1310768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_Toc19087361</vt:lpwstr>
      </vt:variant>
      <vt:variant>
        <vt:i4>1376304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_Toc19087360</vt:lpwstr>
      </vt:variant>
      <vt:variant>
        <vt:i4>1835059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_Toc19087359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_Toc19087358</vt:lpwstr>
      </vt:variant>
      <vt:variant>
        <vt:i4>1179699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_Toc19087357</vt:lpwstr>
      </vt:variant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_Toc19087356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_Toc19087355</vt:lpwstr>
      </vt:variant>
      <vt:variant>
        <vt:i4>1114163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_Toc19087354</vt:lpwstr>
      </vt:variant>
      <vt:variant>
        <vt:i4>1441843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_Toc19087353</vt:lpwstr>
      </vt:variant>
      <vt:variant>
        <vt:i4>1507379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_Toc19087352</vt:lpwstr>
      </vt:variant>
      <vt:variant>
        <vt:i4>1310771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_Toc19087351</vt:lpwstr>
      </vt:variant>
      <vt:variant>
        <vt:i4>1376307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_Toc19087350</vt:lpwstr>
      </vt:variant>
      <vt:variant>
        <vt:i4>1835058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_Toc19087349</vt:lpwstr>
      </vt:variant>
      <vt:variant>
        <vt:i4>1900594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_Toc19087348</vt:lpwstr>
      </vt:variant>
      <vt:variant>
        <vt:i4>1179698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_Toc19087347</vt:lpwstr>
      </vt:variant>
      <vt:variant>
        <vt:i4>1245234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_Toc19087346</vt:lpwstr>
      </vt:variant>
      <vt:variant>
        <vt:i4>1048626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_Toc19087345</vt:lpwstr>
      </vt:variant>
      <vt:variant>
        <vt:i4>1114162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_Toc19087344</vt:lpwstr>
      </vt:variant>
      <vt:variant>
        <vt:i4>1441842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_Toc19087343</vt:lpwstr>
      </vt:variant>
      <vt:variant>
        <vt:i4>1507378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_Toc19087342</vt:lpwstr>
      </vt:variant>
      <vt:variant>
        <vt:i4>1310770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_Toc19087341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_Toc19087340</vt:lpwstr>
      </vt:variant>
      <vt:variant>
        <vt:i4>1835061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_Toc19087339</vt:lpwstr>
      </vt:variant>
      <vt:variant>
        <vt:i4>1900597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_Toc19087338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_Toc19087337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_Toc19087336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_Toc19087335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_Toc19087334</vt:lpwstr>
      </vt:variant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_Toc19087333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_Toc19087332</vt:lpwstr>
      </vt:variant>
      <vt:variant>
        <vt:i4>1310773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_Toc19087331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_Toc19087330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_Toc19087329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_Toc19087328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_Toc19087327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_Toc19087326</vt:lpwstr>
      </vt:variant>
      <vt:variant>
        <vt:i4>1048628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_Toc19087325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_Toc19087324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_Toc19087323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_Toc19087322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_Toc19087321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_Toc19087320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_Toc19087319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_Toc19087318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_Toc19087317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_Toc19087316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_Toc19087315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_Toc19087314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_Toc19087313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_Toc19087312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_Toc19087311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WangHongjun</dc:creator>
  <cp:keywords/>
  <dc:description/>
  <cp:lastModifiedBy>Zhu Changhao</cp:lastModifiedBy>
  <cp:revision>83</cp:revision>
  <dcterms:created xsi:type="dcterms:W3CDTF">2019-09-11T07:37:00Z</dcterms:created>
  <dcterms:modified xsi:type="dcterms:W3CDTF">2019-09-11T13:59:00Z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